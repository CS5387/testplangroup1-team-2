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1148B" w14:textId="4EB9719F" w:rsidR="00941D93" w:rsidRDefault="0072165F">
      <w:pPr>
        <w:pStyle w:val="Title"/>
      </w:pPr>
      <w:r>
        <w:t>Database Table Editor</w:t>
      </w:r>
    </w:p>
    <w:p w14:paraId="026E16FB" w14:textId="77777777" w:rsidR="00941D93" w:rsidRDefault="00941D93">
      <w:pPr>
        <w:pStyle w:val="Title"/>
      </w:pPr>
      <w:r>
        <w:t xml:space="preserve">Test plan  </w:t>
      </w:r>
    </w:p>
    <w:p w14:paraId="54743FAC" w14:textId="7105EDC9" w:rsidR="00941D93" w:rsidRDefault="00941D93">
      <w:pPr>
        <w:pStyle w:val="Subtitle"/>
      </w:pPr>
      <w:r>
        <w:t>Version 1.0</w:t>
      </w:r>
    </w:p>
    <w:p w14:paraId="0ABB94F0" w14:textId="580E69D4" w:rsidR="00941D93" w:rsidRDefault="0072165F">
      <w:pPr>
        <w:pStyle w:val="Subtitle"/>
        <w:rPr>
          <w:color w:val="000000"/>
        </w:rPr>
      </w:pPr>
      <w:r>
        <w:t>04/09/2020</w:t>
      </w:r>
    </w:p>
    <w:p w14:paraId="594D716F"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B059CA6" w14:textId="77777777" w:rsidR="00941D93" w:rsidRDefault="00941D93">
      <w:pPr>
        <w:pStyle w:val="DocControlHeading"/>
      </w:pPr>
      <w:bookmarkStart w:id="3" w:name="_Toc37402722"/>
      <w:r>
        <w:lastRenderedPageBreak/>
        <w:t>Document Control</w:t>
      </w:r>
      <w:bookmarkEnd w:id="0"/>
      <w:bookmarkEnd w:id="1"/>
      <w:bookmarkEnd w:id="2"/>
      <w:bookmarkEnd w:id="3"/>
    </w:p>
    <w:p w14:paraId="7157404D" w14:textId="77777777" w:rsidR="00941D93" w:rsidRDefault="00941D93">
      <w:pPr>
        <w:pStyle w:val="DocControlHeading2"/>
      </w:pPr>
      <w:bookmarkStart w:id="4" w:name="_Toc461626764"/>
      <w:bookmarkStart w:id="5" w:name="_Toc461628994"/>
      <w:bookmarkStart w:id="6" w:name="_Toc461632036"/>
      <w:bookmarkStart w:id="7" w:name="_Toc37402723"/>
      <w:r>
        <w:t>Approval</w:t>
      </w:r>
      <w:bookmarkEnd w:id="4"/>
      <w:bookmarkEnd w:id="5"/>
      <w:bookmarkEnd w:id="6"/>
      <w:bookmarkEnd w:id="7"/>
    </w:p>
    <w:p w14:paraId="3B4ACC6C" w14:textId="3B050273" w:rsidR="00941D93" w:rsidRDefault="00941D93">
      <w:pPr>
        <w:pStyle w:val="Paragraph"/>
      </w:pPr>
      <w:r>
        <w:t>The Guidance Team shall approve this document.</w:t>
      </w:r>
    </w:p>
    <w:p w14:paraId="3F912E37" w14:textId="77777777" w:rsidR="00941D93" w:rsidRDefault="00941D93">
      <w:pPr>
        <w:pStyle w:val="DocControlHeading2"/>
      </w:pPr>
      <w:bookmarkStart w:id="8" w:name="_Toc461626765"/>
      <w:bookmarkStart w:id="9" w:name="_Toc461628995"/>
      <w:bookmarkStart w:id="10" w:name="_Toc461632037"/>
      <w:bookmarkStart w:id="11" w:name="_Toc37402724"/>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0105B5" w14:textId="77777777">
        <w:tblPrEx>
          <w:tblCellMar>
            <w:top w:w="0" w:type="dxa"/>
            <w:bottom w:w="0" w:type="dxa"/>
          </w:tblCellMar>
        </w:tblPrEx>
        <w:tc>
          <w:tcPr>
            <w:tcW w:w="4428" w:type="dxa"/>
          </w:tcPr>
          <w:p w14:paraId="3FA6CBCC" w14:textId="77777777" w:rsidR="00941D93" w:rsidRDefault="00941D93">
            <w:pPr>
              <w:jc w:val="right"/>
            </w:pPr>
            <w:r>
              <w:t>Initial Release:</w:t>
            </w:r>
          </w:p>
        </w:tc>
        <w:tc>
          <w:tcPr>
            <w:tcW w:w="4428" w:type="dxa"/>
          </w:tcPr>
          <w:p w14:paraId="7CE52673" w14:textId="328C5B78" w:rsidR="00941D93" w:rsidRDefault="0072165F">
            <w:r>
              <w:t>1.0</w:t>
            </w:r>
          </w:p>
        </w:tc>
      </w:tr>
      <w:tr w:rsidR="00941D93" w14:paraId="3A715D99" w14:textId="77777777">
        <w:tblPrEx>
          <w:tblCellMar>
            <w:top w:w="0" w:type="dxa"/>
            <w:bottom w:w="0" w:type="dxa"/>
          </w:tblCellMar>
        </w:tblPrEx>
        <w:tc>
          <w:tcPr>
            <w:tcW w:w="4428" w:type="dxa"/>
          </w:tcPr>
          <w:p w14:paraId="0844DB61" w14:textId="77777777" w:rsidR="00941D93" w:rsidRDefault="00941D93">
            <w:pPr>
              <w:jc w:val="right"/>
            </w:pPr>
            <w:r>
              <w:t>Current Release:</w:t>
            </w:r>
          </w:p>
        </w:tc>
        <w:tc>
          <w:tcPr>
            <w:tcW w:w="4428" w:type="dxa"/>
          </w:tcPr>
          <w:p w14:paraId="54A0DDFF" w14:textId="493B1FB9" w:rsidR="00941D93" w:rsidRDefault="0072165F">
            <w:r>
              <w:t>1.0</w:t>
            </w:r>
          </w:p>
        </w:tc>
      </w:tr>
      <w:tr w:rsidR="00941D93" w14:paraId="353E8623" w14:textId="77777777">
        <w:tblPrEx>
          <w:tblCellMar>
            <w:top w:w="0" w:type="dxa"/>
            <w:bottom w:w="0" w:type="dxa"/>
          </w:tblCellMar>
        </w:tblPrEx>
        <w:tc>
          <w:tcPr>
            <w:tcW w:w="4428" w:type="dxa"/>
          </w:tcPr>
          <w:p w14:paraId="2A2087E2" w14:textId="77777777" w:rsidR="00941D93" w:rsidRDefault="00941D93">
            <w:pPr>
              <w:jc w:val="right"/>
            </w:pPr>
            <w:r>
              <w:t>Indicator of Last Page in Document:</w:t>
            </w:r>
          </w:p>
        </w:tc>
        <w:tc>
          <w:tcPr>
            <w:tcW w:w="4428" w:type="dxa"/>
          </w:tcPr>
          <w:p w14:paraId="3D099FA6" w14:textId="7C3CD717" w:rsidR="00941D93" w:rsidRDefault="0072165F">
            <w:r>
              <w:t>*</w:t>
            </w:r>
          </w:p>
        </w:tc>
      </w:tr>
      <w:tr w:rsidR="00941D93" w14:paraId="1F6F2DA8" w14:textId="77777777">
        <w:tblPrEx>
          <w:tblCellMar>
            <w:top w:w="0" w:type="dxa"/>
            <w:bottom w:w="0" w:type="dxa"/>
          </w:tblCellMar>
        </w:tblPrEx>
        <w:tc>
          <w:tcPr>
            <w:tcW w:w="4428" w:type="dxa"/>
          </w:tcPr>
          <w:p w14:paraId="3AACB698" w14:textId="77777777" w:rsidR="00941D93" w:rsidRDefault="00941D93">
            <w:pPr>
              <w:jc w:val="right"/>
            </w:pPr>
            <w:r>
              <w:t>Date of Last Review:</w:t>
            </w:r>
          </w:p>
        </w:tc>
        <w:tc>
          <w:tcPr>
            <w:tcW w:w="4428" w:type="dxa"/>
          </w:tcPr>
          <w:p w14:paraId="0EE5C2CF" w14:textId="29199AC1" w:rsidR="00941D93" w:rsidRDefault="0072165F">
            <w:r>
              <w:t>04/09/2020</w:t>
            </w:r>
          </w:p>
        </w:tc>
      </w:tr>
      <w:tr w:rsidR="00941D93" w14:paraId="568E6365" w14:textId="77777777">
        <w:tblPrEx>
          <w:tblCellMar>
            <w:top w:w="0" w:type="dxa"/>
            <w:bottom w:w="0" w:type="dxa"/>
          </w:tblCellMar>
        </w:tblPrEx>
        <w:tc>
          <w:tcPr>
            <w:tcW w:w="4428" w:type="dxa"/>
          </w:tcPr>
          <w:p w14:paraId="07375130" w14:textId="77777777" w:rsidR="00941D93" w:rsidRDefault="00941D93">
            <w:pPr>
              <w:jc w:val="right"/>
            </w:pPr>
            <w:r>
              <w:t>Date of Next Review:</w:t>
            </w:r>
          </w:p>
        </w:tc>
        <w:tc>
          <w:tcPr>
            <w:tcW w:w="4428" w:type="dxa"/>
          </w:tcPr>
          <w:p w14:paraId="70325907" w14:textId="13F92E1F" w:rsidR="00941D93" w:rsidRDefault="0072165F">
            <w:r>
              <w:t>04/10/2020</w:t>
            </w:r>
          </w:p>
        </w:tc>
      </w:tr>
      <w:tr w:rsidR="00941D93" w14:paraId="7E94AAAE" w14:textId="77777777">
        <w:tblPrEx>
          <w:tblCellMar>
            <w:top w:w="0" w:type="dxa"/>
            <w:bottom w:w="0" w:type="dxa"/>
          </w:tblCellMar>
        </w:tblPrEx>
        <w:tc>
          <w:tcPr>
            <w:tcW w:w="4428" w:type="dxa"/>
          </w:tcPr>
          <w:p w14:paraId="2F87EB4A" w14:textId="77777777" w:rsidR="00941D93" w:rsidRDefault="00941D93">
            <w:pPr>
              <w:jc w:val="right"/>
            </w:pPr>
            <w:r>
              <w:t>Target Date for Next Update:</w:t>
            </w:r>
          </w:p>
        </w:tc>
        <w:tc>
          <w:tcPr>
            <w:tcW w:w="4428" w:type="dxa"/>
          </w:tcPr>
          <w:p w14:paraId="0C5A484F" w14:textId="14DE9BA0" w:rsidR="00941D93" w:rsidRDefault="0072165F">
            <w:r>
              <w:t>04/11/2020</w:t>
            </w:r>
          </w:p>
        </w:tc>
      </w:tr>
    </w:tbl>
    <w:p w14:paraId="2864C6F4" w14:textId="77777777" w:rsidR="00941D93" w:rsidRDefault="00941D93">
      <w:pPr>
        <w:pStyle w:val="DocControlHeading2"/>
      </w:pPr>
      <w:bookmarkStart w:id="12" w:name="_Toc461626766"/>
      <w:bookmarkStart w:id="13" w:name="_Toc461628996"/>
      <w:bookmarkStart w:id="14" w:name="_Toc461632038"/>
      <w:bookmarkStart w:id="15" w:name="_Toc37402725"/>
      <w:r>
        <w:t>Distribution List</w:t>
      </w:r>
      <w:bookmarkEnd w:id="12"/>
      <w:bookmarkEnd w:id="13"/>
      <w:bookmarkEnd w:id="14"/>
      <w:bookmarkEnd w:id="15"/>
    </w:p>
    <w:p w14:paraId="3D314E4A" w14:textId="77777777" w:rsidR="00941D93" w:rsidRDefault="00941D93">
      <w:pPr>
        <w:pStyle w:val="Paragraph"/>
      </w:pPr>
      <w:r>
        <w:t>This following list of people shall receive a copy of this document every time a new version of this document becomes available:</w:t>
      </w:r>
    </w:p>
    <w:p w14:paraId="3FA49DEF" w14:textId="71094F8E" w:rsidR="00941D93" w:rsidRDefault="00941D93" w:rsidP="0072165F">
      <w:pPr>
        <w:ind w:left="2160"/>
      </w:pPr>
      <w:r>
        <w:t>Guidance Team Members:</w:t>
      </w:r>
    </w:p>
    <w:p w14:paraId="0D3DE6DC" w14:textId="2C7A5F17" w:rsidR="0072165F" w:rsidRDefault="0072165F" w:rsidP="0072165F">
      <w:pPr>
        <w:ind w:left="2160"/>
      </w:pPr>
      <w:r>
        <w:t>Dr. Steve Roach</w:t>
      </w:r>
      <w:r>
        <w:br/>
      </w:r>
    </w:p>
    <w:p w14:paraId="294BA79A" w14:textId="32D8CFB1" w:rsidR="00941D93" w:rsidRPr="0072165F" w:rsidRDefault="00941D93">
      <w:pPr>
        <w:ind w:left="1440" w:firstLine="720"/>
        <w:rPr>
          <w:lang w:val="es-MX"/>
        </w:rPr>
      </w:pPr>
      <w:r w:rsidRPr="0072165F">
        <w:rPr>
          <w:lang w:val="es-MX"/>
        </w:rPr>
        <w:t xml:space="preserve">Software </w:t>
      </w:r>
      <w:proofErr w:type="spellStart"/>
      <w:r w:rsidRPr="0072165F">
        <w:rPr>
          <w:lang w:val="es-MX"/>
        </w:rPr>
        <w:t>Team</w:t>
      </w:r>
      <w:proofErr w:type="spellEnd"/>
      <w:r w:rsidRPr="0072165F">
        <w:rPr>
          <w:lang w:val="es-MX"/>
        </w:rPr>
        <w:t xml:space="preserve"> </w:t>
      </w:r>
      <w:proofErr w:type="spellStart"/>
      <w:r w:rsidRPr="0072165F">
        <w:rPr>
          <w:lang w:val="es-MX"/>
        </w:rPr>
        <w:t>Members</w:t>
      </w:r>
      <w:proofErr w:type="spellEnd"/>
      <w:r w:rsidRPr="0072165F">
        <w:rPr>
          <w:lang w:val="es-MX"/>
        </w:rPr>
        <w:t>:</w:t>
      </w:r>
      <w:r w:rsidR="0072165F" w:rsidRPr="0072165F">
        <w:rPr>
          <w:lang w:val="es-MX"/>
        </w:rPr>
        <w:br/>
      </w:r>
      <w:r w:rsidR="0072165F" w:rsidRPr="0072165F">
        <w:rPr>
          <w:lang w:val="es-MX"/>
        </w:rPr>
        <w:tab/>
        <w:t>Bianca Alvarez</w:t>
      </w:r>
      <w:r w:rsidR="0072165F" w:rsidRPr="0072165F">
        <w:rPr>
          <w:lang w:val="es-MX"/>
        </w:rPr>
        <w:br/>
      </w:r>
      <w:r w:rsidR="0072165F" w:rsidRPr="0072165F">
        <w:rPr>
          <w:lang w:val="es-MX"/>
        </w:rPr>
        <w:tab/>
        <w:t>Carlos Va</w:t>
      </w:r>
      <w:r w:rsidR="0072165F">
        <w:rPr>
          <w:lang w:val="es-MX"/>
        </w:rPr>
        <w:t>rgas</w:t>
      </w:r>
      <w:r w:rsidR="0072165F">
        <w:rPr>
          <w:lang w:val="es-MX"/>
        </w:rPr>
        <w:br/>
      </w:r>
      <w:r w:rsidR="0072165F">
        <w:rPr>
          <w:lang w:val="es-MX"/>
        </w:rPr>
        <w:tab/>
        <w:t xml:space="preserve">Juan </w:t>
      </w:r>
      <w:proofErr w:type="spellStart"/>
      <w:r w:rsidR="0072165F">
        <w:rPr>
          <w:lang w:val="es-MX"/>
        </w:rPr>
        <w:t>Gaucin</w:t>
      </w:r>
      <w:proofErr w:type="spellEnd"/>
    </w:p>
    <w:p w14:paraId="56698740" w14:textId="77777777" w:rsidR="00941D93" w:rsidRDefault="00941D93">
      <w:pPr>
        <w:pStyle w:val="DocControlHeading2"/>
      </w:pPr>
      <w:bookmarkStart w:id="16" w:name="_Toc461626767"/>
      <w:bookmarkStart w:id="17" w:name="_Toc461628997"/>
      <w:bookmarkStart w:id="18" w:name="_Toc461632039"/>
      <w:bookmarkStart w:id="19" w:name="_Toc37402726"/>
      <w:r>
        <w:t>Change Summary</w:t>
      </w:r>
      <w:bookmarkEnd w:id="16"/>
      <w:bookmarkEnd w:id="17"/>
      <w:bookmarkEnd w:id="18"/>
      <w:bookmarkEnd w:id="19"/>
    </w:p>
    <w:p w14:paraId="297686F5" w14:textId="77777777" w:rsidR="00941D93" w:rsidRDefault="00941D93">
      <w:pPr>
        <w:pStyle w:val="Paragraph"/>
      </w:pPr>
      <w:r>
        <w:t>The following table details changes made between versions of this document</w:t>
      </w:r>
    </w:p>
    <w:p w14:paraId="43241D46"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EBACE2" w14:textId="77777777">
        <w:tblPrEx>
          <w:tblCellMar>
            <w:top w:w="0" w:type="dxa"/>
            <w:bottom w:w="0" w:type="dxa"/>
          </w:tblCellMar>
        </w:tblPrEx>
        <w:tc>
          <w:tcPr>
            <w:tcW w:w="1764" w:type="dxa"/>
          </w:tcPr>
          <w:p w14:paraId="5B83F014" w14:textId="77777777" w:rsidR="00941D93" w:rsidRDefault="00941D93">
            <w:pPr>
              <w:jc w:val="center"/>
            </w:pPr>
            <w:r>
              <w:t>Version</w:t>
            </w:r>
          </w:p>
        </w:tc>
        <w:tc>
          <w:tcPr>
            <w:tcW w:w="1170" w:type="dxa"/>
          </w:tcPr>
          <w:p w14:paraId="6F9E0D73" w14:textId="77777777" w:rsidR="00941D93" w:rsidRDefault="00941D93">
            <w:pPr>
              <w:jc w:val="center"/>
            </w:pPr>
            <w:r>
              <w:t>Date</w:t>
            </w:r>
          </w:p>
        </w:tc>
        <w:tc>
          <w:tcPr>
            <w:tcW w:w="1800" w:type="dxa"/>
          </w:tcPr>
          <w:p w14:paraId="1D76DAFB" w14:textId="77777777" w:rsidR="00941D93" w:rsidRDefault="00941D93">
            <w:pPr>
              <w:jc w:val="center"/>
            </w:pPr>
            <w:r>
              <w:t>Modifier</w:t>
            </w:r>
          </w:p>
        </w:tc>
        <w:tc>
          <w:tcPr>
            <w:tcW w:w="3978" w:type="dxa"/>
          </w:tcPr>
          <w:p w14:paraId="73BB9FBB" w14:textId="77777777" w:rsidR="00941D93" w:rsidRDefault="00941D93">
            <w:pPr>
              <w:jc w:val="center"/>
            </w:pPr>
            <w:r>
              <w:t>Description</w:t>
            </w:r>
          </w:p>
        </w:tc>
      </w:tr>
      <w:tr w:rsidR="00941D93" w14:paraId="7D1A55B1" w14:textId="77777777">
        <w:tblPrEx>
          <w:tblCellMar>
            <w:top w:w="0" w:type="dxa"/>
            <w:bottom w:w="0" w:type="dxa"/>
          </w:tblCellMar>
        </w:tblPrEx>
        <w:tc>
          <w:tcPr>
            <w:tcW w:w="1764" w:type="dxa"/>
          </w:tcPr>
          <w:p w14:paraId="0F54664C" w14:textId="06036129" w:rsidR="00941D93" w:rsidRDefault="0072165F">
            <w:pPr>
              <w:jc w:val="center"/>
            </w:pPr>
            <w:r>
              <w:t>1.0</w:t>
            </w:r>
          </w:p>
        </w:tc>
        <w:tc>
          <w:tcPr>
            <w:tcW w:w="1170" w:type="dxa"/>
          </w:tcPr>
          <w:p w14:paraId="33E51F64" w14:textId="2D234FC5" w:rsidR="00941D93" w:rsidRDefault="0072165F">
            <w:pPr>
              <w:jc w:val="center"/>
            </w:pPr>
            <w:r>
              <w:t>04/09/2020</w:t>
            </w:r>
          </w:p>
        </w:tc>
        <w:tc>
          <w:tcPr>
            <w:tcW w:w="1800" w:type="dxa"/>
          </w:tcPr>
          <w:p w14:paraId="77F2187D" w14:textId="22B56965" w:rsidR="00941D93" w:rsidRDefault="0072165F">
            <w:pPr>
              <w:jc w:val="center"/>
            </w:pPr>
            <w:r>
              <w:t>Bianca Alvarez</w:t>
            </w:r>
          </w:p>
        </w:tc>
        <w:tc>
          <w:tcPr>
            <w:tcW w:w="3978" w:type="dxa"/>
          </w:tcPr>
          <w:p w14:paraId="1DA27976" w14:textId="417E1E28" w:rsidR="00941D93" w:rsidRDefault="0072165F">
            <w:pPr>
              <w:pStyle w:val="TableText"/>
              <w:widowControl/>
              <w:spacing w:before="0" w:after="0"/>
            </w:pPr>
            <w:r>
              <w:t>First version of test plan created</w:t>
            </w:r>
          </w:p>
        </w:tc>
      </w:tr>
      <w:tr w:rsidR="00941D93" w14:paraId="72301B6B" w14:textId="77777777">
        <w:tblPrEx>
          <w:tblCellMar>
            <w:top w:w="0" w:type="dxa"/>
            <w:bottom w:w="0" w:type="dxa"/>
          </w:tblCellMar>
        </w:tblPrEx>
        <w:tc>
          <w:tcPr>
            <w:tcW w:w="1764" w:type="dxa"/>
          </w:tcPr>
          <w:p w14:paraId="76565F7C" w14:textId="77777777" w:rsidR="00941D93" w:rsidRDefault="00941D93"/>
        </w:tc>
        <w:tc>
          <w:tcPr>
            <w:tcW w:w="1170" w:type="dxa"/>
          </w:tcPr>
          <w:p w14:paraId="6A99FF5F" w14:textId="77777777" w:rsidR="00941D93" w:rsidRDefault="00941D93"/>
        </w:tc>
        <w:tc>
          <w:tcPr>
            <w:tcW w:w="1800" w:type="dxa"/>
          </w:tcPr>
          <w:p w14:paraId="30E6CBEF" w14:textId="77777777" w:rsidR="00941D93" w:rsidRDefault="00941D93"/>
        </w:tc>
        <w:tc>
          <w:tcPr>
            <w:tcW w:w="3978" w:type="dxa"/>
          </w:tcPr>
          <w:p w14:paraId="212A634C" w14:textId="77777777" w:rsidR="00941D93" w:rsidRDefault="00941D93"/>
        </w:tc>
      </w:tr>
      <w:tr w:rsidR="00941D93" w14:paraId="5E3FACB7" w14:textId="77777777">
        <w:tblPrEx>
          <w:tblCellMar>
            <w:top w:w="0" w:type="dxa"/>
            <w:bottom w:w="0" w:type="dxa"/>
          </w:tblCellMar>
        </w:tblPrEx>
        <w:tc>
          <w:tcPr>
            <w:tcW w:w="1764" w:type="dxa"/>
          </w:tcPr>
          <w:p w14:paraId="3A98DCA5" w14:textId="77777777" w:rsidR="00941D93" w:rsidRDefault="00941D93"/>
        </w:tc>
        <w:tc>
          <w:tcPr>
            <w:tcW w:w="1170" w:type="dxa"/>
          </w:tcPr>
          <w:p w14:paraId="15557AB0" w14:textId="77777777" w:rsidR="00941D93" w:rsidRDefault="00941D93"/>
        </w:tc>
        <w:tc>
          <w:tcPr>
            <w:tcW w:w="1800" w:type="dxa"/>
          </w:tcPr>
          <w:p w14:paraId="0B507620" w14:textId="77777777" w:rsidR="00941D93" w:rsidRDefault="00941D93"/>
        </w:tc>
        <w:tc>
          <w:tcPr>
            <w:tcW w:w="3978" w:type="dxa"/>
          </w:tcPr>
          <w:p w14:paraId="28D06857" w14:textId="77777777" w:rsidR="00941D93" w:rsidRDefault="00941D93"/>
        </w:tc>
      </w:tr>
    </w:tbl>
    <w:p w14:paraId="4BD1E3E3" w14:textId="77777777" w:rsidR="00941D93" w:rsidRDefault="00941D93">
      <w:pPr>
        <w:ind w:left="144"/>
      </w:pPr>
    </w:p>
    <w:p w14:paraId="4E205B86" w14:textId="77777777" w:rsidR="00941D93" w:rsidRDefault="00941D93">
      <w:pPr>
        <w:ind w:left="144"/>
      </w:pPr>
    </w:p>
    <w:p w14:paraId="4A63F846" w14:textId="77777777" w:rsidR="00941D93" w:rsidRDefault="00941D93">
      <w:pPr>
        <w:ind w:left="144"/>
      </w:pPr>
    </w:p>
    <w:p w14:paraId="7838720A" w14:textId="77777777" w:rsidR="00941D93" w:rsidRDefault="00941D93">
      <w:pPr>
        <w:ind w:left="144"/>
      </w:pPr>
    </w:p>
    <w:p w14:paraId="287BD6F4" w14:textId="77777777" w:rsidR="00941D93" w:rsidRDefault="00941D93">
      <w:pPr>
        <w:pStyle w:val="Paragraph"/>
      </w:pPr>
      <w:r>
        <w:t>Note: The template presented in this document was taken from:</w:t>
      </w:r>
    </w:p>
    <w:p w14:paraId="31F22915"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321EC752" w14:textId="77777777" w:rsidR="00E47986" w:rsidRDefault="00E47986">
      <w:pPr>
        <w:pStyle w:val="Paragraph"/>
      </w:pPr>
    </w:p>
    <w:p w14:paraId="61D17392"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3B4B9FA0" w14:textId="77777777" w:rsidR="00941D93" w:rsidRDefault="00941D93">
      <w:pPr>
        <w:pStyle w:val="Paragraph"/>
      </w:pPr>
    </w:p>
    <w:p w14:paraId="5F379311" w14:textId="77777777" w:rsidR="00941D93" w:rsidRDefault="00941D93">
      <w:pPr>
        <w:pStyle w:val="Paragraph"/>
      </w:pPr>
      <w:r>
        <w:t>Supplementary information is from:</w:t>
      </w:r>
    </w:p>
    <w:p w14:paraId="7211DA20"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31E9ED7E" w14:textId="77777777" w:rsidR="00941D93" w:rsidRDefault="00941D93">
      <w:pPr>
        <w:pStyle w:val="Paragraph"/>
      </w:pPr>
      <w:r>
        <w:br w:type="column"/>
      </w:r>
    </w:p>
    <w:p w14:paraId="7648DBF4" w14:textId="77777777" w:rsidR="00941D93" w:rsidRDefault="00941D93">
      <w:pPr>
        <w:ind w:left="144"/>
      </w:pPr>
    </w:p>
    <w:p w14:paraId="642B1008" w14:textId="77777777" w:rsidR="00941D93" w:rsidRDefault="00941D93">
      <w:pPr>
        <w:pStyle w:val="TOC2"/>
        <w:rPr>
          <w:sz w:val="28"/>
        </w:rPr>
      </w:pPr>
      <w:r>
        <w:rPr>
          <w:sz w:val="28"/>
        </w:rPr>
        <w:t>Table of Contents</w:t>
      </w:r>
    </w:p>
    <w:p w14:paraId="5B1FFACB" w14:textId="21CFCA48" w:rsidR="001D1C86" w:rsidRPr="00853224"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402722" w:history="1">
        <w:r w:rsidR="001D1C86" w:rsidRPr="001B0511">
          <w:rPr>
            <w:rStyle w:val="Hyperlink"/>
            <w:noProof/>
          </w:rPr>
          <w:t>Document Control</w:t>
        </w:r>
        <w:r w:rsidR="001D1C86">
          <w:rPr>
            <w:noProof/>
            <w:webHidden/>
          </w:rPr>
          <w:tab/>
        </w:r>
        <w:r w:rsidR="001D1C86">
          <w:rPr>
            <w:noProof/>
            <w:webHidden/>
          </w:rPr>
          <w:fldChar w:fldCharType="begin"/>
        </w:r>
        <w:r w:rsidR="001D1C86">
          <w:rPr>
            <w:noProof/>
            <w:webHidden/>
          </w:rPr>
          <w:instrText xml:space="preserve"> PAGEREF _Toc37402722 \h </w:instrText>
        </w:r>
        <w:r w:rsidR="001D1C86">
          <w:rPr>
            <w:noProof/>
            <w:webHidden/>
          </w:rPr>
        </w:r>
        <w:r w:rsidR="001D1C86">
          <w:rPr>
            <w:noProof/>
            <w:webHidden/>
          </w:rPr>
          <w:fldChar w:fldCharType="separate"/>
        </w:r>
        <w:r w:rsidR="001D1C86">
          <w:rPr>
            <w:noProof/>
            <w:webHidden/>
          </w:rPr>
          <w:t>ii</w:t>
        </w:r>
        <w:r w:rsidR="001D1C86">
          <w:rPr>
            <w:noProof/>
            <w:webHidden/>
          </w:rPr>
          <w:fldChar w:fldCharType="end"/>
        </w:r>
      </w:hyperlink>
    </w:p>
    <w:p w14:paraId="74E51B1B" w14:textId="3F9AAEFC" w:rsidR="001D1C86" w:rsidRPr="00853224" w:rsidRDefault="001D1C86">
      <w:pPr>
        <w:pStyle w:val="TOC2"/>
        <w:rPr>
          <w:rFonts w:ascii="Calibri" w:hAnsi="Calibri"/>
          <w:b w:val="0"/>
          <w:bCs w:val="0"/>
          <w:smallCaps w:val="0"/>
          <w:noProof/>
          <w:sz w:val="22"/>
          <w:szCs w:val="22"/>
        </w:rPr>
      </w:pPr>
      <w:hyperlink w:anchor="_Toc37402723" w:history="1">
        <w:r w:rsidRPr="001B0511">
          <w:rPr>
            <w:rStyle w:val="Hyperlink"/>
            <w:noProof/>
          </w:rPr>
          <w:t>Approval</w:t>
        </w:r>
        <w:r>
          <w:rPr>
            <w:noProof/>
            <w:webHidden/>
          </w:rPr>
          <w:tab/>
        </w:r>
        <w:r>
          <w:rPr>
            <w:noProof/>
            <w:webHidden/>
          </w:rPr>
          <w:fldChar w:fldCharType="begin"/>
        </w:r>
        <w:r>
          <w:rPr>
            <w:noProof/>
            <w:webHidden/>
          </w:rPr>
          <w:instrText xml:space="preserve"> PAGEREF _Toc37402723 \h </w:instrText>
        </w:r>
        <w:r>
          <w:rPr>
            <w:noProof/>
            <w:webHidden/>
          </w:rPr>
        </w:r>
        <w:r>
          <w:rPr>
            <w:noProof/>
            <w:webHidden/>
          </w:rPr>
          <w:fldChar w:fldCharType="separate"/>
        </w:r>
        <w:r>
          <w:rPr>
            <w:noProof/>
            <w:webHidden/>
          </w:rPr>
          <w:t>ii</w:t>
        </w:r>
        <w:r>
          <w:rPr>
            <w:noProof/>
            <w:webHidden/>
          </w:rPr>
          <w:fldChar w:fldCharType="end"/>
        </w:r>
      </w:hyperlink>
    </w:p>
    <w:p w14:paraId="144DC117" w14:textId="57AF35AE" w:rsidR="001D1C86" w:rsidRPr="00853224" w:rsidRDefault="001D1C86">
      <w:pPr>
        <w:pStyle w:val="TOC2"/>
        <w:rPr>
          <w:rFonts w:ascii="Calibri" w:hAnsi="Calibri"/>
          <w:b w:val="0"/>
          <w:bCs w:val="0"/>
          <w:smallCaps w:val="0"/>
          <w:noProof/>
          <w:sz w:val="22"/>
          <w:szCs w:val="22"/>
        </w:rPr>
      </w:pPr>
      <w:hyperlink w:anchor="_Toc37402724" w:history="1">
        <w:r w:rsidRPr="001B0511">
          <w:rPr>
            <w:rStyle w:val="Hyperlink"/>
            <w:noProof/>
          </w:rPr>
          <w:t>Document Change Control</w:t>
        </w:r>
        <w:r>
          <w:rPr>
            <w:noProof/>
            <w:webHidden/>
          </w:rPr>
          <w:tab/>
        </w:r>
        <w:r>
          <w:rPr>
            <w:noProof/>
            <w:webHidden/>
          </w:rPr>
          <w:fldChar w:fldCharType="begin"/>
        </w:r>
        <w:r>
          <w:rPr>
            <w:noProof/>
            <w:webHidden/>
          </w:rPr>
          <w:instrText xml:space="preserve"> PAGEREF _Toc37402724 \h </w:instrText>
        </w:r>
        <w:r>
          <w:rPr>
            <w:noProof/>
            <w:webHidden/>
          </w:rPr>
        </w:r>
        <w:r>
          <w:rPr>
            <w:noProof/>
            <w:webHidden/>
          </w:rPr>
          <w:fldChar w:fldCharType="separate"/>
        </w:r>
        <w:r>
          <w:rPr>
            <w:noProof/>
            <w:webHidden/>
          </w:rPr>
          <w:t>ii</w:t>
        </w:r>
        <w:r>
          <w:rPr>
            <w:noProof/>
            <w:webHidden/>
          </w:rPr>
          <w:fldChar w:fldCharType="end"/>
        </w:r>
      </w:hyperlink>
    </w:p>
    <w:p w14:paraId="05F54096" w14:textId="33D27101" w:rsidR="001D1C86" w:rsidRPr="00853224" w:rsidRDefault="001D1C86">
      <w:pPr>
        <w:pStyle w:val="TOC2"/>
        <w:rPr>
          <w:rFonts w:ascii="Calibri" w:hAnsi="Calibri"/>
          <w:b w:val="0"/>
          <w:bCs w:val="0"/>
          <w:smallCaps w:val="0"/>
          <w:noProof/>
          <w:sz w:val="22"/>
          <w:szCs w:val="22"/>
        </w:rPr>
      </w:pPr>
      <w:hyperlink w:anchor="_Toc37402725" w:history="1">
        <w:r w:rsidRPr="001B0511">
          <w:rPr>
            <w:rStyle w:val="Hyperlink"/>
            <w:noProof/>
          </w:rPr>
          <w:t>Distribution List</w:t>
        </w:r>
        <w:r>
          <w:rPr>
            <w:noProof/>
            <w:webHidden/>
          </w:rPr>
          <w:tab/>
        </w:r>
        <w:r>
          <w:rPr>
            <w:noProof/>
            <w:webHidden/>
          </w:rPr>
          <w:fldChar w:fldCharType="begin"/>
        </w:r>
        <w:r>
          <w:rPr>
            <w:noProof/>
            <w:webHidden/>
          </w:rPr>
          <w:instrText xml:space="preserve"> PAGEREF _Toc37402725 \h </w:instrText>
        </w:r>
        <w:r>
          <w:rPr>
            <w:noProof/>
            <w:webHidden/>
          </w:rPr>
        </w:r>
        <w:r>
          <w:rPr>
            <w:noProof/>
            <w:webHidden/>
          </w:rPr>
          <w:fldChar w:fldCharType="separate"/>
        </w:r>
        <w:r>
          <w:rPr>
            <w:noProof/>
            <w:webHidden/>
          </w:rPr>
          <w:t>ii</w:t>
        </w:r>
        <w:r>
          <w:rPr>
            <w:noProof/>
            <w:webHidden/>
          </w:rPr>
          <w:fldChar w:fldCharType="end"/>
        </w:r>
      </w:hyperlink>
    </w:p>
    <w:p w14:paraId="2CBB7AEF" w14:textId="23EE6F18" w:rsidR="001D1C86" w:rsidRPr="00853224" w:rsidRDefault="001D1C86">
      <w:pPr>
        <w:pStyle w:val="TOC2"/>
        <w:rPr>
          <w:rFonts w:ascii="Calibri" w:hAnsi="Calibri"/>
          <w:b w:val="0"/>
          <w:bCs w:val="0"/>
          <w:smallCaps w:val="0"/>
          <w:noProof/>
          <w:sz w:val="22"/>
          <w:szCs w:val="22"/>
        </w:rPr>
      </w:pPr>
      <w:hyperlink w:anchor="_Toc37402726" w:history="1">
        <w:r w:rsidRPr="001B0511">
          <w:rPr>
            <w:rStyle w:val="Hyperlink"/>
            <w:noProof/>
          </w:rPr>
          <w:t>Change Summary</w:t>
        </w:r>
        <w:r>
          <w:rPr>
            <w:noProof/>
            <w:webHidden/>
          </w:rPr>
          <w:tab/>
        </w:r>
        <w:r>
          <w:rPr>
            <w:noProof/>
            <w:webHidden/>
          </w:rPr>
          <w:fldChar w:fldCharType="begin"/>
        </w:r>
        <w:r>
          <w:rPr>
            <w:noProof/>
            <w:webHidden/>
          </w:rPr>
          <w:instrText xml:space="preserve"> PAGEREF _Toc37402726 \h </w:instrText>
        </w:r>
        <w:r>
          <w:rPr>
            <w:noProof/>
            <w:webHidden/>
          </w:rPr>
        </w:r>
        <w:r>
          <w:rPr>
            <w:noProof/>
            <w:webHidden/>
          </w:rPr>
          <w:fldChar w:fldCharType="separate"/>
        </w:r>
        <w:r>
          <w:rPr>
            <w:noProof/>
            <w:webHidden/>
          </w:rPr>
          <w:t>ii</w:t>
        </w:r>
        <w:r>
          <w:rPr>
            <w:noProof/>
            <w:webHidden/>
          </w:rPr>
          <w:fldChar w:fldCharType="end"/>
        </w:r>
      </w:hyperlink>
    </w:p>
    <w:p w14:paraId="2F67DE65" w14:textId="376580F0" w:rsidR="001D1C86" w:rsidRPr="00853224" w:rsidRDefault="001D1C86">
      <w:pPr>
        <w:pStyle w:val="TOC1"/>
        <w:tabs>
          <w:tab w:val="left" w:pos="400"/>
        </w:tabs>
        <w:rPr>
          <w:rFonts w:ascii="Calibri" w:hAnsi="Calibri"/>
          <w:b w:val="0"/>
          <w:caps w:val="0"/>
          <w:noProof/>
          <w:sz w:val="22"/>
          <w:szCs w:val="22"/>
        </w:rPr>
      </w:pPr>
      <w:hyperlink w:anchor="_Toc37402727" w:history="1">
        <w:r w:rsidRPr="001B0511">
          <w:rPr>
            <w:rStyle w:val="Hyperlink"/>
            <w:noProof/>
          </w:rPr>
          <w:t>1.</w:t>
        </w:r>
        <w:r w:rsidRPr="00853224">
          <w:rPr>
            <w:rFonts w:ascii="Calibri" w:hAnsi="Calibri"/>
            <w:b w:val="0"/>
            <w:caps w:val="0"/>
            <w:noProof/>
            <w:sz w:val="22"/>
            <w:szCs w:val="22"/>
          </w:rPr>
          <w:tab/>
        </w:r>
        <w:r w:rsidRPr="001B0511">
          <w:rPr>
            <w:rStyle w:val="Hyperlink"/>
            <w:noProof/>
          </w:rPr>
          <w:t>Introduction</w:t>
        </w:r>
        <w:r>
          <w:rPr>
            <w:noProof/>
            <w:webHidden/>
          </w:rPr>
          <w:tab/>
        </w:r>
        <w:r>
          <w:rPr>
            <w:noProof/>
            <w:webHidden/>
          </w:rPr>
          <w:fldChar w:fldCharType="begin"/>
        </w:r>
        <w:r>
          <w:rPr>
            <w:noProof/>
            <w:webHidden/>
          </w:rPr>
          <w:instrText xml:space="preserve"> PAGEREF _Toc37402727 \h </w:instrText>
        </w:r>
        <w:r>
          <w:rPr>
            <w:noProof/>
            <w:webHidden/>
          </w:rPr>
        </w:r>
        <w:r>
          <w:rPr>
            <w:noProof/>
            <w:webHidden/>
          </w:rPr>
          <w:fldChar w:fldCharType="separate"/>
        </w:r>
        <w:r>
          <w:rPr>
            <w:noProof/>
            <w:webHidden/>
          </w:rPr>
          <w:t>4</w:t>
        </w:r>
        <w:r>
          <w:rPr>
            <w:noProof/>
            <w:webHidden/>
          </w:rPr>
          <w:fldChar w:fldCharType="end"/>
        </w:r>
      </w:hyperlink>
    </w:p>
    <w:p w14:paraId="3ECB8BAD" w14:textId="1D1D28C4" w:rsidR="001D1C86" w:rsidRPr="00853224" w:rsidRDefault="001D1C86">
      <w:pPr>
        <w:pStyle w:val="TOC2"/>
        <w:tabs>
          <w:tab w:val="left" w:pos="1200"/>
        </w:tabs>
        <w:rPr>
          <w:rFonts w:ascii="Calibri" w:hAnsi="Calibri"/>
          <w:b w:val="0"/>
          <w:bCs w:val="0"/>
          <w:smallCaps w:val="0"/>
          <w:noProof/>
          <w:sz w:val="22"/>
          <w:szCs w:val="22"/>
        </w:rPr>
      </w:pPr>
      <w:hyperlink w:anchor="_Toc37402728" w:history="1">
        <w:r w:rsidRPr="001B0511">
          <w:rPr>
            <w:rStyle w:val="Hyperlink"/>
            <w:noProof/>
          </w:rPr>
          <w:t>1.1.</w:t>
        </w:r>
        <w:r w:rsidRPr="00853224">
          <w:rPr>
            <w:rFonts w:ascii="Calibri" w:hAnsi="Calibri"/>
            <w:b w:val="0"/>
            <w:bCs w:val="0"/>
            <w:smallCaps w:val="0"/>
            <w:noProof/>
            <w:sz w:val="22"/>
            <w:szCs w:val="22"/>
          </w:rPr>
          <w:tab/>
        </w:r>
        <w:r w:rsidRPr="001B0511">
          <w:rPr>
            <w:rStyle w:val="Hyperlink"/>
            <w:noProof/>
          </w:rPr>
          <w:t>Purpose</w:t>
        </w:r>
        <w:r>
          <w:rPr>
            <w:noProof/>
            <w:webHidden/>
          </w:rPr>
          <w:tab/>
        </w:r>
        <w:r>
          <w:rPr>
            <w:noProof/>
            <w:webHidden/>
          </w:rPr>
          <w:fldChar w:fldCharType="begin"/>
        </w:r>
        <w:r>
          <w:rPr>
            <w:noProof/>
            <w:webHidden/>
          </w:rPr>
          <w:instrText xml:space="preserve"> PAGEREF _Toc37402728 \h </w:instrText>
        </w:r>
        <w:r>
          <w:rPr>
            <w:noProof/>
            <w:webHidden/>
          </w:rPr>
        </w:r>
        <w:r>
          <w:rPr>
            <w:noProof/>
            <w:webHidden/>
          </w:rPr>
          <w:fldChar w:fldCharType="separate"/>
        </w:r>
        <w:r>
          <w:rPr>
            <w:noProof/>
            <w:webHidden/>
          </w:rPr>
          <w:t>4</w:t>
        </w:r>
        <w:r>
          <w:rPr>
            <w:noProof/>
            <w:webHidden/>
          </w:rPr>
          <w:fldChar w:fldCharType="end"/>
        </w:r>
      </w:hyperlink>
    </w:p>
    <w:p w14:paraId="21BA5486" w14:textId="30C262E9" w:rsidR="001D1C86" w:rsidRPr="00853224" w:rsidRDefault="001D1C86">
      <w:pPr>
        <w:pStyle w:val="TOC2"/>
        <w:tabs>
          <w:tab w:val="left" w:pos="1200"/>
        </w:tabs>
        <w:rPr>
          <w:rFonts w:ascii="Calibri" w:hAnsi="Calibri"/>
          <w:b w:val="0"/>
          <w:bCs w:val="0"/>
          <w:smallCaps w:val="0"/>
          <w:noProof/>
          <w:sz w:val="22"/>
          <w:szCs w:val="22"/>
        </w:rPr>
      </w:pPr>
      <w:hyperlink w:anchor="_Toc37402729" w:history="1">
        <w:r w:rsidRPr="001B0511">
          <w:rPr>
            <w:rStyle w:val="Hyperlink"/>
            <w:noProof/>
          </w:rPr>
          <w:t>1.2.</w:t>
        </w:r>
        <w:r w:rsidRPr="00853224">
          <w:rPr>
            <w:rFonts w:ascii="Calibri" w:hAnsi="Calibri"/>
            <w:b w:val="0"/>
            <w:bCs w:val="0"/>
            <w:smallCaps w:val="0"/>
            <w:noProof/>
            <w:sz w:val="22"/>
            <w:szCs w:val="22"/>
          </w:rPr>
          <w:tab/>
        </w:r>
        <w:r w:rsidRPr="001B0511">
          <w:rPr>
            <w:rStyle w:val="Hyperlink"/>
            <w:noProof/>
          </w:rPr>
          <w:t>Scope</w:t>
        </w:r>
        <w:r>
          <w:rPr>
            <w:noProof/>
            <w:webHidden/>
          </w:rPr>
          <w:tab/>
        </w:r>
        <w:r>
          <w:rPr>
            <w:noProof/>
            <w:webHidden/>
          </w:rPr>
          <w:fldChar w:fldCharType="begin"/>
        </w:r>
        <w:r>
          <w:rPr>
            <w:noProof/>
            <w:webHidden/>
          </w:rPr>
          <w:instrText xml:space="preserve"> PAGEREF _Toc37402729 \h </w:instrText>
        </w:r>
        <w:r>
          <w:rPr>
            <w:noProof/>
            <w:webHidden/>
          </w:rPr>
        </w:r>
        <w:r>
          <w:rPr>
            <w:noProof/>
            <w:webHidden/>
          </w:rPr>
          <w:fldChar w:fldCharType="separate"/>
        </w:r>
        <w:r>
          <w:rPr>
            <w:noProof/>
            <w:webHidden/>
          </w:rPr>
          <w:t>4</w:t>
        </w:r>
        <w:r>
          <w:rPr>
            <w:noProof/>
            <w:webHidden/>
          </w:rPr>
          <w:fldChar w:fldCharType="end"/>
        </w:r>
      </w:hyperlink>
    </w:p>
    <w:p w14:paraId="04496902" w14:textId="1D1292C2" w:rsidR="001D1C86" w:rsidRPr="00853224" w:rsidRDefault="001D1C86">
      <w:pPr>
        <w:pStyle w:val="TOC2"/>
        <w:tabs>
          <w:tab w:val="left" w:pos="1200"/>
        </w:tabs>
        <w:rPr>
          <w:rFonts w:ascii="Calibri" w:hAnsi="Calibri"/>
          <w:b w:val="0"/>
          <w:bCs w:val="0"/>
          <w:smallCaps w:val="0"/>
          <w:noProof/>
          <w:sz w:val="22"/>
          <w:szCs w:val="22"/>
        </w:rPr>
      </w:pPr>
      <w:hyperlink w:anchor="_Toc37402730" w:history="1">
        <w:r w:rsidRPr="001B0511">
          <w:rPr>
            <w:rStyle w:val="Hyperlink"/>
            <w:noProof/>
          </w:rPr>
          <w:t>1.3.</w:t>
        </w:r>
        <w:r w:rsidRPr="00853224">
          <w:rPr>
            <w:rFonts w:ascii="Calibri" w:hAnsi="Calibri"/>
            <w:b w:val="0"/>
            <w:bCs w:val="0"/>
            <w:smallCaps w:val="0"/>
            <w:noProof/>
            <w:sz w:val="22"/>
            <w:szCs w:val="22"/>
          </w:rPr>
          <w:tab/>
        </w:r>
        <w:r w:rsidRPr="001B0511">
          <w:rPr>
            <w:rStyle w:val="Hyperlink"/>
            <w:noProof/>
          </w:rPr>
          <w:t>System Overview</w:t>
        </w:r>
        <w:r>
          <w:rPr>
            <w:noProof/>
            <w:webHidden/>
          </w:rPr>
          <w:tab/>
        </w:r>
        <w:r>
          <w:rPr>
            <w:noProof/>
            <w:webHidden/>
          </w:rPr>
          <w:fldChar w:fldCharType="begin"/>
        </w:r>
        <w:r>
          <w:rPr>
            <w:noProof/>
            <w:webHidden/>
          </w:rPr>
          <w:instrText xml:space="preserve"> PAGEREF _Toc37402730 \h </w:instrText>
        </w:r>
        <w:r>
          <w:rPr>
            <w:noProof/>
            <w:webHidden/>
          </w:rPr>
        </w:r>
        <w:r>
          <w:rPr>
            <w:noProof/>
            <w:webHidden/>
          </w:rPr>
          <w:fldChar w:fldCharType="separate"/>
        </w:r>
        <w:r>
          <w:rPr>
            <w:noProof/>
            <w:webHidden/>
          </w:rPr>
          <w:t>4</w:t>
        </w:r>
        <w:r>
          <w:rPr>
            <w:noProof/>
            <w:webHidden/>
          </w:rPr>
          <w:fldChar w:fldCharType="end"/>
        </w:r>
      </w:hyperlink>
    </w:p>
    <w:p w14:paraId="0F4E1A6A" w14:textId="4ED9BBAF" w:rsidR="001D1C86" w:rsidRPr="00853224" w:rsidRDefault="001D1C86">
      <w:pPr>
        <w:pStyle w:val="TOC2"/>
        <w:tabs>
          <w:tab w:val="left" w:pos="1200"/>
        </w:tabs>
        <w:rPr>
          <w:rFonts w:ascii="Calibri" w:hAnsi="Calibri"/>
          <w:b w:val="0"/>
          <w:bCs w:val="0"/>
          <w:smallCaps w:val="0"/>
          <w:noProof/>
          <w:sz w:val="22"/>
          <w:szCs w:val="22"/>
        </w:rPr>
      </w:pPr>
      <w:hyperlink w:anchor="_Toc37402731" w:history="1">
        <w:r w:rsidRPr="001B0511">
          <w:rPr>
            <w:rStyle w:val="Hyperlink"/>
            <w:noProof/>
          </w:rPr>
          <w:t>1.4.</w:t>
        </w:r>
        <w:r w:rsidRPr="00853224">
          <w:rPr>
            <w:rFonts w:ascii="Calibri" w:hAnsi="Calibri"/>
            <w:b w:val="0"/>
            <w:bCs w:val="0"/>
            <w:smallCaps w:val="0"/>
            <w:noProof/>
            <w:sz w:val="22"/>
            <w:szCs w:val="22"/>
          </w:rPr>
          <w:tab/>
        </w:r>
        <w:r w:rsidRPr="001B0511">
          <w:rPr>
            <w:rStyle w:val="Hyperlink"/>
            <w:noProof/>
          </w:rPr>
          <w:t>Suspension and Exit Criteria</w:t>
        </w:r>
        <w:r>
          <w:rPr>
            <w:noProof/>
            <w:webHidden/>
          </w:rPr>
          <w:tab/>
        </w:r>
        <w:r>
          <w:rPr>
            <w:noProof/>
            <w:webHidden/>
          </w:rPr>
          <w:fldChar w:fldCharType="begin"/>
        </w:r>
        <w:r>
          <w:rPr>
            <w:noProof/>
            <w:webHidden/>
          </w:rPr>
          <w:instrText xml:space="preserve"> PAGEREF _Toc37402731 \h </w:instrText>
        </w:r>
        <w:r>
          <w:rPr>
            <w:noProof/>
            <w:webHidden/>
          </w:rPr>
        </w:r>
        <w:r>
          <w:rPr>
            <w:noProof/>
            <w:webHidden/>
          </w:rPr>
          <w:fldChar w:fldCharType="separate"/>
        </w:r>
        <w:r>
          <w:rPr>
            <w:noProof/>
            <w:webHidden/>
          </w:rPr>
          <w:t>5</w:t>
        </w:r>
        <w:r>
          <w:rPr>
            <w:noProof/>
            <w:webHidden/>
          </w:rPr>
          <w:fldChar w:fldCharType="end"/>
        </w:r>
      </w:hyperlink>
    </w:p>
    <w:p w14:paraId="42582030" w14:textId="6DDF8C4B" w:rsidR="001D1C86" w:rsidRPr="00853224" w:rsidRDefault="001D1C86">
      <w:pPr>
        <w:pStyle w:val="TOC2"/>
        <w:tabs>
          <w:tab w:val="left" w:pos="1200"/>
        </w:tabs>
        <w:rPr>
          <w:rFonts w:ascii="Calibri" w:hAnsi="Calibri"/>
          <w:b w:val="0"/>
          <w:bCs w:val="0"/>
          <w:smallCaps w:val="0"/>
          <w:noProof/>
          <w:sz w:val="22"/>
          <w:szCs w:val="22"/>
        </w:rPr>
      </w:pPr>
      <w:hyperlink w:anchor="_Toc37402732" w:history="1">
        <w:r w:rsidRPr="001B0511">
          <w:rPr>
            <w:rStyle w:val="Hyperlink"/>
            <w:noProof/>
          </w:rPr>
          <w:t>1.5.</w:t>
        </w:r>
        <w:r w:rsidRPr="00853224">
          <w:rPr>
            <w:rFonts w:ascii="Calibri" w:hAnsi="Calibri"/>
            <w:b w:val="0"/>
            <w:bCs w:val="0"/>
            <w:smallCaps w:val="0"/>
            <w:noProof/>
            <w:sz w:val="22"/>
            <w:szCs w:val="22"/>
          </w:rPr>
          <w:tab/>
        </w:r>
        <w:r w:rsidRPr="001B0511">
          <w:rPr>
            <w:rStyle w:val="Hyperlink"/>
            <w:noProof/>
          </w:rPr>
          <w:t>Document Overview</w:t>
        </w:r>
        <w:r>
          <w:rPr>
            <w:noProof/>
            <w:webHidden/>
          </w:rPr>
          <w:tab/>
        </w:r>
        <w:r>
          <w:rPr>
            <w:noProof/>
            <w:webHidden/>
          </w:rPr>
          <w:fldChar w:fldCharType="begin"/>
        </w:r>
        <w:r>
          <w:rPr>
            <w:noProof/>
            <w:webHidden/>
          </w:rPr>
          <w:instrText xml:space="preserve"> PAGEREF _Toc37402732 \h </w:instrText>
        </w:r>
        <w:r>
          <w:rPr>
            <w:noProof/>
            <w:webHidden/>
          </w:rPr>
        </w:r>
        <w:r>
          <w:rPr>
            <w:noProof/>
            <w:webHidden/>
          </w:rPr>
          <w:fldChar w:fldCharType="separate"/>
        </w:r>
        <w:r>
          <w:rPr>
            <w:noProof/>
            <w:webHidden/>
          </w:rPr>
          <w:t>5</w:t>
        </w:r>
        <w:r>
          <w:rPr>
            <w:noProof/>
            <w:webHidden/>
          </w:rPr>
          <w:fldChar w:fldCharType="end"/>
        </w:r>
      </w:hyperlink>
    </w:p>
    <w:p w14:paraId="49D79672" w14:textId="759D0B82" w:rsidR="001D1C86" w:rsidRPr="00853224" w:rsidRDefault="001D1C86">
      <w:pPr>
        <w:pStyle w:val="TOC2"/>
        <w:tabs>
          <w:tab w:val="left" w:pos="1200"/>
        </w:tabs>
        <w:rPr>
          <w:rFonts w:ascii="Calibri" w:hAnsi="Calibri"/>
          <w:b w:val="0"/>
          <w:bCs w:val="0"/>
          <w:smallCaps w:val="0"/>
          <w:noProof/>
          <w:sz w:val="22"/>
          <w:szCs w:val="22"/>
        </w:rPr>
      </w:pPr>
      <w:hyperlink w:anchor="_Toc37402733" w:history="1">
        <w:r w:rsidRPr="001B0511">
          <w:rPr>
            <w:rStyle w:val="Hyperlink"/>
            <w:noProof/>
          </w:rPr>
          <w:t>1.6.</w:t>
        </w:r>
        <w:r w:rsidRPr="00853224">
          <w:rPr>
            <w:rFonts w:ascii="Calibri" w:hAnsi="Calibri"/>
            <w:b w:val="0"/>
            <w:bCs w:val="0"/>
            <w:smallCaps w:val="0"/>
            <w:noProof/>
            <w:sz w:val="22"/>
            <w:szCs w:val="22"/>
          </w:rPr>
          <w:tab/>
        </w:r>
        <w:r w:rsidRPr="001B0511">
          <w:rPr>
            <w:rStyle w:val="Hyperlink"/>
            <w:noProof/>
          </w:rPr>
          <w:t>References</w:t>
        </w:r>
        <w:r>
          <w:rPr>
            <w:noProof/>
            <w:webHidden/>
          </w:rPr>
          <w:tab/>
        </w:r>
        <w:r>
          <w:rPr>
            <w:noProof/>
            <w:webHidden/>
          </w:rPr>
          <w:fldChar w:fldCharType="begin"/>
        </w:r>
        <w:r>
          <w:rPr>
            <w:noProof/>
            <w:webHidden/>
          </w:rPr>
          <w:instrText xml:space="preserve"> PAGEREF _Toc37402733 \h </w:instrText>
        </w:r>
        <w:r>
          <w:rPr>
            <w:noProof/>
            <w:webHidden/>
          </w:rPr>
        </w:r>
        <w:r>
          <w:rPr>
            <w:noProof/>
            <w:webHidden/>
          </w:rPr>
          <w:fldChar w:fldCharType="separate"/>
        </w:r>
        <w:r>
          <w:rPr>
            <w:noProof/>
            <w:webHidden/>
          </w:rPr>
          <w:t>5</w:t>
        </w:r>
        <w:r>
          <w:rPr>
            <w:noProof/>
            <w:webHidden/>
          </w:rPr>
          <w:fldChar w:fldCharType="end"/>
        </w:r>
      </w:hyperlink>
    </w:p>
    <w:p w14:paraId="6EB3786A" w14:textId="0DB84ED9" w:rsidR="001D1C86" w:rsidRPr="00853224" w:rsidRDefault="001D1C86">
      <w:pPr>
        <w:pStyle w:val="TOC1"/>
        <w:tabs>
          <w:tab w:val="left" w:pos="400"/>
        </w:tabs>
        <w:rPr>
          <w:rFonts w:ascii="Calibri" w:hAnsi="Calibri"/>
          <w:b w:val="0"/>
          <w:caps w:val="0"/>
          <w:noProof/>
          <w:sz w:val="22"/>
          <w:szCs w:val="22"/>
        </w:rPr>
      </w:pPr>
      <w:hyperlink w:anchor="_Toc37402734" w:history="1">
        <w:r w:rsidRPr="001B0511">
          <w:rPr>
            <w:rStyle w:val="Hyperlink"/>
            <w:noProof/>
          </w:rPr>
          <w:t>2.</w:t>
        </w:r>
        <w:r w:rsidRPr="00853224">
          <w:rPr>
            <w:rFonts w:ascii="Calibri" w:hAnsi="Calibri"/>
            <w:b w:val="0"/>
            <w:caps w:val="0"/>
            <w:noProof/>
            <w:sz w:val="22"/>
            <w:szCs w:val="22"/>
          </w:rPr>
          <w:tab/>
        </w:r>
        <w:r w:rsidRPr="001B0511">
          <w:rPr>
            <w:rStyle w:val="Hyperlink"/>
            <w:noProof/>
          </w:rPr>
          <w:t>Test Items and Features</w:t>
        </w:r>
        <w:r>
          <w:rPr>
            <w:noProof/>
            <w:webHidden/>
          </w:rPr>
          <w:tab/>
        </w:r>
        <w:r>
          <w:rPr>
            <w:noProof/>
            <w:webHidden/>
          </w:rPr>
          <w:fldChar w:fldCharType="begin"/>
        </w:r>
        <w:r>
          <w:rPr>
            <w:noProof/>
            <w:webHidden/>
          </w:rPr>
          <w:instrText xml:space="preserve"> PAGEREF _Toc37402734 \h </w:instrText>
        </w:r>
        <w:r>
          <w:rPr>
            <w:noProof/>
            <w:webHidden/>
          </w:rPr>
        </w:r>
        <w:r>
          <w:rPr>
            <w:noProof/>
            <w:webHidden/>
          </w:rPr>
          <w:fldChar w:fldCharType="separate"/>
        </w:r>
        <w:r>
          <w:rPr>
            <w:noProof/>
            <w:webHidden/>
          </w:rPr>
          <w:t>6</w:t>
        </w:r>
        <w:r>
          <w:rPr>
            <w:noProof/>
            <w:webHidden/>
          </w:rPr>
          <w:fldChar w:fldCharType="end"/>
        </w:r>
      </w:hyperlink>
    </w:p>
    <w:p w14:paraId="761F7503" w14:textId="47C6127E" w:rsidR="001D1C86" w:rsidRPr="00853224" w:rsidRDefault="001D1C86">
      <w:pPr>
        <w:pStyle w:val="TOC1"/>
        <w:tabs>
          <w:tab w:val="left" w:pos="400"/>
        </w:tabs>
        <w:rPr>
          <w:rFonts w:ascii="Calibri" w:hAnsi="Calibri"/>
          <w:b w:val="0"/>
          <w:caps w:val="0"/>
          <w:noProof/>
          <w:sz w:val="22"/>
          <w:szCs w:val="22"/>
        </w:rPr>
      </w:pPr>
      <w:hyperlink w:anchor="_Toc37402735" w:history="1">
        <w:r w:rsidRPr="001B0511">
          <w:rPr>
            <w:rStyle w:val="Hyperlink"/>
            <w:noProof/>
          </w:rPr>
          <w:t>3.</w:t>
        </w:r>
        <w:r w:rsidRPr="00853224">
          <w:rPr>
            <w:rFonts w:ascii="Calibri" w:hAnsi="Calibri"/>
            <w:b w:val="0"/>
            <w:caps w:val="0"/>
            <w:noProof/>
            <w:sz w:val="22"/>
            <w:szCs w:val="22"/>
          </w:rPr>
          <w:tab/>
        </w:r>
        <w:r w:rsidRPr="001B0511">
          <w:rPr>
            <w:rStyle w:val="Hyperlink"/>
            <w:noProof/>
          </w:rPr>
          <w:t>Testing Approach</w:t>
        </w:r>
        <w:r>
          <w:rPr>
            <w:noProof/>
            <w:webHidden/>
          </w:rPr>
          <w:tab/>
        </w:r>
        <w:r>
          <w:rPr>
            <w:noProof/>
            <w:webHidden/>
          </w:rPr>
          <w:fldChar w:fldCharType="begin"/>
        </w:r>
        <w:r>
          <w:rPr>
            <w:noProof/>
            <w:webHidden/>
          </w:rPr>
          <w:instrText xml:space="preserve"> PAGEREF _Toc37402735 \h </w:instrText>
        </w:r>
        <w:r>
          <w:rPr>
            <w:noProof/>
            <w:webHidden/>
          </w:rPr>
        </w:r>
        <w:r>
          <w:rPr>
            <w:noProof/>
            <w:webHidden/>
          </w:rPr>
          <w:fldChar w:fldCharType="separate"/>
        </w:r>
        <w:r>
          <w:rPr>
            <w:noProof/>
            <w:webHidden/>
          </w:rPr>
          <w:t>7</w:t>
        </w:r>
        <w:r>
          <w:rPr>
            <w:noProof/>
            <w:webHidden/>
          </w:rPr>
          <w:fldChar w:fldCharType="end"/>
        </w:r>
      </w:hyperlink>
    </w:p>
    <w:p w14:paraId="2FD8F3B2" w14:textId="7BD7110F" w:rsidR="001D1C86" w:rsidRPr="00853224" w:rsidRDefault="001D1C86">
      <w:pPr>
        <w:pStyle w:val="TOC1"/>
        <w:tabs>
          <w:tab w:val="left" w:pos="400"/>
        </w:tabs>
        <w:rPr>
          <w:rFonts w:ascii="Calibri" w:hAnsi="Calibri"/>
          <w:b w:val="0"/>
          <w:caps w:val="0"/>
          <w:noProof/>
          <w:sz w:val="22"/>
          <w:szCs w:val="22"/>
        </w:rPr>
      </w:pPr>
      <w:hyperlink w:anchor="_Toc37402736" w:history="1">
        <w:r w:rsidRPr="001B0511">
          <w:rPr>
            <w:rStyle w:val="Hyperlink"/>
            <w:noProof/>
          </w:rPr>
          <w:t>4.</w:t>
        </w:r>
        <w:r w:rsidRPr="00853224">
          <w:rPr>
            <w:rFonts w:ascii="Calibri" w:hAnsi="Calibri"/>
            <w:b w:val="0"/>
            <w:caps w:val="0"/>
            <w:noProof/>
            <w:sz w:val="22"/>
            <w:szCs w:val="22"/>
          </w:rPr>
          <w:tab/>
        </w:r>
        <w:r w:rsidRPr="001B0511">
          <w:rPr>
            <w:rStyle w:val="Hyperlink"/>
            <w:noProof/>
          </w:rPr>
          <w:t>Test XX</w:t>
        </w:r>
        <w:r>
          <w:rPr>
            <w:noProof/>
            <w:webHidden/>
          </w:rPr>
          <w:tab/>
        </w:r>
        <w:r>
          <w:rPr>
            <w:noProof/>
            <w:webHidden/>
          </w:rPr>
          <w:fldChar w:fldCharType="begin"/>
        </w:r>
        <w:r>
          <w:rPr>
            <w:noProof/>
            <w:webHidden/>
          </w:rPr>
          <w:instrText xml:space="preserve"> PAGEREF _Toc37402736 \h </w:instrText>
        </w:r>
        <w:r>
          <w:rPr>
            <w:noProof/>
            <w:webHidden/>
          </w:rPr>
        </w:r>
        <w:r>
          <w:rPr>
            <w:noProof/>
            <w:webHidden/>
          </w:rPr>
          <w:fldChar w:fldCharType="separate"/>
        </w:r>
        <w:r>
          <w:rPr>
            <w:noProof/>
            <w:webHidden/>
          </w:rPr>
          <w:t>9</w:t>
        </w:r>
        <w:r>
          <w:rPr>
            <w:noProof/>
            <w:webHidden/>
          </w:rPr>
          <w:fldChar w:fldCharType="end"/>
        </w:r>
      </w:hyperlink>
    </w:p>
    <w:p w14:paraId="3109B407" w14:textId="7818EE6C" w:rsidR="001D1C86" w:rsidRPr="00853224" w:rsidRDefault="001D1C86">
      <w:pPr>
        <w:pStyle w:val="TOC2"/>
        <w:tabs>
          <w:tab w:val="left" w:pos="1200"/>
        </w:tabs>
        <w:rPr>
          <w:rFonts w:ascii="Calibri" w:hAnsi="Calibri"/>
          <w:b w:val="0"/>
          <w:bCs w:val="0"/>
          <w:smallCaps w:val="0"/>
          <w:noProof/>
          <w:sz w:val="22"/>
          <w:szCs w:val="22"/>
        </w:rPr>
      </w:pPr>
      <w:hyperlink w:anchor="_Toc37402737" w:history="1">
        <w:r w:rsidRPr="001B0511">
          <w:rPr>
            <w:rStyle w:val="Hyperlink"/>
            <w:noProof/>
          </w:rPr>
          <w:t>4.1.</w:t>
        </w:r>
        <w:r w:rsidRPr="00853224">
          <w:rPr>
            <w:rFonts w:ascii="Calibri" w:hAnsi="Calibri"/>
            <w:b w:val="0"/>
            <w:bCs w:val="0"/>
            <w:smallCaps w:val="0"/>
            <w:noProof/>
            <w:sz w:val="22"/>
            <w:szCs w:val="22"/>
          </w:rPr>
          <w:tab/>
        </w:r>
        <w:r w:rsidRPr="001B0511">
          <w:rPr>
            <w:rStyle w:val="Hyperlink"/>
            <w:noProof/>
          </w:rPr>
          <w:t>Test Suite 1</w:t>
        </w:r>
        <w:r>
          <w:rPr>
            <w:noProof/>
            <w:webHidden/>
          </w:rPr>
          <w:tab/>
        </w:r>
        <w:r>
          <w:rPr>
            <w:noProof/>
            <w:webHidden/>
          </w:rPr>
          <w:fldChar w:fldCharType="begin"/>
        </w:r>
        <w:r>
          <w:rPr>
            <w:noProof/>
            <w:webHidden/>
          </w:rPr>
          <w:instrText xml:space="preserve"> PAGEREF _Toc37402737 \h </w:instrText>
        </w:r>
        <w:r>
          <w:rPr>
            <w:noProof/>
            <w:webHidden/>
          </w:rPr>
        </w:r>
        <w:r>
          <w:rPr>
            <w:noProof/>
            <w:webHidden/>
          </w:rPr>
          <w:fldChar w:fldCharType="separate"/>
        </w:r>
        <w:r>
          <w:rPr>
            <w:noProof/>
            <w:webHidden/>
          </w:rPr>
          <w:t>9</w:t>
        </w:r>
        <w:r>
          <w:rPr>
            <w:noProof/>
            <w:webHidden/>
          </w:rPr>
          <w:fldChar w:fldCharType="end"/>
        </w:r>
      </w:hyperlink>
    </w:p>
    <w:p w14:paraId="5C4C4B81" w14:textId="2B0DA8D0" w:rsidR="001D1C86" w:rsidRPr="00853224" w:rsidRDefault="001D1C86">
      <w:pPr>
        <w:pStyle w:val="TOC2"/>
        <w:tabs>
          <w:tab w:val="left" w:pos="1200"/>
        </w:tabs>
        <w:rPr>
          <w:rFonts w:ascii="Calibri" w:hAnsi="Calibri"/>
          <w:b w:val="0"/>
          <w:bCs w:val="0"/>
          <w:smallCaps w:val="0"/>
          <w:noProof/>
          <w:sz w:val="22"/>
          <w:szCs w:val="22"/>
        </w:rPr>
      </w:pPr>
      <w:hyperlink w:anchor="_Toc37402738" w:history="1">
        <w:r w:rsidRPr="001B0511">
          <w:rPr>
            <w:rStyle w:val="Hyperlink"/>
            <w:noProof/>
          </w:rPr>
          <w:t>4.2.</w:t>
        </w:r>
        <w:r w:rsidRPr="00853224">
          <w:rPr>
            <w:rFonts w:ascii="Calibri" w:hAnsi="Calibri"/>
            <w:b w:val="0"/>
            <w:bCs w:val="0"/>
            <w:smallCaps w:val="0"/>
            <w:noProof/>
            <w:sz w:val="22"/>
            <w:szCs w:val="22"/>
          </w:rPr>
          <w:tab/>
        </w:r>
        <w:r w:rsidRPr="001B0511">
          <w:rPr>
            <w:rStyle w:val="Hyperlink"/>
            <w:noProof/>
          </w:rPr>
          <w:t>Test Suite 2</w:t>
        </w:r>
        <w:r>
          <w:rPr>
            <w:noProof/>
            <w:webHidden/>
          </w:rPr>
          <w:tab/>
        </w:r>
        <w:r>
          <w:rPr>
            <w:noProof/>
            <w:webHidden/>
          </w:rPr>
          <w:fldChar w:fldCharType="begin"/>
        </w:r>
        <w:r>
          <w:rPr>
            <w:noProof/>
            <w:webHidden/>
          </w:rPr>
          <w:instrText xml:space="preserve"> PAGEREF _Toc37402738 \h </w:instrText>
        </w:r>
        <w:r>
          <w:rPr>
            <w:noProof/>
            <w:webHidden/>
          </w:rPr>
        </w:r>
        <w:r>
          <w:rPr>
            <w:noProof/>
            <w:webHidden/>
          </w:rPr>
          <w:fldChar w:fldCharType="separate"/>
        </w:r>
        <w:r>
          <w:rPr>
            <w:noProof/>
            <w:webHidden/>
          </w:rPr>
          <w:t>12</w:t>
        </w:r>
        <w:r>
          <w:rPr>
            <w:noProof/>
            <w:webHidden/>
          </w:rPr>
          <w:fldChar w:fldCharType="end"/>
        </w:r>
      </w:hyperlink>
    </w:p>
    <w:p w14:paraId="75F98155" w14:textId="30276384" w:rsidR="001D1C86" w:rsidRPr="00853224" w:rsidRDefault="001D1C86">
      <w:pPr>
        <w:pStyle w:val="TOC2"/>
        <w:tabs>
          <w:tab w:val="left" w:pos="1200"/>
        </w:tabs>
        <w:rPr>
          <w:rFonts w:ascii="Calibri" w:hAnsi="Calibri"/>
          <w:b w:val="0"/>
          <w:bCs w:val="0"/>
          <w:smallCaps w:val="0"/>
          <w:noProof/>
          <w:sz w:val="22"/>
          <w:szCs w:val="22"/>
        </w:rPr>
      </w:pPr>
      <w:hyperlink w:anchor="_Toc37402739" w:history="1">
        <w:r w:rsidRPr="001B0511">
          <w:rPr>
            <w:rStyle w:val="Hyperlink"/>
            <w:noProof/>
          </w:rPr>
          <w:t>4.3.</w:t>
        </w:r>
        <w:r w:rsidRPr="00853224">
          <w:rPr>
            <w:rFonts w:ascii="Calibri" w:hAnsi="Calibri"/>
            <w:b w:val="0"/>
            <w:bCs w:val="0"/>
            <w:smallCaps w:val="0"/>
            <w:noProof/>
            <w:sz w:val="22"/>
            <w:szCs w:val="22"/>
          </w:rPr>
          <w:tab/>
        </w:r>
        <w:r w:rsidRPr="001B0511">
          <w:rPr>
            <w:rStyle w:val="Hyperlink"/>
            <w:noProof/>
          </w:rPr>
          <w:t>Test Suite 3</w:t>
        </w:r>
        <w:r>
          <w:rPr>
            <w:noProof/>
            <w:webHidden/>
          </w:rPr>
          <w:tab/>
        </w:r>
        <w:r>
          <w:rPr>
            <w:noProof/>
            <w:webHidden/>
          </w:rPr>
          <w:fldChar w:fldCharType="begin"/>
        </w:r>
        <w:r>
          <w:rPr>
            <w:noProof/>
            <w:webHidden/>
          </w:rPr>
          <w:instrText xml:space="preserve"> PAGEREF _Toc37402739 \h </w:instrText>
        </w:r>
        <w:r>
          <w:rPr>
            <w:noProof/>
            <w:webHidden/>
          </w:rPr>
        </w:r>
        <w:r>
          <w:rPr>
            <w:noProof/>
            <w:webHidden/>
          </w:rPr>
          <w:fldChar w:fldCharType="separate"/>
        </w:r>
        <w:r>
          <w:rPr>
            <w:noProof/>
            <w:webHidden/>
          </w:rPr>
          <w:t>14</w:t>
        </w:r>
        <w:r>
          <w:rPr>
            <w:noProof/>
            <w:webHidden/>
          </w:rPr>
          <w:fldChar w:fldCharType="end"/>
        </w:r>
      </w:hyperlink>
    </w:p>
    <w:p w14:paraId="7FE3822D" w14:textId="34C6F668" w:rsidR="001D1C86" w:rsidRPr="00853224" w:rsidRDefault="001D1C86">
      <w:pPr>
        <w:pStyle w:val="TOC1"/>
        <w:tabs>
          <w:tab w:val="left" w:pos="400"/>
        </w:tabs>
        <w:rPr>
          <w:rFonts w:ascii="Calibri" w:hAnsi="Calibri"/>
          <w:b w:val="0"/>
          <w:caps w:val="0"/>
          <w:noProof/>
          <w:sz w:val="22"/>
          <w:szCs w:val="22"/>
        </w:rPr>
      </w:pPr>
      <w:hyperlink w:anchor="_Toc37402740" w:history="1">
        <w:r w:rsidRPr="001B0511">
          <w:rPr>
            <w:rStyle w:val="Hyperlink"/>
            <w:noProof/>
          </w:rPr>
          <w:t>5.</w:t>
        </w:r>
        <w:r w:rsidRPr="00853224">
          <w:rPr>
            <w:rFonts w:ascii="Calibri" w:hAnsi="Calibri"/>
            <w:b w:val="0"/>
            <w:caps w:val="0"/>
            <w:noProof/>
            <w:sz w:val="22"/>
            <w:szCs w:val="22"/>
          </w:rPr>
          <w:tab/>
        </w:r>
        <w:r w:rsidRPr="001B0511">
          <w:rPr>
            <w:rStyle w:val="Hyperlink"/>
            <w:noProof/>
          </w:rPr>
          <w:t>User Interface Testing</w:t>
        </w:r>
        <w:r>
          <w:rPr>
            <w:noProof/>
            <w:webHidden/>
          </w:rPr>
          <w:tab/>
        </w:r>
        <w:r>
          <w:rPr>
            <w:noProof/>
            <w:webHidden/>
          </w:rPr>
          <w:fldChar w:fldCharType="begin"/>
        </w:r>
        <w:r>
          <w:rPr>
            <w:noProof/>
            <w:webHidden/>
          </w:rPr>
          <w:instrText xml:space="preserve"> PAGEREF _Toc37402740 \h </w:instrText>
        </w:r>
        <w:r>
          <w:rPr>
            <w:noProof/>
            <w:webHidden/>
          </w:rPr>
        </w:r>
        <w:r>
          <w:rPr>
            <w:noProof/>
            <w:webHidden/>
          </w:rPr>
          <w:fldChar w:fldCharType="separate"/>
        </w:r>
        <w:r>
          <w:rPr>
            <w:noProof/>
            <w:webHidden/>
          </w:rPr>
          <w:t>17</w:t>
        </w:r>
        <w:r>
          <w:rPr>
            <w:noProof/>
            <w:webHidden/>
          </w:rPr>
          <w:fldChar w:fldCharType="end"/>
        </w:r>
      </w:hyperlink>
    </w:p>
    <w:p w14:paraId="5605F28E" w14:textId="0DBE2A80" w:rsidR="001D1C86" w:rsidRPr="00853224" w:rsidRDefault="001D1C86">
      <w:pPr>
        <w:pStyle w:val="TOC1"/>
        <w:tabs>
          <w:tab w:val="left" w:pos="400"/>
        </w:tabs>
        <w:rPr>
          <w:rFonts w:ascii="Calibri" w:hAnsi="Calibri"/>
          <w:b w:val="0"/>
          <w:caps w:val="0"/>
          <w:noProof/>
          <w:sz w:val="22"/>
          <w:szCs w:val="22"/>
        </w:rPr>
      </w:pPr>
      <w:hyperlink w:anchor="_Toc37402741" w:history="1">
        <w:r w:rsidRPr="001B0511">
          <w:rPr>
            <w:rStyle w:val="Hyperlink"/>
            <w:noProof/>
          </w:rPr>
          <w:t>6.</w:t>
        </w:r>
        <w:r w:rsidRPr="00853224">
          <w:rPr>
            <w:rFonts w:ascii="Calibri" w:hAnsi="Calibri"/>
            <w:b w:val="0"/>
            <w:caps w:val="0"/>
            <w:noProof/>
            <w:sz w:val="22"/>
            <w:szCs w:val="22"/>
          </w:rPr>
          <w:tab/>
        </w:r>
        <w:r w:rsidRPr="001B0511">
          <w:rPr>
            <w:rStyle w:val="Hyperlink"/>
            <w:noProof/>
          </w:rPr>
          <w:t>Test Schedule</w:t>
        </w:r>
        <w:r>
          <w:rPr>
            <w:noProof/>
            <w:webHidden/>
          </w:rPr>
          <w:tab/>
        </w:r>
        <w:r>
          <w:rPr>
            <w:noProof/>
            <w:webHidden/>
          </w:rPr>
          <w:fldChar w:fldCharType="begin"/>
        </w:r>
        <w:r>
          <w:rPr>
            <w:noProof/>
            <w:webHidden/>
          </w:rPr>
          <w:instrText xml:space="preserve"> PAGEREF _Toc37402741 \h </w:instrText>
        </w:r>
        <w:r>
          <w:rPr>
            <w:noProof/>
            <w:webHidden/>
          </w:rPr>
        </w:r>
        <w:r>
          <w:rPr>
            <w:noProof/>
            <w:webHidden/>
          </w:rPr>
          <w:fldChar w:fldCharType="separate"/>
        </w:r>
        <w:r>
          <w:rPr>
            <w:noProof/>
            <w:webHidden/>
          </w:rPr>
          <w:t>18</w:t>
        </w:r>
        <w:r>
          <w:rPr>
            <w:noProof/>
            <w:webHidden/>
          </w:rPr>
          <w:fldChar w:fldCharType="end"/>
        </w:r>
      </w:hyperlink>
    </w:p>
    <w:p w14:paraId="3D371551" w14:textId="1F28F648" w:rsidR="001D1C86" w:rsidRPr="00853224" w:rsidRDefault="001D1C86">
      <w:pPr>
        <w:pStyle w:val="TOC1"/>
        <w:tabs>
          <w:tab w:val="left" w:pos="400"/>
        </w:tabs>
        <w:rPr>
          <w:rFonts w:ascii="Calibri" w:hAnsi="Calibri"/>
          <w:b w:val="0"/>
          <w:caps w:val="0"/>
          <w:noProof/>
          <w:sz w:val="22"/>
          <w:szCs w:val="22"/>
        </w:rPr>
      </w:pPr>
      <w:hyperlink w:anchor="_Toc37402742" w:history="1">
        <w:r w:rsidRPr="001B0511">
          <w:rPr>
            <w:rStyle w:val="Hyperlink"/>
            <w:noProof/>
          </w:rPr>
          <w:t>7.</w:t>
        </w:r>
        <w:r w:rsidRPr="00853224">
          <w:rPr>
            <w:rFonts w:ascii="Calibri" w:hAnsi="Calibri"/>
            <w:b w:val="0"/>
            <w:caps w:val="0"/>
            <w:noProof/>
            <w:sz w:val="22"/>
            <w:szCs w:val="22"/>
          </w:rPr>
          <w:tab/>
        </w:r>
        <w:r w:rsidRPr="001B0511">
          <w:rPr>
            <w:rStyle w:val="Hyperlink"/>
            <w:noProof/>
          </w:rPr>
          <w:t>Other Sections</w:t>
        </w:r>
        <w:r>
          <w:rPr>
            <w:noProof/>
            <w:webHidden/>
          </w:rPr>
          <w:tab/>
        </w:r>
        <w:r>
          <w:rPr>
            <w:noProof/>
            <w:webHidden/>
          </w:rPr>
          <w:fldChar w:fldCharType="begin"/>
        </w:r>
        <w:r>
          <w:rPr>
            <w:noProof/>
            <w:webHidden/>
          </w:rPr>
          <w:instrText xml:space="preserve"> PAGEREF _Toc37402742 \h </w:instrText>
        </w:r>
        <w:r>
          <w:rPr>
            <w:noProof/>
            <w:webHidden/>
          </w:rPr>
        </w:r>
        <w:r>
          <w:rPr>
            <w:noProof/>
            <w:webHidden/>
          </w:rPr>
          <w:fldChar w:fldCharType="separate"/>
        </w:r>
        <w:r>
          <w:rPr>
            <w:noProof/>
            <w:webHidden/>
          </w:rPr>
          <w:t>19</w:t>
        </w:r>
        <w:r>
          <w:rPr>
            <w:noProof/>
            <w:webHidden/>
          </w:rPr>
          <w:fldChar w:fldCharType="end"/>
        </w:r>
      </w:hyperlink>
    </w:p>
    <w:p w14:paraId="5BE8E726" w14:textId="05399534" w:rsidR="00941D93" w:rsidRDefault="00941D93">
      <w:pPr>
        <w:pStyle w:val="TOC2"/>
      </w:pPr>
      <w:r>
        <w:fldChar w:fldCharType="end"/>
      </w:r>
    </w:p>
    <w:p w14:paraId="10F89598"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2B8F9434" w14:textId="77777777" w:rsidR="00941D93" w:rsidRDefault="00941D93">
      <w:pPr>
        <w:pStyle w:val="Heading1"/>
      </w:pPr>
      <w:bookmarkStart w:id="20" w:name="_Toc37402727"/>
      <w:r>
        <w:lastRenderedPageBreak/>
        <w:t>Introduction</w:t>
      </w:r>
      <w:bookmarkEnd w:id="20"/>
    </w:p>
    <w:p w14:paraId="3E355A45" w14:textId="77777777" w:rsidR="00941D93" w:rsidRDefault="00941D93"/>
    <w:p w14:paraId="1FD4D891" w14:textId="77777777" w:rsidR="00941D93" w:rsidRDefault="00941D93">
      <w:pPr>
        <w:pStyle w:val="Paragraph"/>
      </w:pPr>
    </w:p>
    <w:p w14:paraId="38CADF7C" w14:textId="36402D01" w:rsidR="00622796" w:rsidRPr="00853224" w:rsidRDefault="00941D93">
      <w:pPr>
        <w:pStyle w:val="Paragraph"/>
        <w:rPr>
          <w:color w:val="AEAAAA"/>
        </w:rPr>
      </w:pPr>
      <w:r w:rsidRPr="00853224">
        <w:rPr>
          <w:color w:val="AEAAAA"/>
        </w:rPr>
        <w:t>&lt;&lt; This section gives introductory information regarding the project, the system to be tested, and the testing approach.&gt;&gt;</w:t>
      </w:r>
    </w:p>
    <w:p w14:paraId="242F96B7" w14:textId="5D022487" w:rsidR="0072165F" w:rsidRPr="00622796" w:rsidRDefault="00622796">
      <w:pPr>
        <w:pStyle w:val="Paragraph"/>
      </w:pPr>
      <w:r>
        <w:t xml:space="preserve">The plan for this project is to produce a reasonable test plan for the program, database table editor.  </w:t>
      </w:r>
    </w:p>
    <w:p w14:paraId="60A2E81E" w14:textId="77777777" w:rsidR="00941D93" w:rsidRDefault="00941D93">
      <w:pPr>
        <w:pStyle w:val="Paragraph"/>
      </w:pPr>
    </w:p>
    <w:p w14:paraId="64AFAE26" w14:textId="77777777" w:rsidR="00941D93" w:rsidRDefault="00941D93">
      <w:pPr>
        <w:pStyle w:val="Heading2"/>
      </w:pPr>
      <w:bookmarkStart w:id="21" w:name="_Toc37402728"/>
      <w:r>
        <w:t>Purpose</w:t>
      </w:r>
      <w:bookmarkEnd w:id="21"/>
    </w:p>
    <w:p w14:paraId="42B8CD2F" w14:textId="77777777" w:rsidR="00941D93" w:rsidRDefault="00941D93"/>
    <w:p w14:paraId="46A454B2" w14:textId="77777777" w:rsidR="007A4335" w:rsidRPr="00853224" w:rsidRDefault="007A4335" w:rsidP="007A4335">
      <w:pPr>
        <w:rPr>
          <w:color w:val="AEAAAA"/>
        </w:rPr>
      </w:pPr>
      <w:r w:rsidRPr="00853224">
        <w:rPr>
          <w:color w:val="AEAAAA"/>
        </w:rP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rsidRPr="00853224">
        <w:rPr>
          <w:color w:val="AEAAAA"/>
        </w:rPr>
        <w:t xml:space="preserve"> This section needs to identify which of these this document is.</w:t>
      </w:r>
      <w:r w:rsidRPr="00853224">
        <w:rPr>
          <w:color w:val="AEAAAA"/>
        </w:rPr>
        <w:t>&gt;&gt;</w:t>
      </w:r>
    </w:p>
    <w:p w14:paraId="4DF92B0C" w14:textId="6158AD47" w:rsidR="00941D93" w:rsidRDefault="00091A1B">
      <w:r>
        <w:t xml:space="preserve">The purpose of this document is to define a project test plan which will describe the overall strategy for testing. </w:t>
      </w:r>
    </w:p>
    <w:p w14:paraId="21FC567C" w14:textId="51F51369" w:rsidR="00091A1B" w:rsidRDefault="00091A1B"/>
    <w:p w14:paraId="6AF5583A" w14:textId="77777777" w:rsidR="00941D93" w:rsidRDefault="00941D93">
      <w:pPr>
        <w:pStyle w:val="Heading2"/>
      </w:pPr>
      <w:bookmarkStart w:id="22" w:name="_Toc37402729"/>
      <w:r>
        <w:t>Scope</w:t>
      </w:r>
      <w:bookmarkEnd w:id="22"/>
    </w:p>
    <w:p w14:paraId="6146A659" w14:textId="688E96C8" w:rsidR="00941D93" w:rsidRPr="00853224" w:rsidRDefault="00941D93">
      <w:pPr>
        <w:rPr>
          <w:color w:val="AEAAAA"/>
        </w:rPr>
      </w:pPr>
      <w:r w:rsidRPr="00853224">
        <w:rPr>
          <w:color w:val="AEAAAA"/>
        </w:rPr>
        <w:t>&lt;&lt;Specify the project software releases/versions encompassed by the plan. &gt;&gt;</w:t>
      </w:r>
    </w:p>
    <w:p w14:paraId="630EAC23" w14:textId="244EB32C" w:rsidR="00091A1B" w:rsidRDefault="00091A1B">
      <w:r>
        <w:t>The test plan described in this document is draft by the producer and reviewers of Group 1, Team 2. The following versions have been released:</w:t>
      </w:r>
    </w:p>
    <w:p w14:paraId="7D224CA4" w14:textId="1F4BBD7A" w:rsidR="00091A1B" w:rsidRPr="00091A1B" w:rsidRDefault="00091A1B" w:rsidP="00091A1B">
      <w:pPr>
        <w:numPr>
          <w:ilvl w:val="0"/>
          <w:numId w:val="16"/>
        </w:numPr>
      </w:pPr>
      <w:r>
        <w:t>V1 – Initial Test Plan by Producer</w:t>
      </w:r>
    </w:p>
    <w:p w14:paraId="6E689925" w14:textId="77777777" w:rsidR="00941D93" w:rsidRDefault="00941D93"/>
    <w:p w14:paraId="3DC80119" w14:textId="77777777" w:rsidR="00941D93" w:rsidRDefault="00941D93">
      <w:pPr>
        <w:pStyle w:val="Heading2"/>
      </w:pPr>
      <w:bookmarkStart w:id="23" w:name="_Toc37402730"/>
      <w:r>
        <w:t>System Overview</w:t>
      </w:r>
      <w:bookmarkEnd w:id="23"/>
    </w:p>
    <w:p w14:paraId="3CDF0236" w14:textId="4092BC8A" w:rsidR="00941D93" w:rsidRPr="00853224" w:rsidRDefault="00941D93">
      <w:pPr>
        <w:rPr>
          <w:color w:val="AEAAAA"/>
        </w:rPr>
      </w:pPr>
      <w:r w:rsidRPr="00853224">
        <w:rPr>
          <w:color w:val="AEAAAA"/>
        </w:rPr>
        <w:t xml:space="preserve">&lt;&lt;Describe the system to be exercised by the testing approach specified in the plan. This overview serves to identify aspects of the system operation that will be the focus of the plan’s testing approach. </w:t>
      </w:r>
      <w:r w:rsidR="00150787" w:rsidRPr="00853224">
        <w:rPr>
          <w:color w:val="AEAAAA"/>
        </w:rPr>
        <w:t>This should align with the systems overview of other documents in the project.</w:t>
      </w:r>
      <w:r w:rsidRPr="00853224">
        <w:rPr>
          <w:color w:val="AEAAAA"/>
        </w:rPr>
        <w:t>&gt;&gt;</w:t>
      </w:r>
    </w:p>
    <w:p w14:paraId="3D1AFEF2" w14:textId="57B1374C" w:rsidR="00B22F28" w:rsidRDefault="00B22F28" w:rsidP="00091A1B">
      <w:r>
        <w:rPr>
          <w:noProof/>
        </w:rPr>
        <w:pict w14:anchorId="3C98CB60">
          <v:shapetype id="_x0000_t202" coordsize="21600,21600" o:spt="202" path="m,l,21600r21600,l21600,xe">
            <v:stroke joinstyle="miter"/>
            <v:path gradientshapeok="t" o:connecttype="rect"/>
          </v:shapetype>
          <v:shape id="_x0000_s1035" type="#_x0000_t202" style="position:absolute;margin-left:4.5pt;margin-top:122.5pt;width:144.05pt;height:.05pt;z-index:2;mso-position-horizontal-relative:text;mso-position-vertical-relative:text" stroked="f">
            <v:textbox style="mso-fit-shape-to-text:t" inset="0,0,0,0">
              <w:txbxContent>
                <w:p w14:paraId="4CBF0860" w14:textId="2F28D783" w:rsidR="001D1C86" w:rsidRPr="00B22F28" w:rsidRDefault="001D1C86" w:rsidP="00B22F28">
                  <w:pPr>
                    <w:pStyle w:val="Caption"/>
                    <w:rPr>
                      <w:b w:val="0"/>
                      <w:bCs w:val="0"/>
                      <w:noProof/>
                      <w:sz w:val="18"/>
                      <w:szCs w:val="18"/>
                    </w:rPr>
                  </w:pPr>
                  <w:r w:rsidRPr="00B22F28">
                    <w:rPr>
                      <w:b w:val="0"/>
                      <w:bCs w:val="0"/>
                      <w:sz w:val="18"/>
                      <w:szCs w:val="18"/>
                    </w:rPr>
                    <w:t xml:space="preserve">Figure </w:t>
                  </w:r>
                  <w:r w:rsidRPr="00B22F28">
                    <w:rPr>
                      <w:b w:val="0"/>
                      <w:bCs w:val="0"/>
                      <w:sz w:val="18"/>
                      <w:szCs w:val="18"/>
                    </w:rPr>
                    <w:fldChar w:fldCharType="begin"/>
                  </w:r>
                  <w:r w:rsidRPr="00B22F28">
                    <w:rPr>
                      <w:b w:val="0"/>
                      <w:bCs w:val="0"/>
                      <w:sz w:val="18"/>
                      <w:szCs w:val="18"/>
                    </w:rPr>
                    <w:instrText xml:space="preserve"> SEQ Figure \* ARABIC </w:instrText>
                  </w:r>
                  <w:r w:rsidRPr="00B22F28">
                    <w:rPr>
                      <w:b w:val="0"/>
                      <w:bCs w:val="0"/>
                      <w:sz w:val="18"/>
                      <w:szCs w:val="18"/>
                    </w:rPr>
                    <w:fldChar w:fldCharType="separate"/>
                  </w:r>
                  <w:r>
                    <w:rPr>
                      <w:b w:val="0"/>
                      <w:bCs w:val="0"/>
                      <w:noProof/>
                      <w:sz w:val="18"/>
                      <w:szCs w:val="18"/>
                    </w:rPr>
                    <w:t>1</w:t>
                  </w:r>
                  <w:r w:rsidRPr="00B22F28">
                    <w:rPr>
                      <w:b w:val="0"/>
                      <w:bCs w:val="0"/>
                      <w:sz w:val="18"/>
                      <w:szCs w:val="18"/>
                    </w:rPr>
                    <w:fldChar w:fldCharType="end"/>
                  </w:r>
                  <w:r w:rsidRPr="00B22F28">
                    <w:rPr>
                      <w:b w:val="0"/>
                      <w:bCs w:val="0"/>
                      <w:sz w:val="18"/>
                      <w:szCs w:val="18"/>
                    </w:rPr>
                    <w:t xml:space="preserve"> Types of XML documents</w:t>
                  </w:r>
                </w:p>
              </w:txbxContent>
            </v:textbox>
            <w10:wrap type="topAndBottom"/>
          </v:shape>
        </w:pict>
      </w:r>
      <w:r>
        <w:rPr>
          <w:noProof/>
        </w:rPr>
        <w:pict w14:anchorId="1D4F6BF5">
          <v:group id="_x0000_s1027" editas="orgchart" style="position:absolute;margin-left:4.5pt;margin-top:45.95pt;width:144.05pt;height:72.05pt;z-index:1" coordorigin="1803,6461" coordsize="4680,1800">
            <o:lock v:ext="edit" aspectratio="t"/>
            <o:diagram v:ext="edit" dgmstyle="5" dgmscalex="40344" dgmscaley="52465" dgmfontsize="7" constrainbounds="0,0,0,0" autoformat="t">
              <o:relationtable v:ext="edit">
                <o:rel v:ext="edit" idsrc="#_s1028" iddest="#_s1028"/>
                <o:rel v:ext="edit" idsrc="#_s1029" iddest="#_s1028" idcntr="#_s1032"/>
                <o:rel v:ext="edit" idsrc="#_s1030" iddest="#_s1028" idcntr="#_s1033"/>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3;top:6461;width:4680;height:1800"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33" o:spid="_x0000_s1033" type="#_x0000_t34" style="position:absolute;left:4622;top:6736;width:303;height:1260;rotation:270;flip:x" o:connectortype="elbow" adj="11118,288273,-347506" strokecolor="#4b595b [rgb(187,224,227) darken(102)]" strokeweight="2.25pt"/>
            <v:shape id="_s1032" o:spid="_x0000_s1032" type="#_x0000_t34" style="position:absolute;left:3362;top:6736;width:303;height:1260;rotation:270" o:connectortype="elbow" adj="11118,-288273,-209329" strokecolor="#4b595b [rgb(187,224,227) darken(102)]" strokeweight="2.25pt"/>
            <v:roundrect id="_s1028" o:spid="_x0000_s1028" style="position:absolute;left:3063;top:6461;width:2160;height:720;v-text-anchor:middle" arcsize="10923f" o:dgmlayout="0" o:dgmnodekind="1" fillcolor="#d7edef [rgb(187,224,227) lighten(153)]" strokecolor="#4b595b [rgb(187,224,227) darken(102)]" strokeweight="3pt">
              <v:shadow on="t" opacity=".5" offset="3pt,3pt" offset2="2pt,2pt"/>
              <v:textbox style="mso-next-textbox:#_s1028" inset="0,0,0,0">
                <w:txbxContent>
                  <w:p w14:paraId="13486928" w14:textId="76D197F9" w:rsidR="001D1C86" w:rsidRPr="00B22F28" w:rsidRDefault="001D1C86" w:rsidP="00B22F28">
                    <w:pPr>
                      <w:jc w:val="center"/>
                    </w:pPr>
                    <w:r w:rsidRPr="00B22F28">
                      <w:t xml:space="preserve">XML documents </w:t>
                    </w:r>
                  </w:p>
                </w:txbxContent>
              </v:textbox>
            </v:roundrect>
            <v:roundrect id="_s1029" o:spid="_x0000_s1029" style="position:absolute;left:1803;top:7541;width:2160;height:720;v-text-anchor:middle" arcsize="10923f" o:dgmlayout="0" o:dgmnodekind="0" fillcolor="#bbe0e3" strokecolor="#4b595b [rgb(187,224,227) darken(102)]" strokeweight="2.25pt">
              <v:shadow on="t" opacity=".5" offset="3pt,3pt" offset2="2pt,2pt"/>
              <v:textbox style="mso-next-textbox:#_s1029" inset="0,0,0,0">
                <w:txbxContent>
                  <w:p w14:paraId="79BB6D7B" w14:textId="42FD41A3" w:rsidR="001D1C86" w:rsidRPr="00B22F28" w:rsidRDefault="001D1C86" w:rsidP="00B22F28">
                    <w:pPr>
                      <w:jc w:val="center"/>
                    </w:pPr>
                    <w:r w:rsidRPr="00B22F28">
                      <w:t>Database Description</w:t>
                    </w:r>
                  </w:p>
                </w:txbxContent>
              </v:textbox>
            </v:roundrect>
            <v:roundrect id="_s1030" o:spid="_x0000_s1030" style="position:absolute;left:4323;top:7541;width:2160;height:720;v-text-anchor:middle" arcsize="10923f" o:dgmlayout="0" o:dgmnodekind="0" fillcolor="#bbe0e3" strokecolor="#4b595b [rgb(187,224,227) darken(102)]" strokeweight="2.25pt">
              <v:shadow on="t" opacity=".5" offset="3pt,3pt" offset2="2pt,2pt"/>
              <v:textbox style="mso-next-textbox:#_s1030" inset="0,0,0,0">
                <w:txbxContent>
                  <w:p w14:paraId="5846F71C" w14:textId="3E6962E1" w:rsidR="001D1C86" w:rsidRPr="00B22F28" w:rsidRDefault="001D1C86" w:rsidP="00B22F28">
                    <w:pPr>
                      <w:jc w:val="center"/>
                    </w:pPr>
                    <w:r w:rsidRPr="00B22F28">
                      <w:t>Data Tables</w:t>
                    </w:r>
                  </w:p>
                </w:txbxContent>
              </v:textbox>
            </v:roundrect>
            <w10:wrap type="topAndBottom"/>
          </v:group>
        </w:pict>
      </w:r>
      <w:r w:rsidR="00091A1B">
        <w:t xml:space="preserve">The system to be tested is a simple database table editor. </w:t>
      </w:r>
      <w:r>
        <w:t xml:space="preserve">This editor allows to view and modify the data, the editor does not allow modification of the database schema. The configuration data is stored in XML tables, and the database is organized in XML documents. </w:t>
      </w:r>
    </w:p>
    <w:p w14:paraId="72F8DE8E" w14:textId="4C6F1F03" w:rsidR="00B22F28" w:rsidRDefault="00B22F28" w:rsidP="00091A1B"/>
    <w:p w14:paraId="741524A1" w14:textId="2DCF42E9" w:rsidR="005030EE" w:rsidRDefault="005030EE" w:rsidP="00091A1B">
      <w:r>
        <w:t>The database description file contains a description of the data tables, including table name and columns for each of one of the tables. As an example, consider file TEST_DB.xml</w:t>
      </w:r>
    </w:p>
    <w:p w14:paraId="0318FA0E" w14:textId="37D685C5" w:rsidR="005030EE" w:rsidRDefault="005030EE" w:rsidP="00091A1B"/>
    <w:p w14:paraId="3BD6B833" w14:textId="23592ECB" w:rsidR="005030EE" w:rsidRDefault="005030EE" w:rsidP="00091A1B">
      <w:r>
        <w:t xml:space="preserve">The data tables names are included in the database description file after the tag &lt;TABLE&gt;. As an example, consider the file </w:t>
      </w:r>
      <w:r w:rsidRPr="005030EE">
        <w:t>TEST_DB__BIG_TABLE.XML</w:t>
      </w:r>
      <w:r>
        <w:t xml:space="preserve">, which contains the data for the database table description described above. </w:t>
      </w:r>
    </w:p>
    <w:p w14:paraId="0BF4E12C" w14:textId="77777777" w:rsidR="005030EE" w:rsidRDefault="005030EE" w:rsidP="00091A1B"/>
    <w:p w14:paraId="4432EFC4" w14:textId="0C855ACB" w:rsidR="00091A1B" w:rsidRPr="00091A1B" w:rsidRDefault="00091A1B" w:rsidP="00091A1B">
      <w:r>
        <w:lastRenderedPageBreak/>
        <w:t xml:space="preserve">Our objective is to focus on file menu operations excluding compare file to other version, check for duplicate rows, and filter. Also, including the search menu option on the database window. </w:t>
      </w:r>
    </w:p>
    <w:p w14:paraId="5857DF6F" w14:textId="7125049F" w:rsidR="00091A1B" w:rsidRPr="00091A1B" w:rsidRDefault="00091A1B"/>
    <w:p w14:paraId="52649B32" w14:textId="77777777" w:rsidR="00150787" w:rsidRDefault="00150787" w:rsidP="00150787">
      <w:pPr>
        <w:pStyle w:val="Heading2"/>
      </w:pPr>
      <w:bookmarkStart w:id="24" w:name="_Toc37402731"/>
      <w:r>
        <w:t>Suspension and Exit Criteria</w:t>
      </w:r>
      <w:bookmarkEnd w:id="24"/>
    </w:p>
    <w:p w14:paraId="78A2B53C" w14:textId="5AC30400" w:rsidR="00150787" w:rsidRPr="00853224" w:rsidRDefault="00150787" w:rsidP="00150787">
      <w:pPr>
        <w:rPr>
          <w:color w:val="AEAAAA"/>
        </w:rPr>
      </w:pPr>
      <w:r w:rsidRPr="00853224">
        <w:rPr>
          <w:color w:val="AEAAAA"/>
        </w:rPr>
        <w:t xml:space="preserve">&lt;&lt; </w:t>
      </w:r>
      <w:r w:rsidR="00E47986" w:rsidRPr="00853224">
        <w:rPr>
          <w:color w:val="AEAAAA"/>
        </w:rPr>
        <w:t>“</w:t>
      </w:r>
      <w:r w:rsidRPr="00853224">
        <w:rPr>
          <w:color w:val="AEAAAA"/>
        </w:rPr>
        <w:t>suspension criteria</w:t>
      </w:r>
      <w:r w:rsidR="00E47986" w:rsidRPr="00853224">
        <w:rPr>
          <w:color w:val="AEAAAA"/>
        </w:rPr>
        <w:t>”</w:t>
      </w:r>
      <w:r w:rsidRPr="00853224">
        <w:rPr>
          <w:color w:val="AEAAAA"/>
        </w:rPr>
        <w:t xml:space="preserve"> </w:t>
      </w:r>
      <w:r w:rsidR="00013402" w:rsidRPr="00853224">
        <w:rPr>
          <w:color w:val="AEAAAA"/>
        </w:rPr>
        <w:t xml:space="preserve">describes when we suspend testing, to be resumed </w:t>
      </w:r>
      <w:proofErr w:type="gramStart"/>
      <w:r w:rsidR="00013402" w:rsidRPr="00853224">
        <w:rPr>
          <w:color w:val="AEAAAA"/>
        </w:rPr>
        <w:t>at a later time</w:t>
      </w:r>
      <w:proofErr w:type="gramEnd"/>
      <w:r w:rsidR="00013402" w:rsidRPr="00853224">
        <w:rPr>
          <w:color w:val="AEAAAA"/>
        </w:rPr>
        <w:t xml:space="preserve">. For example, if 40% of the test cases fail, or if any of the critical test cases fail. If there are no suspension criteria, indicate that all tests cases will be executed. </w:t>
      </w:r>
      <w:r w:rsidR="00E47986" w:rsidRPr="00853224">
        <w:rPr>
          <w:color w:val="AEAAAA"/>
        </w:rPr>
        <w:t>“</w:t>
      </w:r>
      <w:r w:rsidR="00013402" w:rsidRPr="00853224">
        <w:rPr>
          <w:color w:val="AEAAAA"/>
        </w:rPr>
        <w:t>Exit criteria</w:t>
      </w:r>
      <w:r w:rsidR="00E47986" w:rsidRPr="00853224">
        <w:rPr>
          <w:color w:val="AEAAAA"/>
        </w:rPr>
        <w:t>”</w:t>
      </w:r>
      <w:r w:rsidR="00013402" w:rsidRPr="00853224">
        <w:rPr>
          <w:color w:val="AEAAAA"/>
        </w:rPr>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sidRPr="00853224">
        <w:rPr>
          <w:color w:val="AEAAAA"/>
        </w:rPr>
        <w:t>all of</w:t>
      </w:r>
      <w:proofErr w:type="gramEnd"/>
      <w:r w:rsidR="00013402" w:rsidRPr="00853224">
        <w:rPr>
          <w:color w:val="AEAAAA"/>
        </w:rPr>
        <w:t xml:space="preserve"> the specified tests. We want the pass rate to be high. We might specify that all critical tests must pass, and 90% of the non-critical must pass. In general, we want this to be high. &gt;&gt;</w:t>
      </w:r>
    </w:p>
    <w:p w14:paraId="01B968CD" w14:textId="77777777" w:rsidR="00091A1B" w:rsidRDefault="00091A1B" w:rsidP="00150787">
      <w:r>
        <w:t xml:space="preserve">There are no suspension criteria, all tests cases will be executed. </w:t>
      </w:r>
    </w:p>
    <w:p w14:paraId="067D5C4E" w14:textId="152C756C" w:rsidR="00091A1B" w:rsidRPr="00091A1B" w:rsidRDefault="00091A1B" w:rsidP="00150787">
      <w:r>
        <w:t xml:space="preserve">The exit criteria </w:t>
      </w:r>
      <w:r w:rsidR="005030EE">
        <w:t>are</w:t>
      </w:r>
      <w:r>
        <w:t xml:space="preserve"> </w:t>
      </w:r>
      <w:r w:rsidR="002B4CA8">
        <w:t xml:space="preserve">met when all critical </w:t>
      </w:r>
      <w:r w:rsidR="005030EE">
        <w:t>tests and</w:t>
      </w:r>
      <w:r w:rsidR="002B4CA8">
        <w:t xml:space="preserve"> 90% of the non-critical tests pass, this will ensure the pass rate is high. </w:t>
      </w:r>
      <w:r>
        <w:t xml:space="preserve"> </w:t>
      </w:r>
    </w:p>
    <w:p w14:paraId="150FCA77" w14:textId="77777777" w:rsidR="00941D93" w:rsidRDefault="00941D93">
      <w:pPr>
        <w:pStyle w:val="Heading2"/>
      </w:pPr>
      <w:bookmarkStart w:id="25" w:name="_Toc37402732"/>
      <w:r>
        <w:t>Document Overview</w:t>
      </w:r>
      <w:bookmarkEnd w:id="25"/>
    </w:p>
    <w:p w14:paraId="19D700E3" w14:textId="77777777" w:rsidR="00941D93" w:rsidRPr="00853224" w:rsidRDefault="007A4335">
      <w:pPr>
        <w:rPr>
          <w:color w:val="AEAAAA"/>
        </w:rPr>
      </w:pPr>
      <w:r w:rsidRPr="00853224">
        <w:rPr>
          <w:color w:val="AEAAAA"/>
        </w:rPr>
        <w:t>&lt;&lt;Describe the remainder of the document.&gt;&gt;</w:t>
      </w:r>
    </w:p>
    <w:p w14:paraId="6849CD25" w14:textId="77777777" w:rsidR="00941D93" w:rsidRDefault="007E0AF8">
      <w:pPr>
        <w:pStyle w:val="Heading2"/>
      </w:pPr>
      <w:bookmarkStart w:id="26" w:name="_Toc37402733"/>
      <w:r>
        <w:t>References</w:t>
      </w:r>
      <w:bookmarkEnd w:id="26"/>
    </w:p>
    <w:p w14:paraId="724FE59F" w14:textId="77777777" w:rsidR="007A4335" w:rsidRPr="00853224" w:rsidRDefault="007A4335" w:rsidP="007A4335">
      <w:pPr>
        <w:rPr>
          <w:color w:val="AEAAAA"/>
        </w:rPr>
      </w:pPr>
      <w:r w:rsidRPr="00853224">
        <w:rPr>
          <w:color w:val="AEAAAA"/>
        </w:rPr>
        <w:t>&lt;&lt;List all the references applicable to the test plan. Generally, this includes project standards, SRS, SDD, and a product assurance plan.&gt;&gt;</w:t>
      </w:r>
    </w:p>
    <w:p w14:paraId="7E28F527" w14:textId="77777777" w:rsidR="00941D93" w:rsidRDefault="00941D93"/>
    <w:p w14:paraId="0451C4B2" w14:textId="77777777" w:rsidR="007A4335" w:rsidRDefault="007A4335" w:rsidP="007A4335">
      <w:pPr>
        <w:pStyle w:val="Heading1"/>
        <w:pageBreakBefore w:val="0"/>
      </w:pPr>
      <w:bookmarkStart w:id="27" w:name="_Toc227033591"/>
      <w:r>
        <w:br w:type="page"/>
      </w:r>
      <w:bookmarkStart w:id="28" w:name="_Toc37402734"/>
      <w:r>
        <w:lastRenderedPageBreak/>
        <w:t>Test Items and Features</w:t>
      </w:r>
      <w:bookmarkEnd w:id="27"/>
      <w:bookmarkEnd w:id="28"/>
    </w:p>
    <w:p w14:paraId="4FF386F4" w14:textId="061BF1F9" w:rsidR="007A4335" w:rsidRPr="00853224" w:rsidRDefault="007A4335" w:rsidP="007A4335">
      <w:pPr>
        <w:rPr>
          <w:color w:val="AEAAAA"/>
        </w:rPr>
      </w:pPr>
      <w:r w:rsidRPr="00853224">
        <w:rPr>
          <w:color w:val="AEAAAA"/>
        </w:rPr>
        <w:t xml:space="preserve">&lt;&lt; This section describes the test items (e.g., components, classes, functions or methods) and the features to be tested. It may also list features not to be tested. </w:t>
      </w:r>
      <w:r w:rsidR="00842DC1" w:rsidRPr="00853224">
        <w:rPr>
          <w:color w:val="AEAAAA"/>
        </w:rPr>
        <w:t xml:space="preserve">A class diagram is useful. A table of features is useful. </w:t>
      </w:r>
      <w:r w:rsidRPr="00853224">
        <w:rPr>
          <w:color w:val="AEAAAA"/>
        </w:rPr>
        <w:t>&gt;&gt;</w:t>
      </w:r>
    </w:p>
    <w:p w14:paraId="791E8D55" w14:textId="2420F8B5" w:rsidR="0072165F" w:rsidRDefault="0072165F" w:rsidP="007A4335"/>
    <w:p w14:paraId="1FF1F0ED" w14:textId="65A17564" w:rsidR="0072165F" w:rsidRDefault="0072165F" w:rsidP="007A4335">
      <w:r>
        <w:t>Features to be tested:</w:t>
      </w:r>
      <w:r w:rsidR="002B4CA8">
        <w:br/>
      </w:r>
    </w:p>
    <w:p w14:paraId="0F2F8A96" w14:textId="2E3DFD1B" w:rsidR="0072165F" w:rsidRDefault="005030EE" w:rsidP="005030EE">
      <w:r>
        <w:t>The File Menu has the options to open, close, and print tables. The following operations are included:</w:t>
      </w:r>
    </w:p>
    <w:p w14:paraId="5879A898" w14:textId="36C768E8" w:rsidR="002B4CA8" w:rsidRPr="003D0307" w:rsidRDefault="002B4CA8" w:rsidP="005030EE">
      <w:pPr>
        <w:numPr>
          <w:ilvl w:val="0"/>
          <w:numId w:val="16"/>
        </w:numPr>
      </w:pPr>
      <w:r>
        <w:t>Open</w:t>
      </w:r>
      <w:r w:rsidR="005030EE">
        <w:t xml:space="preserve"> – A </w:t>
      </w:r>
      <w:r w:rsidR="005030EE" w:rsidRPr="003D0307">
        <w:t>user can open either a database description file or a data file</w:t>
      </w:r>
    </w:p>
    <w:p w14:paraId="1B105EB4" w14:textId="6A950208" w:rsidR="005030EE" w:rsidRPr="003D0307" w:rsidRDefault="00A07797" w:rsidP="005030EE">
      <w:pPr>
        <w:numPr>
          <w:ilvl w:val="1"/>
          <w:numId w:val="16"/>
        </w:numPr>
      </w:pPr>
      <w:r w:rsidRPr="003D0307">
        <w:t>If a data file is opened, the corresponding data description is also opened</w:t>
      </w:r>
    </w:p>
    <w:p w14:paraId="717BD787" w14:textId="47F85F23" w:rsidR="00A07797" w:rsidRPr="003D0307" w:rsidRDefault="00A07797" w:rsidP="005030EE">
      <w:pPr>
        <w:numPr>
          <w:ilvl w:val="1"/>
          <w:numId w:val="16"/>
        </w:numPr>
      </w:pPr>
      <w:r w:rsidRPr="003D0307">
        <w:t>If a database description is opened, the window will display all the database tables</w:t>
      </w:r>
    </w:p>
    <w:p w14:paraId="1E6694D0" w14:textId="479F5621" w:rsidR="00A07797" w:rsidRPr="003D0307" w:rsidRDefault="00A07797" w:rsidP="00A07797">
      <w:pPr>
        <w:numPr>
          <w:ilvl w:val="2"/>
          <w:numId w:val="16"/>
        </w:numPr>
      </w:pPr>
      <w:r w:rsidRPr="003D0307">
        <w:t>If selecting a table from this display, will open the data table display in a new window</w:t>
      </w:r>
    </w:p>
    <w:p w14:paraId="46B80DF3" w14:textId="6F38416E" w:rsidR="00A07797" w:rsidRPr="003D0307" w:rsidRDefault="00A07797" w:rsidP="00A07797">
      <w:pPr>
        <w:numPr>
          <w:ilvl w:val="2"/>
          <w:numId w:val="16"/>
        </w:numPr>
      </w:pPr>
      <w:r w:rsidRPr="003D0307">
        <w:t>It is possible to open more than one database at a time</w:t>
      </w:r>
    </w:p>
    <w:p w14:paraId="5C32FB0A" w14:textId="3AA58312" w:rsidR="00A07797" w:rsidRPr="003D0307" w:rsidRDefault="00A07797" w:rsidP="00A07797">
      <w:pPr>
        <w:numPr>
          <w:ilvl w:val="2"/>
          <w:numId w:val="16"/>
        </w:numPr>
      </w:pPr>
      <w:r w:rsidRPr="003D0307">
        <w:t>Opening a database table file results in the database description also being opened.</w:t>
      </w:r>
    </w:p>
    <w:p w14:paraId="7AA21BE2" w14:textId="7547EAC5" w:rsidR="00A07797" w:rsidRPr="003D0307" w:rsidRDefault="00A07797" w:rsidP="00A07797">
      <w:pPr>
        <w:numPr>
          <w:ilvl w:val="2"/>
          <w:numId w:val="16"/>
        </w:numPr>
      </w:pPr>
      <w:r w:rsidRPr="003D0307">
        <w:t>All the windows associated with a specific database have the same color outline.</w:t>
      </w:r>
    </w:p>
    <w:p w14:paraId="597598F4" w14:textId="77777777" w:rsidR="00A07797" w:rsidRPr="003D0307" w:rsidRDefault="00A07797" w:rsidP="00A07797">
      <w:pPr>
        <w:numPr>
          <w:ilvl w:val="1"/>
          <w:numId w:val="16"/>
        </w:numPr>
      </w:pPr>
      <w:r w:rsidRPr="003D0307">
        <w:t>Opening an already-opened table should result in the table editor window for that table being raised to the top of the screen and being visible.</w:t>
      </w:r>
    </w:p>
    <w:p w14:paraId="63066F91" w14:textId="77777777" w:rsidR="00A07797" w:rsidRPr="003D0307" w:rsidRDefault="00A07797" w:rsidP="003D0307">
      <w:pPr>
        <w:ind w:left="1440"/>
      </w:pPr>
    </w:p>
    <w:p w14:paraId="02FF7CA3" w14:textId="77777777" w:rsidR="00A07797" w:rsidRPr="003D0307" w:rsidRDefault="00A07797" w:rsidP="00A07797">
      <w:pPr>
        <w:ind w:left="2160"/>
      </w:pPr>
    </w:p>
    <w:p w14:paraId="436CAEF0" w14:textId="03104BD3" w:rsidR="002B4CA8" w:rsidRPr="003D0307" w:rsidRDefault="002B4CA8" w:rsidP="005030EE">
      <w:pPr>
        <w:numPr>
          <w:ilvl w:val="0"/>
          <w:numId w:val="16"/>
        </w:numPr>
      </w:pPr>
      <w:r w:rsidRPr="003D0307">
        <w:t>Print to Fit</w:t>
      </w:r>
    </w:p>
    <w:p w14:paraId="23397DCC" w14:textId="7FE3AD6D" w:rsidR="002B4CA8" w:rsidRPr="003D0307" w:rsidRDefault="002B4CA8" w:rsidP="005030EE">
      <w:pPr>
        <w:numPr>
          <w:ilvl w:val="0"/>
          <w:numId w:val="16"/>
        </w:numPr>
      </w:pPr>
      <w:r w:rsidRPr="003D0307">
        <w:t>Print Normal</w:t>
      </w:r>
    </w:p>
    <w:p w14:paraId="5C813072" w14:textId="5B6EACBF" w:rsidR="002B4CA8" w:rsidRPr="003D0307" w:rsidRDefault="002B4CA8" w:rsidP="005030EE">
      <w:pPr>
        <w:numPr>
          <w:ilvl w:val="0"/>
          <w:numId w:val="16"/>
        </w:numPr>
      </w:pPr>
      <w:r w:rsidRPr="003D0307">
        <w:t>Print CSV</w:t>
      </w:r>
    </w:p>
    <w:p w14:paraId="72CF9C2A" w14:textId="7BB189EE" w:rsidR="002B4CA8" w:rsidRPr="003D0307" w:rsidRDefault="002B4CA8" w:rsidP="005030EE">
      <w:pPr>
        <w:numPr>
          <w:ilvl w:val="0"/>
          <w:numId w:val="16"/>
        </w:numPr>
      </w:pPr>
      <w:r w:rsidRPr="003D0307">
        <w:t>Close</w:t>
      </w:r>
    </w:p>
    <w:p w14:paraId="19D67E52" w14:textId="77777777" w:rsidR="00A07797" w:rsidRPr="003D0307" w:rsidRDefault="00A07797" w:rsidP="00A07797">
      <w:pPr>
        <w:numPr>
          <w:ilvl w:val="1"/>
          <w:numId w:val="16"/>
        </w:numPr>
      </w:pPr>
      <w:r w:rsidRPr="003D0307">
        <w:t>If the file has been modified and the user attempts to close the file, a save prompt should be displayed.</w:t>
      </w:r>
    </w:p>
    <w:p w14:paraId="65055D3B" w14:textId="77777777" w:rsidR="00A07797" w:rsidRPr="003D0307" w:rsidRDefault="00A07797" w:rsidP="00A07797">
      <w:pPr>
        <w:numPr>
          <w:ilvl w:val="1"/>
          <w:numId w:val="16"/>
        </w:numPr>
      </w:pPr>
    </w:p>
    <w:p w14:paraId="1D5C1C72" w14:textId="77777777" w:rsidR="002B4CA8" w:rsidRPr="003D0307" w:rsidRDefault="002B4CA8" w:rsidP="005030EE"/>
    <w:p w14:paraId="382593E8" w14:textId="71E3139B" w:rsidR="00A07797" w:rsidRPr="003D0307" w:rsidRDefault="002B4CA8" w:rsidP="00A07797">
      <w:pPr>
        <w:numPr>
          <w:ilvl w:val="0"/>
          <w:numId w:val="16"/>
        </w:numPr>
      </w:pPr>
      <w:r w:rsidRPr="003D0307">
        <w:t>Save(^s)</w:t>
      </w:r>
    </w:p>
    <w:p w14:paraId="2C259082" w14:textId="4B5FE45F" w:rsidR="00A07797" w:rsidRPr="003D0307" w:rsidRDefault="00A07797" w:rsidP="003D0307">
      <w:pPr>
        <w:numPr>
          <w:ilvl w:val="1"/>
          <w:numId w:val="16"/>
        </w:numPr>
      </w:pPr>
      <w:r w:rsidRPr="003D0307">
        <w:t>On file save, the user is prompted to enter a new history entry.</w:t>
      </w:r>
    </w:p>
    <w:p w14:paraId="00D88EBF" w14:textId="77777777" w:rsidR="002B4CA8" w:rsidRPr="003D0307" w:rsidRDefault="002B4CA8" w:rsidP="005030EE">
      <w:pPr>
        <w:numPr>
          <w:ilvl w:val="0"/>
          <w:numId w:val="16"/>
        </w:numPr>
      </w:pPr>
      <w:r w:rsidRPr="003D0307">
        <w:t>Save as</w:t>
      </w:r>
    </w:p>
    <w:p w14:paraId="6F5F5262" w14:textId="4B2F98E2" w:rsidR="002B4CA8" w:rsidRPr="003D0307" w:rsidRDefault="002B4CA8" w:rsidP="005030EE">
      <w:pPr>
        <w:numPr>
          <w:ilvl w:val="0"/>
          <w:numId w:val="16"/>
        </w:numPr>
      </w:pPr>
      <w:r w:rsidRPr="003D0307">
        <w:t>Exit</w:t>
      </w:r>
      <w:r w:rsidRPr="003D0307">
        <w:br/>
      </w:r>
    </w:p>
    <w:p w14:paraId="7C08E573" w14:textId="77777777" w:rsidR="005030EE" w:rsidRPr="003D0307" w:rsidRDefault="005030EE" w:rsidP="005030EE"/>
    <w:p w14:paraId="39DC616C" w14:textId="4694167D" w:rsidR="00A07797" w:rsidRPr="003D0307" w:rsidRDefault="002B4CA8" w:rsidP="00A07797">
      <w:pPr>
        <w:numPr>
          <w:ilvl w:val="0"/>
          <w:numId w:val="16"/>
        </w:numPr>
      </w:pPr>
      <w:r w:rsidRPr="003D0307">
        <w:t>Search Menu</w:t>
      </w:r>
    </w:p>
    <w:p w14:paraId="71DCACC1" w14:textId="56924912" w:rsidR="00A07797" w:rsidRPr="003D0307" w:rsidRDefault="00A07797" w:rsidP="00A07797">
      <w:pPr>
        <w:numPr>
          <w:ilvl w:val="1"/>
          <w:numId w:val="16"/>
        </w:numPr>
      </w:pPr>
      <w:r w:rsidRPr="003D0307">
        <w:t>Search opens a file search dialog that allows a user to search specified directories for files that contain a given text string.</w:t>
      </w:r>
    </w:p>
    <w:p w14:paraId="1F477E42" w14:textId="025AA1F2" w:rsidR="002B4CA8" w:rsidRPr="003D0307" w:rsidRDefault="002B4CA8" w:rsidP="002B4CA8">
      <w:pPr>
        <w:numPr>
          <w:ilvl w:val="1"/>
          <w:numId w:val="16"/>
        </w:numPr>
      </w:pPr>
      <w:r w:rsidRPr="003D0307">
        <w:t>Find Files</w:t>
      </w:r>
    </w:p>
    <w:p w14:paraId="25AD6801" w14:textId="77777777" w:rsidR="00A07797" w:rsidRPr="003D0307" w:rsidRDefault="00A07797" w:rsidP="00A07797">
      <w:pPr>
        <w:numPr>
          <w:ilvl w:val="2"/>
          <w:numId w:val="16"/>
        </w:numPr>
      </w:pPr>
      <w:r w:rsidRPr="003D0307">
        <w:t xml:space="preserve">When using this option, files containing the text string are listed. </w:t>
      </w:r>
    </w:p>
    <w:p w14:paraId="2266C890" w14:textId="51C8F6B5" w:rsidR="00A07797" w:rsidRPr="003D0307" w:rsidRDefault="00A07797" w:rsidP="00A07797">
      <w:pPr>
        <w:numPr>
          <w:ilvl w:val="2"/>
          <w:numId w:val="16"/>
        </w:numPr>
      </w:pPr>
      <w:r w:rsidRPr="003D0307">
        <w:t xml:space="preserve">Selecting the file from the display will open the database table. </w:t>
      </w:r>
    </w:p>
    <w:p w14:paraId="6A0379DB" w14:textId="77777777" w:rsidR="00A07797" w:rsidRDefault="00A07797" w:rsidP="00A07797">
      <w:pPr>
        <w:ind w:left="2160"/>
      </w:pPr>
    </w:p>
    <w:p w14:paraId="296F9F31" w14:textId="3A3AE67B" w:rsidR="0072165F" w:rsidRDefault="0072165F" w:rsidP="007A4335"/>
    <w:p w14:paraId="00A8C1B2" w14:textId="651B884D" w:rsidR="0072165F" w:rsidRDefault="0072165F" w:rsidP="007A4335"/>
    <w:p w14:paraId="6C48EC7B" w14:textId="741C6FDB" w:rsidR="0072165F" w:rsidRDefault="0072165F" w:rsidP="007A4335">
      <w:r>
        <w:t>Features not to be tested:</w:t>
      </w:r>
    </w:p>
    <w:p w14:paraId="01FC1DF2" w14:textId="77777777" w:rsidR="0072165F" w:rsidRPr="00123BB7" w:rsidRDefault="0072165F" w:rsidP="007A4335"/>
    <w:p w14:paraId="4C8D1183" w14:textId="04DB3F51" w:rsidR="00941D93" w:rsidRDefault="002B4CA8" w:rsidP="002B4CA8">
      <w:pPr>
        <w:numPr>
          <w:ilvl w:val="0"/>
          <w:numId w:val="16"/>
        </w:numPr>
      </w:pPr>
      <w:r>
        <w:t>Compare file to other versions</w:t>
      </w:r>
    </w:p>
    <w:p w14:paraId="1F2832EA" w14:textId="4CE4C61B" w:rsidR="002B4CA8" w:rsidRDefault="002B4CA8" w:rsidP="002B4CA8">
      <w:pPr>
        <w:numPr>
          <w:ilvl w:val="0"/>
          <w:numId w:val="16"/>
        </w:numPr>
      </w:pPr>
      <w:r>
        <w:t>Check for duplicate rows</w:t>
      </w:r>
    </w:p>
    <w:p w14:paraId="7F90E541" w14:textId="218C9B3B" w:rsidR="002B4CA8" w:rsidRDefault="002B4CA8" w:rsidP="002B4CA8">
      <w:pPr>
        <w:numPr>
          <w:ilvl w:val="0"/>
          <w:numId w:val="16"/>
        </w:numPr>
      </w:pPr>
      <w:r>
        <w:t>Filter</w:t>
      </w:r>
    </w:p>
    <w:p w14:paraId="2A2BE560" w14:textId="36A53C2E" w:rsidR="002B4CA8" w:rsidRDefault="002B4CA8" w:rsidP="002B4CA8">
      <w:pPr>
        <w:numPr>
          <w:ilvl w:val="0"/>
          <w:numId w:val="16"/>
        </w:numPr>
      </w:pPr>
      <w:r>
        <w:t>Edit Menu Operations</w:t>
      </w:r>
    </w:p>
    <w:p w14:paraId="7C0271F8" w14:textId="12C14C69" w:rsidR="002B4CA8" w:rsidRDefault="002B4CA8" w:rsidP="002B4CA8">
      <w:pPr>
        <w:numPr>
          <w:ilvl w:val="0"/>
          <w:numId w:val="16"/>
        </w:numPr>
      </w:pPr>
      <w:r>
        <w:t>Search function in the edit menu</w:t>
      </w:r>
    </w:p>
    <w:p w14:paraId="5AE5A462" w14:textId="77777777" w:rsidR="00941D93" w:rsidRDefault="00941D93">
      <w:pPr>
        <w:pStyle w:val="Heading1"/>
      </w:pPr>
      <w:bookmarkStart w:id="29" w:name="_Toc37402735"/>
      <w:r>
        <w:lastRenderedPageBreak/>
        <w:t>Testing Approach</w:t>
      </w:r>
      <w:bookmarkEnd w:id="29"/>
    </w:p>
    <w:p w14:paraId="36E01C9E" w14:textId="77777777" w:rsidR="00941D93" w:rsidRDefault="00941D93"/>
    <w:p w14:paraId="4EB6AB25" w14:textId="32152D15" w:rsidR="00941D93" w:rsidRPr="00853224" w:rsidRDefault="00941D93" w:rsidP="00B34944">
      <w:pPr>
        <w:rPr>
          <w:color w:val="AEAAAA"/>
        </w:rPr>
      </w:pPr>
      <w:r w:rsidRPr="00853224">
        <w:rPr>
          <w:color w:val="AEAAAA"/>
        </w:rP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w:t>
      </w:r>
      <w:proofErr w:type="gramStart"/>
      <w:r w:rsidRPr="00853224">
        <w:rPr>
          <w:color w:val="AEAAAA"/>
        </w:rPr>
        <w:t>performed, but</w:t>
      </w:r>
      <w:proofErr w:type="gramEnd"/>
      <w:r w:rsidRPr="00853224">
        <w:rPr>
          <w:color w:val="AEAAAA"/>
        </w:rPr>
        <w:t xml:space="preserve"> does not give the test steps. For each of these tests, give it a name and specify its objective. </w:t>
      </w:r>
      <w:r w:rsidR="00013402" w:rsidRPr="00853224">
        <w:rPr>
          <w:color w:val="AEAAAA"/>
        </w:rPr>
        <w:t>Label the criticality of the test cases.</w:t>
      </w:r>
      <w:r w:rsidRPr="00853224">
        <w:rPr>
          <w:color w:val="AEAAAA"/>
        </w:rPr>
        <w:t xml:space="preserve"> &gt;&gt;</w:t>
      </w:r>
    </w:p>
    <w:p w14:paraId="716F547E" w14:textId="57096C1E" w:rsidR="003D0307" w:rsidRPr="00853224" w:rsidRDefault="003D0307" w:rsidP="00B34944">
      <w:pPr>
        <w:rPr>
          <w:color w:val="AEAAAA"/>
        </w:rPr>
      </w:pPr>
    </w:p>
    <w:p w14:paraId="289E8676" w14:textId="0405CC9B" w:rsidR="003D0307" w:rsidRDefault="003D0307" w:rsidP="00B34944">
      <w:r>
        <w:t>The criticality was classified as following:</w:t>
      </w:r>
    </w:p>
    <w:p w14:paraId="6D86FFD1" w14:textId="4A81753C" w:rsidR="003D0307" w:rsidRDefault="003D0307" w:rsidP="003D0307">
      <w:pPr>
        <w:numPr>
          <w:ilvl w:val="0"/>
          <w:numId w:val="17"/>
        </w:numPr>
      </w:pPr>
      <w:r>
        <w:t>High – Functions required for other parts of the system to test</w:t>
      </w:r>
    </w:p>
    <w:p w14:paraId="637B68E5" w14:textId="4035A621" w:rsidR="003D0307" w:rsidRDefault="003D0307" w:rsidP="003D0307">
      <w:pPr>
        <w:numPr>
          <w:ilvl w:val="0"/>
          <w:numId w:val="17"/>
        </w:numPr>
      </w:pPr>
      <w:r>
        <w:t>Medium – Function that should be working but it is not required by another function</w:t>
      </w:r>
    </w:p>
    <w:p w14:paraId="65331BC6" w14:textId="3A3F7C70" w:rsidR="003D0307" w:rsidRPr="003D0307" w:rsidRDefault="003D0307" w:rsidP="003D0307">
      <w:pPr>
        <w:numPr>
          <w:ilvl w:val="0"/>
          <w:numId w:val="17"/>
        </w:numPr>
      </w:pPr>
      <w:r>
        <w:t xml:space="preserve">Low – Display, appearance, colors, </w:t>
      </w:r>
    </w:p>
    <w:p w14:paraId="50D08ACC" w14:textId="77777777" w:rsidR="009069AE" w:rsidRDefault="009069AE">
      <w:pPr>
        <w:pStyle w:val="ListBullet"/>
        <w:numPr>
          <w:ilvl w:val="0"/>
          <w:numId w:val="0"/>
        </w:numPr>
        <w:ind w:left="576" w:hanging="360"/>
      </w:pPr>
    </w:p>
    <w:p w14:paraId="6B69A493" w14:textId="42E0EBB6" w:rsidR="009069AE" w:rsidRDefault="009069AE" w:rsidP="009069AE">
      <w:pPr>
        <w:pStyle w:val="Caption"/>
        <w:keepNext/>
      </w:pPr>
      <w:bookmarkStart w:id="30" w:name="_Ref234215049"/>
      <w:r>
        <w:t>Table 1: Test Plan</w:t>
      </w:r>
      <w:bookmarkEnd w:id="30"/>
      <w:r w:rsidR="00E65A2F">
        <w:t xml:space="preserve"> </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2D727695" w14:textId="77777777" w:rsidTr="009162F5">
        <w:trPr>
          <w:trHeight w:val="360"/>
        </w:trPr>
        <w:tc>
          <w:tcPr>
            <w:tcW w:w="9306" w:type="dxa"/>
            <w:gridSpan w:val="3"/>
            <w:shd w:val="clear" w:color="auto" w:fill="E0E0E0"/>
          </w:tcPr>
          <w:p w14:paraId="4EDB8DE4" w14:textId="77777777" w:rsidR="007A4335" w:rsidRDefault="007A4335" w:rsidP="009162F5">
            <w:pPr>
              <w:jc w:val="center"/>
              <w:rPr>
                <w:b/>
              </w:rPr>
            </w:pPr>
          </w:p>
          <w:p w14:paraId="57DF52A5" w14:textId="6620C6DC" w:rsidR="007A4335" w:rsidRDefault="007A4335" w:rsidP="009162F5">
            <w:pPr>
              <w:jc w:val="center"/>
              <w:rPr>
                <w:b/>
              </w:rPr>
            </w:pPr>
            <w:r>
              <w:rPr>
                <w:b/>
              </w:rPr>
              <w:t xml:space="preserve">TEST SUITE </w:t>
            </w:r>
            <w:r w:rsidR="00E65A2F">
              <w:rPr>
                <w:b/>
              </w:rPr>
              <w:t xml:space="preserve"> 1</w:t>
            </w:r>
          </w:p>
        </w:tc>
      </w:tr>
      <w:tr w:rsidR="007A4335" w14:paraId="023103A0" w14:textId="77777777" w:rsidTr="009162F5">
        <w:trPr>
          <w:trHeight w:val="360"/>
        </w:trPr>
        <w:tc>
          <w:tcPr>
            <w:tcW w:w="2290" w:type="dxa"/>
            <w:shd w:val="clear" w:color="auto" w:fill="auto"/>
          </w:tcPr>
          <w:p w14:paraId="1B3C0886" w14:textId="77777777" w:rsidR="007A4335" w:rsidRDefault="007A4335" w:rsidP="009162F5">
            <w:pPr>
              <w:jc w:val="center"/>
              <w:rPr>
                <w:b/>
              </w:rPr>
            </w:pPr>
            <w:r>
              <w:rPr>
                <w:b/>
              </w:rPr>
              <w:t>Description of Test Suite</w:t>
            </w:r>
          </w:p>
        </w:tc>
        <w:tc>
          <w:tcPr>
            <w:tcW w:w="7016" w:type="dxa"/>
            <w:gridSpan w:val="2"/>
            <w:shd w:val="clear" w:color="auto" w:fill="auto"/>
          </w:tcPr>
          <w:p w14:paraId="691FC0B6" w14:textId="157AB86E" w:rsidR="007A4335" w:rsidRPr="00E65A2F" w:rsidRDefault="00E65A2F" w:rsidP="00E65A2F">
            <w:pPr>
              <w:rPr>
                <w:bCs/>
              </w:rPr>
            </w:pPr>
            <w:r>
              <w:rPr>
                <w:bCs/>
              </w:rPr>
              <w:t>Testing option Open under the File menu</w:t>
            </w:r>
            <w:r>
              <w:rPr>
                <w:bCs/>
              </w:rPr>
              <w:br/>
              <w:t xml:space="preserve">A user can open either a database description </w:t>
            </w:r>
            <w:r w:rsidR="004051F3">
              <w:rPr>
                <w:bCs/>
              </w:rPr>
              <w:t>file or a data file</w:t>
            </w:r>
            <w:r w:rsidR="00E4656B">
              <w:rPr>
                <w:bCs/>
              </w:rPr>
              <w:t>.</w:t>
            </w:r>
            <w:r w:rsidR="004051F3">
              <w:rPr>
                <w:bCs/>
              </w:rPr>
              <w:br/>
            </w:r>
          </w:p>
        </w:tc>
      </w:tr>
      <w:tr w:rsidR="007A4335" w14:paraId="5BF9A4A8" w14:textId="77777777" w:rsidTr="00013402">
        <w:trPr>
          <w:trHeight w:val="360"/>
        </w:trPr>
        <w:tc>
          <w:tcPr>
            <w:tcW w:w="2290" w:type="dxa"/>
            <w:shd w:val="clear" w:color="auto" w:fill="E0E0E0"/>
          </w:tcPr>
          <w:p w14:paraId="2D64CE1E" w14:textId="77777777" w:rsidR="007A4335" w:rsidRDefault="007A4335" w:rsidP="009162F5">
            <w:pPr>
              <w:jc w:val="center"/>
              <w:rPr>
                <w:b/>
              </w:rPr>
            </w:pPr>
            <w:r>
              <w:rPr>
                <w:b/>
              </w:rPr>
              <w:t>Test Case Identifier</w:t>
            </w:r>
          </w:p>
        </w:tc>
        <w:tc>
          <w:tcPr>
            <w:tcW w:w="5378" w:type="dxa"/>
            <w:shd w:val="clear" w:color="auto" w:fill="E0E0E0"/>
          </w:tcPr>
          <w:p w14:paraId="0F442933" w14:textId="77777777" w:rsidR="007A4335" w:rsidRDefault="007A4335" w:rsidP="009162F5">
            <w:pPr>
              <w:jc w:val="center"/>
              <w:rPr>
                <w:b/>
              </w:rPr>
            </w:pPr>
            <w:r>
              <w:rPr>
                <w:b/>
              </w:rPr>
              <w:t>Objective</w:t>
            </w:r>
          </w:p>
        </w:tc>
        <w:tc>
          <w:tcPr>
            <w:tcW w:w="1638" w:type="dxa"/>
            <w:shd w:val="clear" w:color="auto" w:fill="E0E0E0"/>
          </w:tcPr>
          <w:p w14:paraId="44ED3AE8" w14:textId="77777777" w:rsidR="007A4335" w:rsidRDefault="00013402" w:rsidP="009162F5">
            <w:pPr>
              <w:jc w:val="center"/>
              <w:rPr>
                <w:b/>
              </w:rPr>
            </w:pPr>
            <w:r>
              <w:rPr>
                <w:b/>
              </w:rPr>
              <w:t>Criticality</w:t>
            </w:r>
          </w:p>
        </w:tc>
      </w:tr>
      <w:tr w:rsidR="007A4335" w14:paraId="3248D9A0" w14:textId="77777777" w:rsidTr="00013402">
        <w:trPr>
          <w:trHeight w:val="378"/>
        </w:trPr>
        <w:tc>
          <w:tcPr>
            <w:tcW w:w="2290" w:type="dxa"/>
          </w:tcPr>
          <w:p w14:paraId="132E9AB9" w14:textId="67AB7891" w:rsidR="007A4335" w:rsidRPr="00AE09D4" w:rsidRDefault="000A24F7" w:rsidP="009162F5">
            <w:pPr>
              <w:jc w:val="center"/>
              <w:rPr>
                <w:highlight w:val="yellow"/>
              </w:rPr>
            </w:pPr>
            <w:r w:rsidRPr="00AE09D4">
              <w:rPr>
                <w:highlight w:val="yellow"/>
              </w:rPr>
              <w:t>T</w:t>
            </w:r>
            <w:r w:rsidR="00AE09D4" w:rsidRPr="00AE09D4">
              <w:rPr>
                <w:highlight w:val="yellow"/>
              </w:rPr>
              <w:t>1-</w:t>
            </w:r>
            <w:r w:rsidRPr="00AE09D4">
              <w:rPr>
                <w:highlight w:val="yellow"/>
              </w:rPr>
              <w:t>1</w:t>
            </w:r>
          </w:p>
        </w:tc>
        <w:tc>
          <w:tcPr>
            <w:tcW w:w="5378" w:type="dxa"/>
            <w:shd w:val="clear" w:color="auto" w:fill="auto"/>
          </w:tcPr>
          <w:p w14:paraId="7DF26EF0" w14:textId="22A2B7DC" w:rsidR="007A4335" w:rsidRPr="00AE09D4" w:rsidRDefault="006308A0" w:rsidP="00E65A2F">
            <w:pPr>
              <w:rPr>
                <w:bCs/>
                <w:highlight w:val="yellow"/>
              </w:rPr>
            </w:pPr>
            <w:r w:rsidRPr="00AE09D4">
              <w:rPr>
                <w:bCs/>
                <w:highlight w:val="yellow"/>
              </w:rPr>
              <w:t>Test that t</w:t>
            </w:r>
            <w:r w:rsidR="00B22F28" w:rsidRPr="00AE09D4">
              <w:rPr>
                <w:bCs/>
                <w:highlight w:val="yellow"/>
              </w:rPr>
              <w:t xml:space="preserve">he file menu option “Open” opens a </w:t>
            </w:r>
            <w:r w:rsidR="00F34F6E" w:rsidRPr="00AE09D4">
              <w:rPr>
                <w:bCs/>
                <w:highlight w:val="yellow"/>
              </w:rPr>
              <w:t>data file and database description at the same time</w:t>
            </w:r>
            <w:r w:rsidR="00F34F6E" w:rsidRPr="00AE09D4">
              <w:rPr>
                <w:bCs/>
                <w:highlight w:val="yellow"/>
              </w:rPr>
              <w:br/>
            </w:r>
          </w:p>
        </w:tc>
        <w:tc>
          <w:tcPr>
            <w:tcW w:w="1638" w:type="dxa"/>
            <w:shd w:val="clear" w:color="auto" w:fill="auto"/>
          </w:tcPr>
          <w:p w14:paraId="5896F52E" w14:textId="249E891B" w:rsidR="007A4335" w:rsidRPr="00AE09D4" w:rsidRDefault="00B22F28" w:rsidP="009162F5">
            <w:pPr>
              <w:jc w:val="center"/>
              <w:rPr>
                <w:bCs/>
                <w:highlight w:val="yellow"/>
              </w:rPr>
            </w:pPr>
            <w:r w:rsidRPr="00AE09D4">
              <w:rPr>
                <w:bCs/>
                <w:highlight w:val="yellow"/>
              </w:rPr>
              <w:t>High</w:t>
            </w:r>
          </w:p>
        </w:tc>
      </w:tr>
      <w:tr w:rsidR="007A4335" w14:paraId="658F3038" w14:textId="77777777" w:rsidTr="00013402">
        <w:trPr>
          <w:trHeight w:val="378"/>
        </w:trPr>
        <w:tc>
          <w:tcPr>
            <w:tcW w:w="2290" w:type="dxa"/>
          </w:tcPr>
          <w:p w14:paraId="2FD1A8E4" w14:textId="239E738B" w:rsidR="007A4335" w:rsidRDefault="00B22F28" w:rsidP="009162F5">
            <w:pPr>
              <w:jc w:val="center"/>
            </w:pPr>
            <w:r>
              <w:t>T</w:t>
            </w:r>
            <w:r w:rsidR="00AE09D4">
              <w:t>1-</w:t>
            </w:r>
            <w:r>
              <w:t>2</w:t>
            </w:r>
          </w:p>
        </w:tc>
        <w:tc>
          <w:tcPr>
            <w:tcW w:w="5378" w:type="dxa"/>
            <w:shd w:val="clear" w:color="auto" w:fill="auto"/>
          </w:tcPr>
          <w:p w14:paraId="7857B567" w14:textId="48187D66" w:rsidR="007A4335" w:rsidRDefault="006308A0" w:rsidP="00E65A2F">
            <w:pPr>
              <w:rPr>
                <w:bCs/>
              </w:rPr>
            </w:pPr>
            <w:r>
              <w:rPr>
                <w:bCs/>
              </w:rPr>
              <w:t>Test that t</w:t>
            </w:r>
            <w:r w:rsidR="00B22F28">
              <w:rPr>
                <w:bCs/>
              </w:rPr>
              <w:t xml:space="preserve">he file menu option “Open” opens a </w:t>
            </w:r>
            <w:r w:rsidR="00F34F6E">
              <w:rPr>
                <w:bCs/>
              </w:rPr>
              <w:t>database description and displays all database tables</w:t>
            </w:r>
          </w:p>
          <w:p w14:paraId="1948FD89" w14:textId="507A212E" w:rsidR="00F34F6E" w:rsidRPr="00B22F28" w:rsidRDefault="00F34F6E" w:rsidP="00E65A2F">
            <w:pPr>
              <w:rPr>
                <w:bCs/>
              </w:rPr>
            </w:pPr>
          </w:p>
        </w:tc>
        <w:tc>
          <w:tcPr>
            <w:tcW w:w="1638" w:type="dxa"/>
            <w:shd w:val="clear" w:color="auto" w:fill="auto"/>
          </w:tcPr>
          <w:p w14:paraId="203327EB" w14:textId="4F59AE32" w:rsidR="007A4335" w:rsidRPr="00F34F6E" w:rsidRDefault="00F34F6E" w:rsidP="009162F5">
            <w:pPr>
              <w:jc w:val="center"/>
              <w:rPr>
                <w:bCs/>
              </w:rPr>
            </w:pPr>
            <w:r>
              <w:rPr>
                <w:bCs/>
              </w:rPr>
              <w:t>High</w:t>
            </w:r>
          </w:p>
        </w:tc>
      </w:tr>
      <w:tr w:rsidR="00F34F6E" w14:paraId="28C11D53" w14:textId="77777777" w:rsidTr="00013402">
        <w:trPr>
          <w:trHeight w:val="378"/>
        </w:trPr>
        <w:tc>
          <w:tcPr>
            <w:tcW w:w="2290" w:type="dxa"/>
          </w:tcPr>
          <w:p w14:paraId="5E1508C5" w14:textId="304651CB" w:rsidR="00F34F6E" w:rsidRDefault="00F34F6E" w:rsidP="009162F5">
            <w:pPr>
              <w:jc w:val="center"/>
            </w:pPr>
            <w:r>
              <w:t>T</w:t>
            </w:r>
            <w:r w:rsidR="00AE09D4">
              <w:t>1-</w:t>
            </w:r>
            <w:r>
              <w:t>3</w:t>
            </w:r>
          </w:p>
        </w:tc>
        <w:tc>
          <w:tcPr>
            <w:tcW w:w="5378" w:type="dxa"/>
            <w:shd w:val="clear" w:color="auto" w:fill="auto"/>
          </w:tcPr>
          <w:p w14:paraId="67FE5ABC" w14:textId="6511E612" w:rsidR="00F34F6E" w:rsidRDefault="00D47888" w:rsidP="00E65A2F">
            <w:pPr>
              <w:rPr>
                <w:bCs/>
              </w:rPr>
            </w:pPr>
            <w:r>
              <w:rPr>
                <w:bCs/>
              </w:rPr>
              <w:t xml:space="preserve">After opening a database description, test if selecting a table from the </w:t>
            </w:r>
            <w:r w:rsidR="00E65A2F">
              <w:rPr>
                <w:bCs/>
              </w:rPr>
              <w:t>window</w:t>
            </w:r>
            <w:r>
              <w:rPr>
                <w:bCs/>
              </w:rPr>
              <w:t xml:space="preserve"> will open the data table display in a new window</w:t>
            </w:r>
            <w:r w:rsidR="006308A0">
              <w:rPr>
                <w:bCs/>
              </w:rPr>
              <w:br/>
            </w:r>
          </w:p>
        </w:tc>
        <w:tc>
          <w:tcPr>
            <w:tcW w:w="1638" w:type="dxa"/>
            <w:shd w:val="clear" w:color="auto" w:fill="auto"/>
          </w:tcPr>
          <w:p w14:paraId="23EBD117" w14:textId="76924A85" w:rsidR="00F34F6E" w:rsidRDefault="00D47888" w:rsidP="009162F5">
            <w:pPr>
              <w:jc w:val="center"/>
              <w:rPr>
                <w:bCs/>
              </w:rPr>
            </w:pPr>
            <w:r>
              <w:rPr>
                <w:bCs/>
              </w:rPr>
              <w:t>High</w:t>
            </w:r>
          </w:p>
        </w:tc>
      </w:tr>
      <w:tr w:rsidR="006308A0" w14:paraId="3C04666A" w14:textId="77777777" w:rsidTr="00013402">
        <w:trPr>
          <w:trHeight w:val="378"/>
        </w:trPr>
        <w:tc>
          <w:tcPr>
            <w:tcW w:w="2290" w:type="dxa"/>
          </w:tcPr>
          <w:p w14:paraId="4608C0C4" w14:textId="2486A867" w:rsidR="006308A0" w:rsidRDefault="006308A0" w:rsidP="009162F5">
            <w:pPr>
              <w:jc w:val="center"/>
            </w:pPr>
            <w:r>
              <w:t>T</w:t>
            </w:r>
            <w:r w:rsidR="00AE09D4">
              <w:t>1-</w:t>
            </w:r>
            <w:r>
              <w:t>4</w:t>
            </w:r>
          </w:p>
        </w:tc>
        <w:tc>
          <w:tcPr>
            <w:tcW w:w="5378" w:type="dxa"/>
            <w:shd w:val="clear" w:color="auto" w:fill="auto"/>
          </w:tcPr>
          <w:p w14:paraId="49490F6B" w14:textId="3BCDFCCC" w:rsidR="006308A0" w:rsidRDefault="00E65A2F" w:rsidP="00E65A2F">
            <w:pPr>
              <w:rPr>
                <w:bCs/>
              </w:rPr>
            </w:pPr>
            <w:r>
              <w:rPr>
                <w:bCs/>
              </w:rPr>
              <w:t>Test w</w:t>
            </w:r>
            <w:r w:rsidR="006308A0">
              <w:rPr>
                <w:bCs/>
              </w:rPr>
              <w:t>hen the data file is opened, the corresponding data description is also opened</w:t>
            </w:r>
          </w:p>
          <w:p w14:paraId="58D7F033" w14:textId="49E09F38" w:rsidR="006308A0" w:rsidRDefault="006308A0" w:rsidP="00E65A2F">
            <w:pPr>
              <w:rPr>
                <w:bCs/>
              </w:rPr>
            </w:pPr>
          </w:p>
        </w:tc>
        <w:tc>
          <w:tcPr>
            <w:tcW w:w="1638" w:type="dxa"/>
            <w:shd w:val="clear" w:color="auto" w:fill="auto"/>
          </w:tcPr>
          <w:p w14:paraId="6F26BBED" w14:textId="4BADF98E" w:rsidR="006308A0" w:rsidRDefault="006308A0" w:rsidP="009162F5">
            <w:pPr>
              <w:jc w:val="center"/>
              <w:rPr>
                <w:bCs/>
              </w:rPr>
            </w:pPr>
            <w:r>
              <w:rPr>
                <w:bCs/>
              </w:rPr>
              <w:t>High</w:t>
            </w:r>
          </w:p>
        </w:tc>
      </w:tr>
      <w:tr w:rsidR="00E65A2F" w14:paraId="6303CA05" w14:textId="77777777" w:rsidTr="00013402">
        <w:trPr>
          <w:trHeight w:val="378"/>
        </w:trPr>
        <w:tc>
          <w:tcPr>
            <w:tcW w:w="2290" w:type="dxa"/>
          </w:tcPr>
          <w:p w14:paraId="7357BB4E" w14:textId="11FBBBF1" w:rsidR="00E65A2F" w:rsidRDefault="00E65A2F" w:rsidP="009162F5">
            <w:pPr>
              <w:jc w:val="center"/>
            </w:pPr>
            <w:r>
              <w:t>T</w:t>
            </w:r>
            <w:r w:rsidR="00AE09D4">
              <w:t>1-</w:t>
            </w:r>
            <w:r>
              <w:t>5</w:t>
            </w:r>
          </w:p>
        </w:tc>
        <w:tc>
          <w:tcPr>
            <w:tcW w:w="5378" w:type="dxa"/>
            <w:shd w:val="clear" w:color="auto" w:fill="auto"/>
          </w:tcPr>
          <w:p w14:paraId="6C2AED34" w14:textId="77777777" w:rsidR="00E65A2F" w:rsidRDefault="00E65A2F" w:rsidP="00E65A2F">
            <w:pPr>
              <w:rPr>
                <w:bCs/>
              </w:rPr>
            </w:pPr>
            <w:r>
              <w:rPr>
                <w:bCs/>
              </w:rPr>
              <w:t xml:space="preserve">Test when opening an already opened table should result in the table editor window for that table being raised to the top of the screen and being visible </w:t>
            </w:r>
          </w:p>
          <w:p w14:paraId="07B989AA" w14:textId="260A1741" w:rsidR="00E65A2F" w:rsidRDefault="00E65A2F" w:rsidP="00E65A2F">
            <w:pPr>
              <w:rPr>
                <w:bCs/>
              </w:rPr>
            </w:pPr>
          </w:p>
        </w:tc>
        <w:tc>
          <w:tcPr>
            <w:tcW w:w="1638" w:type="dxa"/>
            <w:shd w:val="clear" w:color="auto" w:fill="auto"/>
          </w:tcPr>
          <w:p w14:paraId="73E2E8A4" w14:textId="3C273E8B" w:rsidR="00E65A2F" w:rsidRDefault="00E65A2F" w:rsidP="009162F5">
            <w:pPr>
              <w:jc w:val="center"/>
              <w:rPr>
                <w:bCs/>
              </w:rPr>
            </w:pPr>
            <w:r>
              <w:rPr>
                <w:bCs/>
              </w:rPr>
              <w:t>Medium</w:t>
            </w:r>
          </w:p>
        </w:tc>
      </w:tr>
      <w:tr w:rsidR="006308A0" w14:paraId="2E9B5779" w14:textId="77777777" w:rsidTr="00013402">
        <w:trPr>
          <w:trHeight w:val="378"/>
        </w:trPr>
        <w:tc>
          <w:tcPr>
            <w:tcW w:w="2290" w:type="dxa"/>
          </w:tcPr>
          <w:p w14:paraId="4862C9B6" w14:textId="08DA831F" w:rsidR="006308A0" w:rsidRPr="00E65A2F" w:rsidRDefault="006308A0" w:rsidP="009162F5">
            <w:pPr>
              <w:jc w:val="center"/>
              <w:rPr>
                <w:highlight w:val="yellow"/>
              </w:rPr>
            </w:pPr>
            <w:r w:rsidRPr="00E65A2F">
              <w:rPr>
                <w:highlight w:val="yellow"/>
              </w:rPr>
              <w:t>T</w:t>
            </w:r>
            <w:r w:rsidR="00AE09D4">
              <w:rPr>
                <w:highlight w:val="yellow"/>
              </w:rPr>
              <w:t>1-6</w:t>
            </w:r>
          </w:p>
        </w:tc>
        <w:tc>
          <w:tcPr>
            <w:tcW w:w="5378" w:type="dxa"/>
            <w:shd w:val="clear" w:color="auto" w:fill="auto"/>
          </w:tcPr>
          <w:p w14:paraId="604C6F83" w14:textId="77777777" w:rsidR="00E65A2F" w:rsidRPr="00E65A2F" w:rsidRDefault="00E65A2F" w:rsidP="00E65A2F">
            <w:pPr>
              <w:rPr>
                <w:bCs/>
                <w:highlight w:val="yellow"/>
              </w:rPr>
            </w:pPr>
            <w:r w:rsidRPr="00E65A2F">
              <w:rPr>
                <w:bCs/>
                <w:highlight w:val="yellow"/>
              </w:rPr>
              <w:t>Check that all windows associated with a specific database have the same color outline</w:t>
            </w:r>
          </w:p>
          <w:p w14:paraId="10E1257C" w14:textId="322F6BEF" w:rsidR="00E65A2F" w:rsidRPr="00E65A2F" w:rsidRDefault="00E65A2F" w:rsidP="00E65A2F">
            <w:pPr>
              <w:rPr>
                <w:bCs/>
                <w:highlight w:val="yellow"/>
              </w:rPr>
            </w:pPr>
          </w:p>
        </w:tc>
        <w:tc>
          <w:tcPr>
            <w:tcW w:w="1638" w:type="dxa"/>
            <w:shd w:val="clear" w:color="auto" w:fill="auto"/>
          </w:tcPr>
          <w:p w14:paraId="2867BBC6" w14:textId="734D6527" w:rsidR="006308A0" w:rsidRPr="00E65A2F" w:rsidRDefault="00E65A2F" w:rsidP="009162F5">
            <w:pPr>
              <w:jc w:val="center"/>
              <w:rPr>
                <w:bCs/>
                <w:highlight w:val="yellow"/>
              </w:rPr>
            </w:pPr>
            <w:r w:rsidRPr="00E65A2F">
              <w:rPr>
                <w:bCs/>
                <w:highlight w:val="yellow"/>
              </w:rPr>
              <w:t>Low</w:t>
            </w:r>
          </w:p>
        </w:tc>
      </w:tr>
      <w:tr w:rsidR="00E65A2F" w14:paraId="48A0D941" w14:textId="77777777" w:rsidTr="00013402">
        <w:trPr>
          <w:trHeight w:val="378"/>
        </w:trPr>
        <w:tc>
          <w:tcPr>
            <w:tcW w:w="2290" w:type="dxa"/>
          </w:tcPr>
          <w:p w14:paraId="75E3E3D6" w14:textId="03424229" w:rsidR="00E65A2F" w:rsidRPr="00E65A2F" w:rsidRDefault="00E65A2F" w:rsidP="009162F5">
            <w:pPr>
              <w:jc w:val="center"/>
              <w:rPr>
                <w:highlight w:val="yellow"/>
              </w:rPr>
            </w:pPr>
            <w:r w:rsidRPr="00E65A2F">
              <w:rPr>
                <w:highlight w:val="yellow"/>
              </w:rPr>
              <w:t>T</w:t>
            </w:r>
            <w:r w:rsidR="00AE09D4">
              <w:rPr>
                <w:highlight w:val="yellow"/>
              </w:rPr>
              <w:t>1-7</w:t>
            </w:r>
          </w:p>
        </w:tc>
        <w:tc>
          <w:tcPr>
            <w:tcW w:w="5378" w:type="dxa"/>
            <w:shd w:val="clear" w:color="auto" w:fill="auto"/>
          </w:tcPr>
          <w:p w14:paraId="42A88B58" w14:textId="28BBF500" w:rsidR="00E65A2F" w:rsidRPr="00E65A2F" w:rsidRDefault="00E65A2F" w:rsidP="00E65A2F">
            <w:pPr>
              <w:rPr>
                <w:bCs/>
                <w:highlight w:val="yellow"/>
              </w:rPr>
            </w:pPr>
            <w:r w:rsidRPr="00E65A2F">
              <w:rPr>
                <w:bCs/>
                <w:highlight w:val="yellow"/>
              </w:rPr>
              <w:t>Check that is possible to open more than one database at a time</w:t>
            </w:r>
          </w:p>
        </w:tc>
        <w:tc>
          <w:tcPr>
            <w:tcW w:w="1638" w:type="dxa"/>
            <w:shd w:val="clear" w:color="auto" w:fill="auto"/>
          </w:tcPr>
          <w:p w14:paraId="56F67985" w14:textId="717881CC" w:rsidR="00E65A2F" w:rsidRPr="00E65A2F" w:rsidRDefault="00E65A2F" w:rsidP="009162F5">
            <w:pPr>
              <w:jc w:val="center"/>
              <w:rPr>
                <w:bCs/>
                <w:highlight w:val="yellow"/>
              </w:rPr>
            </w:pPr>
            <w:r w:rsidRPr="00E65A2F">
              <w:rPr>
                <w:bCs/>
                <w:highlight w:val="yellow"/>
              </w:rPr>
              <w:t>High</w:t>
            </w:r>
          </w:p>
        </w:tc>
      </w:tr>
    </w:tbl>
    <w:p w14:paraId="4139C9FB" w14:textId="77777777" w:rsidR="009069AE" w:rsidRDefault="009069AE" w:rsidP="009069AE"/>
    <w:p w14:paraId="610682C4" w14:textId="77777777" w:rsidR="009069AE" w:rsidRDefault="009069AE" w:rsidP="009069AE"/>
    <w:p w14:paraId="38B795BF" w14:textId="77777777" w:rsidR="009069AE" w:rsidRPr="00130598" w:rsidRDefault="009069AE" w:rsidP="009069AE">
      <w:pPr>
        <w:pStyle w:val="ListBullet"/>
        <w:numPr>
          <w:ilvl w:val="0"/>
          <w:numId w:val="0"/>
        </w:numPr>
        <w:ind w:left="576" w:hanging="360"/>
      </w:pPr>
    </w:p>
    <w:p w14:paraId="3DDCE26B" w14:textId="77777777" w:rsidR="003D0307" w:rsidRDefault="003D0307" w:rsidP="003D0307">
      <w:pPr>
        <w:pStyle w:val="Caption"/>
        <w:keepNext/>
      </w:pPr>
      <w:r>
        <w:t>Table 2: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563EBC34" w14:textId="77777777" w:rsidTr="004D0D15">
        <w:trPr>
          <w:trHeight w:val="360"/>
        </w:trPr>
        <w:tc>
          <w:tcPr>
            <w:tcW w:w="9306" w:type="dxa"/>
            <w:gridSpan w:val="3"/>
            <w:shd w:val="clear" w:color="auto" w:fill="E0E0E0"/>
          </w:tcPr>
          <w:p w14:paraId="5DE6F2D1" w14:textId="77777777" w:rsidR="003D0307" w:rsidRDefault="003D0307" w:rsidP="004D0D15">
            <w:pPr>
              <w:jc w:val="center"/>
              <w:rPr>
                <w:b/>
              </w:rPr>
            </w:pPr>
          </w:p>
          <w:p w14:paraId="7FFE34DB" w14:textId="77777777" w:rsidR="003D0307" w:rsidRDefault="003D0307" w:rsidP="004D0D15">
            <w:pPr>
              <w:jc w:val="center"/>
              <w:rPr>
                <w:b/>
              </w:rPr>
            </w:pPr>
            <w:r>
              <w:rPr>
                <w:b/>
              </w:rPr>
              <w:t>TEST SUITE  2</w:t>
            </w:r>
          </w:p>
        </w:tc>
      </w:tr>
      <w:tr w:rsidR="003D0307" w14:paraId="01097BBE" w14:textId="77777777" w:rsidTr="004D0D15">
        <w:trPr>
          <w:trHeight w:val="360"/>
        </w:trPr>
        <w:tc>
          <w:tcPr>
            <w:tcW w:w="2290" w:type="dxa"/>
            <w:shd w:val="clear" w:color="auto" w:fill="auto"/>
          </w:tcPr>
          <w:p w14:paraId="3FC70077" w14:textId="77777777" w:rsidR="003D0307" w:rsidRDefault="003D0307" w:rsidP="004D0D15">
            <w:pPr>
              <w:jc w:val="center"/>
              <w:rPr>
                <w:b/>
              </w:rPr>
            </w:pPr>
            <w:r>
              <w:rPr>
                <w:b/>
              </w:rPr>
              <w:t>Description of Test Suite</w:t>
            </w:r>
          </w:p>
        </w:tc>
        <w:tc>
          <w:tcPr>
            <w:tcW w:w="7016" w:type="dxa"/>
            <w:gridSpan w:val="2"/>
            <w:shd w:val="clear" w:color="auto" w:fill="auto"/>
          </w:tcPr>
          <w:p w14:paraId="5069AC72" w14:textId="40518576" w:rsidR="003D0307" w:rsidRPr="00E65A2F" w:rsidRDefault="003D0307" w:rsidP="004D0D15">
            <w:pPr>
              <w:rPr>
                <w:bCs/>
              </w:rPr>
            </w:pPr>
            <w:r>
              <w:rPr>
                <w:bCs/>
              </w:rPr>
              <w:t>Testing option Print under the File menu</w:t>
            </w:r>
          </w:p>
        </w:tc>
      </w:tr>
      <w:tr w:rsidR="003D0307" w14:paraId="17BCE729" w14:textId="77777777" w:rsidTr="004D0D15">
        <w:trPr>
          <w:trHeight w:val="360"/>
        </w:trPr>
        <w:tc>
          <w:tcPr>
            <w:tcW w:w="2290" w:type="dxa"/>
            <w:shd w:val="clear" w:color="auto" w:fill="E0E0E0"/>
          </w:tcPr>
          <w:p w14:paraId="63DCD1D5" w14:textId="77777777" w:rsidR="003D0307" w:rsidRDefault="003D0307" w:rsidP="004D0D15">
            <w:pPr>
              <w:jc w:val="center"/>
              <w:rPr>
                <w:b/>
              </w:rPr>
            </w:pPr>
            <w:r>
              <w:rPr>
                <w:b/>
              </w:rPr>
              <w:t>Test Case Identifier</w:t>
            </w:r>
          </w:p>
        </w:tc>
        <w:tc>
          <w:tcPr>
            <w:tcW w:w="5378" w:type="dxa"/>
            <w:shd w:val="clear" w:color="auto" w:fill="E0E0E0"/>
          </w:tcPr>
          <w:p w14:paraId="296ABFDC" w14:textId="77777777" w:rsidR="003D0307" w:rsidRDefault="003D0307" w:rsidP="004D0D15">
            <w:pPr>
              <w:jc w:val="center"/>
              <w:rPr>
                <w:b/>
              </w:rPr>
            </w:pPr>
            <w:r>
              <w:rPr>
                <w:b/>
              </w:rPr>
              <w:t>Objective</w:t>
            </w:r>
          </w:p>
        </w:tc>
        <w:tc>
          <w:tcPr>
            <w:tcW w:w="1638" w:type="dxa"/>
            <w:shd w:val="clear" w:color="auto" w:fill="E0E0E0"/>
          </w:tcPr>
          <w:p w14:paraId="7F4F13F0" w14:textId="77777777" w:rsidR="003D0307" w:rsidRDefault="003D0307" w:rsidP="004D0D15">
            <w:pPr>
              <w:jc w:val="center"/>
              <w:rPr>
                <w:b/>
              </w:rPr>
            </w:pPr>
            <w:r>
              <w:rPr>
                <w:b/>
              </w:rPr>
              <w:t>Criticality</w:t>
            </w:r>
          </w:p>
        </w:tc>
      </w:tr>
      <w:tr w:rsidR="003D0307" w14:paraId="65028882" w14:textId="77777777" w:rsidTr="004D0D15">
        <w:trPr>
          <w:trHeight w:val="378"/>
        </w:trPr>
        <w:tc>
          <w:tcPr>
            <w:tcW w:w="2290" w:type="dxa"/>
          </w:tcPr>
          <w:p w14:paraId="44FCC4DE" w14:textId="5A285127" w:rsidR="003D0307" w:rsidRPr="00551BD8" w:rsidRDefault="003D0307" w:rsidP="003D0307">
            <w:pPr>
              <w:jc w:val="center"/>
            </w:pPr>
            <w:r w:rsidRPr="00551BD8">
              <w:lastRenderedPageBreak/>
              <w:t>T</w:t>
            </w:r>
            <w:r w:rsidR="00AE09D4" w:rsidRPr="00551BD8">
              <w:t>2-1</w:t>
            </w:r>
          </w:p>
        </w:tc>
        <w:tc>
          <w:tcPr>
            <w:tcW w:w="5378" w:type="dxa"/>
            <w:shd w:val="clear" w:color="auto" w:fill="auto"/>
          </w:tcPr>
          <w:p w14:paraId="30196299" w14:textId="6DC206AC" w:rsidR="003D0307" w:rsidRPr="00551BD8" w:rsidRDefault="003D0307" w:rsidP="003D0307">
            <w:pPr>
              <w:rPr>
                <w:bCs/>
              </w:rPr>
            </w:pPr>
            <w:r w:rsidRPr="00551BD8">
              <w:rPr>
                <w:bCs/>
              </w:rPr>
              <w:t>Test the Print to Fit option</w:t>
            </w:r>
          </w:p>
        </w:tc>
        <w:tc>
          <w:tcPr>
            <w:tcW w:w="1638" w:type="dxa"/>
            <w:shd w:val="clear" w:color="auto" w:fill="auto"/>
          </w:tcPr>
          <w:p w14:paraId="58E85B47" w14:textId="17CF28D5" w:rsidR="003D0307" w:rsidRPr="00551BD8" w:rsidRDefault="003D0307" w:rsidP="003D0307">
            <w:pPr>
              <w:jc w:val="center"/>
              <w:rPr>
                <w:bCs/>
              </w:rPr>
            </w:pPr>
            <w:r w:rsidRPr="00551BD8">
              <w:rPr>
                <w:bCs/>
              </w:rPr>
              <w:t>Medium</w:t>
            </w:r>
          </w:p>
        </w:tc>
      </w:tr>
      <w:tr w:rsidR="003D0307" w14:paraId="4ABFD7DB" w14:textId="77777777" w:rsidTr="004D0D15">
        <w:trPr>
          <w:trHeight w:val="378"/>
        </w:trPr>
        <w:tc>
          <w:tcPr>
            <w:tcW w:w="2290" w:type="dxa"/>
          </w:tcPr>
          <w:p w14:paraId="6275A313" w14:textId="37787587" w:rsidR="003D0307" w:rsidRPr="00551BD8" w:rsidRDefault="003D0307" w:rsidP="003D0307">
            <w:pPr>
              <w:jc w:val="center"/>
            </w:pPr>
            <w:r w:rsidRPr="00551BD8">
              <w:t>T</w:t>
            </w:r>
            <w:r w:rsidR="00AE09D4" w:rsidRPr="00551BD8">
              <w:t>2-2</w:t>
            </w:r>
          </w:p>
        </w:tc>
        <w:tc>
          <w:tcPr>
            <w:tcW w:w="5378" w:type="dxa"/>
            <w:shd w:val="clear" w:color="auto" w:fill="auto"/>
          </w:tcPr>
          <w:p w14:paraId="55FDF428" w14:textId="4786DB83" w:rsidR="003D0307" w:rsidRPr="00551BD8" w:rsidRDefault="003D0307" w:rsidP="003D0307">
            <w:pPr>
              <w:rPr>
                <w:bCs/>
              </w:rPr>
            </w:pPr>
            <w:r w:rsidRPr="00551BD8">
              <w:rPr>
                <w:bCs/>
              </w:rPr>
              <w:t>Test the Print Normal option</w:t>
            </w:r>
          </w:p>
        </w:tc>
        <w:tc>
          <w:tcPr>
            <w:tcW w:w="1638" w:type="dxa"/>
            <w:shd w:val="clear" w:color="auto" w:fill="auto"/>
          </w:tcPr>
          <w:p w14:paraId="0A8C7DB9" w14:textId="7BEB3353" w:rsidR="003D0307" w:rsidRPr="00551BD8" w:rsidRDefault="003D0307" w:rsidP="003D0307">
            <w:pPr>
              <w:jc w:val="center"/>
              <w:rPr>
                <w:bCs/>
              </w:rPr>
            </w:pPr>
            <w:r w:rsidRPr="00551BD8">
              <w:rPr>
                <w:bCs/>
              </w:rPr>
              <w:t>Medium</w:t>
            </w:r>
          </w:p>
        </w:tc>
      </w:tr>
      <w:tr w:rsidR="003D0307" w14:paraId="7B1CA640" w14:textId="77777777" w:rsidTr="004D0D15">
        <w:trPr>
          <w:trHeight w:val="378"/>
        </w:trPr>
        <w:tc>
          <w:tcPr>
            <w:tcW w:w="2290" w:type="dxa"/>
          </w:tcPr>
          <w:p w14:paraId="7FD376BA" w14:textId="200A9EA9" w:rsidR="003D0307" w:rsidRPr="00551BD8" w:rsidRDefault="003D0307" w:rsidP="003D0307">
            <w:pPr>
              <w:jc w:val="center"/>
            </w:pPr>
            <w:r w:rsidRPr="00551BD8">
              <w:t>T</w:t>
            </w:r>
            <w:r w:rsidR="00AE09D4" w:rsidRPr="00551BD8">
              <w:t>2-3</w:t>
            </w:r>
          </w:p>
        </w:tc>
        <w:tc>
          <w:tcPr>
            <w:tcW w:w="5378" w:type="dxa"/>
            <w:shd w:val="clear" w:color="auto" w:fill="auto"/>
          </w:tcPr>
          <w:p w14:paraId="6E7EAF4F" w14:textId="41566B1C" w:rsidR="003D0307" w:rsidRPr="00551BD8" w:rsidRDefault="003D0307" w:rsidP="003D0307">
            <w:pPr>
              <w:rPr>
                <w:bCs/>
              </w:rPr>
            </w:pPr>
            <w:r w:rsidRPr="00551BD8">
              <w:rPr>
                <w:bCs/>
              </w:rPr>
              <w:t>Test the Print CSV option</w:t>
            </w:r>
          </w:p>
        </w:tc>
        <w:tc>
          <w:tcPr>
            <w:tcW w:w="1638" w:type="dxa"/>
            <w:shd w:val="clear" w:color="auto" w:fill="auto"/>
          </w:tcPr>
          <w:p w14:paraId="0D185FB7" w14:textId="64587FAB" w:rsidR="003D0307" w:rsidRPr="00551BD8" w:rsidRDefault="003D0307" w:rsidP="003D0307">
            <w:pPr>
              <w:jc w:val="center"/>
              <w:rPr>
                <w:bCs/>
              </w:rPr>
            </w:pPr>
            <w:r w:rsidRPr="00551BD8">
              <w:rPr>
                <w:bCs/>
              </w:rPr>
              <w:t>Medium</w:t>
            </w:r>
          </w:p>
        </w:tc>
      </w:tr>
    </w:tbl>
    <w:p w14:paraId="75F889F7" w14:textId="68AB9722" w:rsidR="009069AE" w:rsidRDefault="009069AE">
      <w:pPr>
        <w:pStyle w:val="ListBullet"/>
        <w:numPr>
          <w:ilvl w:val="0"/>
          <w:numId w:val="0"/>
        </w:numPr>
        <w:ind w:left="576" w:hanging="360"/>
      </w:pPr>
    </w:p>
    <w:p w14:paraId="19D1D13D" w14:textId="2154DB7E" w:rsidR="003D0307" w:rsidRDefault="003D0307">
      <w:pPr>
        <w:pStyle w:val="ListBullet"/>
        <w:numPr>
          <w:ilvl w:val="0"/>
          <w:numId w:val="0"/>
        </w:numPr>
        <w:ind w:left="576" w:hanging="360"/>
      </w:pPr>
    </w:p>
    <w:p w14:paraId="05270452" w14:textId="77777777" w:rsidR="003D0307" w:rsidRDefault="003D0307" w:rsidP="003D0307"/>
    <w:p w14:paraId="44DD6A5F" w14:textId="0F88EA4A" w:rsidR="003D0307" w:rsidRDefault="003D0307" w:rsidP="003D0307">
      <w:pPr>
        <w:pStyle w:val="Caption"/>
        <w:keepNext/>
      </w:pPr>
      <w:r>
        <w:t>Table 3: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0A9CBF5A" w14:textId="77777777" w:rsidTr="004D0D15">
        <w:trPr>
          <w:trHeight w:val="360"/>
        </w:trPr>
        <w:tc>
          <w:tcPr>
            <w:tcW w:w="9306" w:type="dxa"/>
            <w:gridSpan w:val="3"/>
            <w:shd w:val="clear" w:color="auto" w:fill="E0E0E0"/>
          </w:tcPr>
          <w:p w14:paraId="7D469B45" w14:textId="77777777" w:rsidR="003D0307" w:rsidRDefault="003D0307" w:rsidP="004D0D15">
            <w:pPr>
              <w:jc w:val="center"/>
              <w:rPr>
                <w:b/>
              </w:rPr>
            </w:pPr>
          </w:p>
          <w:p w14:paraId="18BFA154" w14:textId="5B862E5B" w:rsidR="003D0307" w:rsidRDefault="003D0307" w:rsidP="004D0D15">
            <w:pPr>
              <w:jc w:val="center"/>
              <w:rPr>
                <w:b/>
              </w:rPr>
            </w:pPr>
            <w:r>
              <w:rPr>
                <w:b/>
              </w:rPr>
              <w:t>TEST SUITE  3</w:t>
            </w:r>
          </w:p>
        </w:tc>
      </w:tr>
      <w:tr w:rsidR="003D0307" w14:paraId="21A599E2" w14:textId="77777777" w:rsidTr="004D0D15">
        <w:trPr>
          <w:trHeight w:val="360"/>
        </w:trPr>
        <w:tc>
          <w:tcPr>
            <w:tcW w:w="2290" w:type="dxa"/>
            <w:shd w:val="clear" w:color="auto" w:fill="auto"/>
          </w:tcPr>
          <w:p w14:paraId="3A659D23" w14:textId="77777777" w:rsidR="003D0307" w:rsidRDefault="003D0307" w:rsidP="004D0D15">
            <w:pPr>
              <w:jc w:val="center"/>
              <w:rPr>
                <w:b/>
              </w:rPr>
            </w:pPr>
            <w:r>
              <w:rPr>
                <w:b/>
              </w:rPr>
              <w:t>Description of Test Suite</w:t>
            </w:r>
          </w:p>
        </w:tc>
        <w:tc>
          <w:tcPr>
            <w:tcW w:w="7016" w:type="dxa"/>
            <w:gridSpan w:val="2"/>
            <w:shd w:val="clear" w:color="auto" w:fill="auto"/>
          </w:tcPr>
          <w:p w14:paraId="674A1F74" w14:textId="448A5F56" w:rsidR="003D0307" w:rsidRPr="00E65A2F" w:rsidRDefault="003D0307" w:rsidP="004D0D15">
            <w:pPr>
              <w:rPr>
                <w:bCs/>
              </w:rPr>
            </w:pPr>
            <w:r>
              <w:rPr>
                <w:bCs/>
              </w:rPr>
              <w:t xml:space="preserve">Testing options Save, </w:t>
            </w:r>
            <w:r w:rsidR="00AE09D4">
              <w:rPr>
                <w:bCs/>
              </w:rPr>
              <w:t xml:space="preserve">and </w:t>
            </w:r>
            <w:r>
              <w:rPr>
                <w:bCs/>
              </w:rPr>
              <w:t>Close</w:t>
            </w:r>
            <w:r w:rsidR="00AE09D4">
              <w:rPr>
                <w:bCs/>
              </w:rPr>
              <w:t xml:space="preserve"> </w:t>
            </w:r>
            <w:r>
              <w:rPr>
                <w:bCs/>
              </w:rPr>
              <w:t>under the File menu</w:t>
            </w:r>
          </w:p>
        </w:tc>
      </w:tr>
      <w:tr w:rsidR="003D0307" w14:paraId="5EF5FC15" w14:textId="77777777" w:rsidTr="004D0D15">
        <w:trPr>
          <w:trHeight w:val="360"/>
        </w:trPr>
        <w:tc>
          <w:tcPr>
            <w:tcW w:w="2290" w:type="dxa"/>
            <w:shd w:val="clear" w:color="auto" w:fill="E0E0E0"/>
          </w:tcPr>
          <w:p w14:paraId="690D266D" w14:textId="77777777" w:rsidR="003D0307" w:rsidRDefault="003D0307" w:rsidP="004D0D15">
            <w:pPr>
              <w:jc w:val="center"/>
              <w:rPr>
                <w:b/>
              </w:rPr>
            </w:pPr>
            <w:r>
              <w:rPr>
                <w:b/>
              </w:rPr>
              <w:t>Test Case Identifier</w:t>
            </w:r>
          </w:p>
        </w:tc>
        <w:tc>
          <w:tcPr>
            <w:tcW w:w="5378" w:type="dxa"/>
            <w:shd w:val="clear" w:color="auto" w:fill="E0E0E0"/>
          </w:tcPr>
          <w:p w14:paraId="38880DB2" w14:textId="77777777" w:rsidR="003D0307" w:rsidRDefault="003D0307" w:rsidP="004D0D15">
            <w:pPr>
              <w:jc w:val="center"/>
              <w:rPr>
                <w:b/>
              </w:rPr>
            </w:pPr>
            <w:r>
              <w:rPr>
                <w:b/>
              </w:rPr>
              <w:t>Objective</w:t>
            </w:r>
          </w:p>
        </w:tc>
        <w:tc>
          <w:tcPr>
            <w:tcW w:w="1638" w:type="dxa"/>
            <w:shd w:val="clear" w:color="auto" w:fill="E0E0E0"/>
          </w:tcPr>
          <w:p w14:paraId="5682474B" w14:textId="77777777" w:rsidR="003D0307" w:rsidRDefault="003D0307" w:rsidP="004D0D15">
            <w:pPr>
              <w:jc w:val="center"/>
              <w:rPr>
                <w:b/>
              </w:rPr>
            </w:pPr>
            <w:r>
              <w:rPr>
                <w:b/>
              </w:rPr>
              <w:t>Criticality</w:t>
            </w:r>
          </w:p>
        </w:tc>
      </w:tr>
      <w:tr w:rsidR="003D0307" w14:paraId="6ECCA9B3" w14:textId="77777777" w:rsidTr="004D0D15">
        <w:trPr>
          <w:trHeight w:val="378"/>
        </w:trPr>
        <w:tc>
          <w:tcPr>
            <w:tcW w:w="2290" w:type="dxa"/>
          </w:tcPr>
          <w:p w14:paraId="1DD4AACA" w14:textId="6C05CCA5" w:rsidR="003D0307" w:rsidRPr="005A16F7" w:rsidRDefault="003D0307" w:rsidP="004D0D15">
            <w:pPr>
              <w:jc w:val="center"/>
            </w:pPr>
            <w:r w:rsidRPr="005A16F7">
              <w:t>T</w:t>
            </w:r>
            <w:r w:rsidR="00AE09D4" w:rsidRPr="005A16F7">
              <w:t>3-1</w:t>
            </w:r>
          </w:p>
        </w:tc>
        <w:tc>
          <w:tcPr>
            <w:tcW w:w="5378" w:type="dxa"/>
            <w:shd w:val="clear" w:color="auto" w:fill="auto"/>
          </w:tcPr>
          <w:p w14:paraId="02A8D636" w14:textId="5310E3AB" w:rsidR="003D0307" w:rsidRPr="005A16F7" w:rsidRDefault="00AE09D4" w:rsidP="003D0307">
            <w:pPr>
              <w:rPr>
                <w:bCs/>
              </w:rPr>
            </w:pPr>
            <w:r w:rsidRPr="005A16F7">
              <w:rPr>
                <w:bCs/>
              </w:rPr>
              <w:t>Test when o</w:t>
            </w:r>
            <w:r w:rsidR="003D0307" w:rsidRPr="005A16F7">
              <w:rPr>
                <w:bCs/>
              </w:rPr>
              <w:t>n file Save(^s), the user is prompted to enter a new history entry</w:t>
            </w:r>
            <w:r w:rsidR="003D0307" w:rsidRPr="005A16F7">
              <w:rPr>
                <w:bCs/>
              </w:rPr>
              <w:br/>
            </w:r>
          </w:p>
        </w:tc>
        <w:tc>
          <w:tcPr>
            <w:tcW w:w="1638" w:type="dxa"/>
            <w:shd w:val="clear" w:color="auto" w:fill="auto"/>
          </w:tcPr>
          <w:p w14:paraId="222E8C64" w14:textId="2D02253B" w:rsidR="003D0307" w:rsidRPr="005A16F7" w:rsidRDefault="003D0307" w:rsidP="004D0D15">
            <w:pPr>
              <w:jc w:val="center"/>
              <w:rPr>
                <w:bCs/>
              </w:rPr>
            </w:pPr>
            <w:r w:rsidRPr="005A16F7">
              <w:rPr>
                <w:bCs/>
              </w:rPr>
              <w:t>Medium</w:t>
            </w:r>
          </w:p>
        </w:tc>
      </w:tr>
      <w:tr w:rsidR="003D0307" w14:paraId="66AD0F09" w14:textId="77777777" w:rsidTr="004D0D15">
        <w:trPr>
          <w:trHeight w:val="378"/>
        </w:trPr>
        <w:tc>
          <w:tcPr>
            <w:tcW w:w="2290" w:type="dxa"/>
          </w:tcPr>
          <w:p w14:paraId="43D81545" w14:textId="70BB6F35" w:rsidR="003D0307" w:rsidRPr="00EA7E1B" w:rsidRDefault="003D0307" w:rsidP="004D0D15">
            <w:pPr>
              <w:jc w:val="center"/>
            </w:pPr>
            <w:r w:rsidRPr="00EA7E1B">
              <w:t>T</w:t>
            </w:r>
            <w:r w:rsidR="00AE09D4" w:rsidRPr="00EA7E1B">
              <w:t>3-2</w:t>
            </w:r>
          </w:p>
        </w:tc>
        <w:tc>
          <w:tcPr>
            <w:tcW w:w="5378" w:type="dxa"/>
            <w:shd w:val="clear" w:color="auto" w:fill="auto"/>
          </w:tcPr>
          <w:p w14:paraId="53B4E04A" w14:textId="6D126E80" w:rsidR="003D0307" w:rsidRPr="00EA7E1B" w:rsidRDefault="003D0307" w:rsidP="003D0307">
            <w:pPr>
              <w:rPr>
                <w:bCs/>
              </w:rPr>
            </w:pPr>
            <w:r w:rsidRPr="00EA7E1B">
              <w:rPr>
                <w:bCs/>
              </w:rPr>
              <w:t>Test option Save as</w:t>
            </w:r>
          </w:p>
        </w:tc>
        <w:tc>
          <w:tcPr>
            <w:tcW w:w="1638" w:type="dxa"/>
            <w:shd w:val="clear" w:color="auto" w:fill="auto"/>
          </w:tcPr>
          <w:p w14:paraId="5D0D6A1F" w14:textId="1FCF0399" w:rsidR="003D0307" w:rsidRPr="00EA7E1B" w:rsidRDefault="003D0307" w:rsidP="004D0D15">
            <w:pPr>
              <w:jc w:val="center"/>
              <w:rPr>
                <w:bCs/>
              </w:rPr>
            </w:pPr>
            <w:r w:rsidRPr="00EA7E1B">
              <w:rPr>
                <w:bCs/>
              </w:rPr>
              <w:t>Medium</w:t>
            </w:r>
          </w:p>
        </w:tc>
      </w:tr>
      <w:tr w:rsidR="003D0307" w14:paraId="73E9216F" w14:textId="77777777" w:rsidTr="004D0D15">
        <w:trPr>
          <w:trHeight w:val="378"/>
        </w:trPr>
        <w:tc>
          <w:tcPr>
            <w:tcW w:w="2290" w:type="dxa"/>
          </w:tcPr>
          <w:p w14:paraId="44635A8C" w14:textId="5DF7AF15" w:rsidR="003D0307" w:rsidRDefault="003D0307" w:rsidP="004D0D15">
            <w:pPr>
              <w:jc w:val="center"/>
              <w:rPr>
                <w:highlight w:val="yellow"/>
              </w:rPr>
            </w:pPr>
            <w:r>
              <w:rPr>
                <w:highlight w:val="yellow"/>
              </w:rPr>
              <w:t>T</w:t>
            </w:r>
            <w:r w:rsidR="00AE09D4">
              <w:rPr>
                <w:highlight w:val="yellow"/>
              </w:rPr>
              <w:t>3-3</w:t>
            </w:r>
          </w:p>
        </w:tc>
        <w:tc>
          <w:tcPr>
            <w:tcW w:w="5378" w:type="dxa"/>
            <w:shd w:val="clear" w:color="auto" w:fill="auto"/>
          </w:tcPr>
          <w:p w14:paraId="329590F7" w14:textId="03C10AE2" w:rsidR="003D0307" w:rsidRDefault="003D0307" w:rsidP="003D0307">
            <w:pPr>
              <w:rPr>
                <w:bCs/>
                <w:highlight w:val="yellow"/>
              </w:rPr>
            </w:pPr>
            <w:r>
              <w:rPr>
                <w:bCs/>
                <w:highlight w:val="yellow"/>
              </w:rPr>
              <w:t>Test that if the file has been modified and the user attempts to close the file, a save prompt should be displayed</w:t>
            </w:r>
          </w:p>
        </w:tc>
        <w:tc>
          <w:tcPr>
            <w:tcW w:w="1638" w:type="dxa"/>
            <w:shd w:val="clear" w:color="auto" w:fill="auto"/>
          </w:tcPr>
          <w:p w14:paraId="2EE720FC" w14:textId="3F6836C0" w:rsidR="003D0307" w:rsidRDefault="003D0307" w:rsidP="004D0D15">
            <w:pPr>
              <w:jc w:val="center"/>
              <w:rPr>
                <w:bCs/>
                <w:highlight w:val="yellow"/>
              </w:rPr>
            </w:pPr>
            <w:r>
              <w:rPr>
                <w:bCs/>
                <w:highlight w:val="yellow"/>
              </w:rPr>
              <w:t>Medium</w:t>
            </w:r>
          </w:p>
        </w:tc>
      </w:tr>
      <w:tr w:rsidR="003D0307" w14:paraId="34984455" w14:textId="77777777" w:rsidTr="004D0D15">
        <w:trPr>
          <w:trHeight w:val="378"/>
        </w:trPr>
        <w:tc>
          <w:tcPr>
            <w:tcW w:w="2290" w:type="dxa"/>
          </w:tcPr>
          <w:p w14:paraId="24075280" w14:textId="1374416D" w:rsidR="003D0307" w:rsidRDefault="003D0307" w:rsidP="004D0D15">
            <w:pPr>
              <w:jc w:val="center"/>
              <w:rPr>
                <w:highlight w:val="yellow"/>
              </w:rPr>
            </w:pPr>
            <w:r>
              <w:rPr>
                <w:highlight w:val="yellow"/>
              </w:rPr>
              <w:t>T</w:t>
            </w:r>
            <w:r w:rsidR="00AE09D4">
              <w:rPr>
                <w:highlight w:val="yellow"/>
              </w:rPr>
              <w:t>3-4</w:t>
            </w:r>
          </w:p>
        </w:tc>
        <w:tc>
          <w:tcPr>
            <w:tcW w:w="5378" w:type="dxa"/>
            <w:shd w:val="clear" w:color="auto" w:fill="auto"/>
          </w:tcPr>
          <w:p w14:paraId="47F4C5E7" w14:textId="661F3C97" w:rsidR="003D0307" w:rsidRDefault="003D0307" w:rsidP="003D0307">
            <w:pPr>
              <w:rPr>
                <w:bCs/>
                <w:highlight w:val="yellow"/>
              </w:rPr>
            </w:pPr>
            <w:r>
              <w:rPr>
                <w:bCs/>
                <w:highlight w:val="yellow"/>
              </w:rPr>
              <w:t>Test option Exit</w:t>
            </w:r>
          </w:p>
        </w:tc>
        <w:tc>
          <w:tcPr>
            <w:tcW w:w="1638" w:type="dxa"/>
            <w:shd w:val="clear" w:color="auto" w:fill="auto"/>
          </w:tcPr>
          <w:p w14:paraId="1458FAC0" w14:textId="4004CDB3" w:rsidR="003D0307" w:rsidRDefault="003D0307" w:rsidP="004D0D15">
            <w:pPr>
              <w:jc w:val="center"/>
              <w:rPr>
                <w:bCs/>
                <w:highlight w:val="yellow"/>
              </w:rPr>
            </w:pPr>
            <w:r>
              <w:rPr>
                <w:bCs/>
                <w:highlight w:val="yellow"/>
              </w:rPr>
              <w:t>Medium</w:t>
            </w:r>
          </w:p>
        </w:tc>
      </w:tr>
    </w:tbl>
    <w:p w14:paraId="4F752B71" w14:textId="2CA582FE" w:rsidR="003D0307" w:rsidRDefault="003D0307">
      <w:pPr>
        <w:pStyle w:val="ListBullet"/>
        <w:numPr>
          <w:ilvl w:val="0"/>
          <w:numId w:val="0"/>
        </w:numPr>
        <w:ind w:left="576" w:hanging="360"/>
      </w:pPr>
    </w:p>
    <w:p w14:paraId="649F131A" w14:textId="45ACBB90" w:rsidR="00AE09D4" w:rsidRDefault="00AE09D4">
      <w:pPr>
        <w:pStyle w:val="ListBullet"/>
        <w:numPr>
          <w:ilvl w:val="0"/>
          <w:numId w:val="0"/>
        </w:numPr>
        <w:ind w:left="576" w:hanging="360"/>
      </w:pPr>
    </w:p>
    <w:p w14:paraId="193E5C18" w14:textId="21E46EE8" w:rsidR="00AE09D4" w:rsidRDefault="00AE09D4" w:rsidP="00AE09D4">
      <w:pPr>
        <w:pStyle w:val="Caption"/>
        <w:keepNext/>
      </w:pPr>
      <w:r>
        <w:t>Table 4: Test Plan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AE09D4" w14:paraId="734E2E8D" w14:textId="77777777" w:rsidTr="004D0D15">
        <w:trPr>
          <w:trHeight w:val="360"/>
        </w:trPr>
        <w:tc>
          <w:tcPr>
            <w:tcW w:w="9306" w:type="dxa"/>
            <w:gridSpan w:val="3"/>
            <w:shd w:val="clear" w:color="auto" w:fill="E0E0E0"/>
          </w:tcPr>
          <w:p w14:paraId="085FBC05" w14:textId="77777777" w:rsidR="00AE09D4" w:rsidRDefault="00AE09D4" w:rsidP="004D0D15">
            <w:pPr>
              <w:jc w:val="center"/>
              <w:rPr>
                <w:b/>
              </w:rPr>
            </w:pPr>
          </w:p>
          <w:p w14:paraId="5BBCC13D" w14:textId="498B6D27" w:rsidR="00AE09D4" w:rsidRDefault="00AE09D4" w:rsidP="004D0D15">
            <w:pPr>
              <w:jc w:val="center"/>
              <w:rPr>
                <w:b/>
              </w:rPr>
            </w:pPr>
            <w:r>
              <w:rPr>
                <w:b/>
              </w:rPr>
              <w:t>TEST SUITE  4</w:t>
            </w:r>
          </w:p>
        </w:tc>
      </w:tr>
      <w:tr w:rsidR="00AE09D4" w14:paraId="399C6765" w14:textId="77777777" w:rsidTr="004D0D15">
        <w:trPr>
          <w:trHeight w:val="360"/>
        </w:trPr>
        <w:tc>
          <w:tcPr>
            <w:tcW w:w="2290" w:type="dxa"/>
            <w:shd w:val="clear" w:color="auto" w:fill="auto"/>
          </w:tcPr>
          <w:p w14:paraId="195CDEEC" w14:textId="77777777" w:rsidR="00AE09D4" w:rsidRDefault="00AE09D4" w:rsidP="004D0D15">
            <w:pPr>
              <w:jc w:val="center"/>
              <w:rPr>
                <w:b/>
              </w:rPr>
            </w:pPr>
            <w:r>
              <w:rPr>
                <w:b/>
              </w:rPr>
              <w:t>Description of Test Suite</w:t>
            </w:r>
          </w:p>
        </w:tc>
        <w:tc>
          <w:tcPr>
            <w:tcW w:w="7016" w:type="dxa"/>
            <w:gridSpan w:val="2"/>
            <w:shd w:val="clear" w:color="auto" w:fill="auto"/>
          </w:tcPr>
          <w:p w14:paraId="1AE0B56A" w14:textId="16C0347C" w:rsidR="00AE09D4" w:rsidRPr="00E65A2F" w:rsidRDefault="00AE09D4" w:rsidP="004D0D15">
            <w:pPr>
              <w:rPr>
                <w:bCs/>
              </w:rPr>
            </w:pPr>
            <w:r>
              <w:rPr>
                <w:bCs/>
              </w:rPr>
              <w:t>Testing Search Menu</w:t>
            </w:r>
          </w:p>
        </w:tc>
      </w:tr>
      <w:tr w:rsidR="00AE09D4" w14:paraId="390EF43E" w14:textId="77777777" w:rsidTr="004D0D15">
        <w:trPr>
          <w:trHeight w:val="360"/>
        </w:trPr>
        <w:tc>
          <w:tcPr>
            <w:tcW w:w="2290" w:type="dxa"/>
            <w:shd w:val="clear" w:color="auto" w:fill="E0E0E0"/>
          </w:tcPr>
          <w:p w14:paraId="403756E6" w14:textId="77777777" w:rsidR="00AE09D4" w:rsidRDefault="00AE09D4" w:rsidP="004D0D15">
            <w:pPr>
              <w:jc w:val="center"/>
              <w:rPr>
                <w:b/>
              </w:rPr>
            </w:pPr>
            <w:r>
              <w:rPr>
                <w:b/>
              </w:rPr>
              <w:t>Test Case Identifier</w:t>
            </w:r>
          </w:p>
        </w:tc>
        <w:tc>
          <w:tcPr>
            <w:tcW w:w="5378" w:type="dxa"/>
            <w:shd w:val="clear" w:color="auto" w:fill="E0E0E0"/>
          </w:tcPr>
          <w:p w14:paraId="260D7ACA" w14:textId="77777777" w:rsidR="00AE09D4" w:rsidRDefault="00AE09D4" w:rsidP="004D0D15">
            <w:pPr>
              <w:jc w:val="center"/>
              <w:rPr>
                <w:b/>
              </w:rPr>
            </w:pPr>
            <w:r>
              <w:rPr>
                <w:b/>
              </w:rPr>
              <w:t>Objective</w:t>
            </w:r>
          </w:p>
        </w:tc>
        <w:tc>
          <w:tcPr>
            <w:tcW w:w="1638" w:type="dxa"/>
            <w:shd w:val="clear" w:color="auto" w:fill="E0E0E0"/>
          </w:tcPr>
          <w:p w14:paraId="6E2C6AED" w14:textId="77777777" w:rsidR="00AE09D4" w:rsidRDefault="00AE09D4" w:rsidP="004D0D15">
            <w:pPr>
              <w:jc w:val="center"/>
              <w:rPr>
                <w:b/>
              </w:rPr>
            </w:pPr>
            <w:r>
              <w:rPr>
                <w:b/>
              </w:rPr>
              <w:t>Criticality</w:t>
            </w:r>
          </w:p>
        </w:tc>
      </w:tr>
      <w:tr w:rsidR="00AE09D4" w14:paraId="326F4F0A" w14:textId="77777777" w:rsidTr="004D0D15">
        <w:trPr>
          <w:trHeight w:val="378"/>
        </w:trPr>
        <w:tc>
          <w:tcPr>
            <w:tcW w:w="2290" w:type="dxa"/>
          </w:tcPr>
          <w:p w14:paraId="0DBCC8F7" w14:textId="2D5A95BC" w:rsidR="00AE09D4" w:rsidRPr="003D0307" w:rsidRDefault="00AE09D4" w:rsidP="004D0D15">
            <w:pPr>
              <w:jc w:val="center"/>
              <w:rPr>
                <w:highlight w:val="yellow"/>
              </w:rPr>
            </w:pPr>
            <w:r w:rsidRPr="003D0307">
              <w:rPr>
                <w:highlight w:val="yellow"/>
              </w:rPr>
              <w:t>T</w:t>
            </w:r>
            <w:r>
              <w:rPr>
                <w:highlight w:val="yellow"/>
              </w:rPr>
              <w:t>4-1</w:t>
            </w:r>
          </w:p>
        </w:tc>
        <w:tc>
          <w:tcPr>
            <w:tcW w:w="5378" w:type="dxa"/>
            <w:shd w:val="clear" w:color="auto" w:fill="auto"/>
          </w:tcPr>
          <w:p w14:paraId="1E76686D" w14:textId="6711577D" w:rsidR="00AE09D4" w:rsidRPr="003D0307" w:rsidRDefault="00AE09D4" w:rsidP="004D0D15">
            <w:pPr>
              <w:rPr>
                <w:bCs/>
                <w:highlight w:val="yellow"/>
              </w:rPr>
            </w:pPr>
            <w:r>
              <w:rPr>
                <w:bCs/>
                <w:highlight w:val="yellow"/>
              </w:rPr>
              <w:t>Test that Search opens a file search dialog that allows a user to search specified directions for files that contain a given text string</w:t>
            </w:r>
            <w:r w:rsidRPr="003D0307">
              <w:rPr>
                <w:bCs/>
                <w:highlight w:val="yellow"/>
              </w:rPr>
              <w:br/>
            </w:r>
          </w:p>
        </w:tc>
        <w:tc>
          <w:tcPr>
            <w:tcW w:w="1638" w:type="dxa"/>
            <w:shd w:val="clear" w:color="auto" w:fill="auto"/>
          </w:tcPr>
          <w:p w14:paraId="3F90D605" w14:textId="18AFF1B1" w:rsidR="00AE09D4" w:rsidRPr="00B22F28" w:rsidRDefault="00AE09D4" w:rsidP="004D0D15">
            <w:pPr>
              <w:jc w:val="center"/>
              <w:rPr>
                <w:bCs/>
              </w:rPr>
            </w:pPr>
            <w:r>
              <w:rPr>
                <w:bCs/>
              </w:rPr>
              <w:t>High</w:t>
            </w:r>
          </w:p>
        </w:tc>
      </w:tr>
      <w:tr w:rsidR="00AE09D4" w14:paraId="2844772A" w14:textId="77777777" w:rsidTr="004D0D15">
        <w:trPr>
          <w:trHeight w:val="378"/>
        </w:trPr>
        <w:tc>
          <w:tcPr>
            <w:tcW w:w="2290" w:type="dxa"/>
          </w:tcPr>
          <w:p w14:paraId="73380893" w14:textId="396EAF4D" w:rsidR="00AE09D4" w:rsidRPr="003D0307" w:rsidRDefault="00AE09D4" w:rsidP="004D0D15">
            <w:pPr>
              <w:jc w:val="center"/>
              <w:rPr>
                <w:highlight w:val="yellow"/>
              </w:rPr>
            </w:pPr>
            <w:r>
              <w:rPr>
                <w:highlight w:val="yellow"/>
              </w:rPr>
              <w:t>T4-2</w:t>
            </w:r>
          </w:p>
        </w:tc>
        <w:tc>
          <w:tcPr>
            <w:tcW w:w="5378" w:type="dxa"/>
            <w:shd w:val="clear" w:color="auto" w:fill="auto"/>
          </w:tcPr>
          <w:p w14:paraId="47ADD65B" w14:textId="4BE9C94F" w:rsidR="00AE09D4" w:rsidRPr="003D0307" w:rsidRDefault="00AE09D4" w:rsidP="004D0D15">
            <w:pPr>
              <w:rPr>
                <w:bCs/>
                <w:highlight w:val="yellow"/>
              </w:rPr>
            </w:pPr>
            <w:r>
              <w:rPr>
                <w:bCs/>
                <w:highlight w:val="yellow"/>
              </w:rPr>
              <w:t>Test when using the option Find Files, files containing the text string are listed</w:t>
            </w:r>
          </w:p>
        </w:tc>
        <w:tc>
          <w:tcPr>
            <w:tcW w:w="1638" w:type="dxa"/>
            <w:shd w:val="clear" w:color="auto" w:fill="auto"/>
          </w:tcPr>
          <w:p w14:paraId="73052AB6" w14:textId="2CB60168" w:rsidR="00AE09D4" w:rsidRDefault="00AE09D4" w:rsidP="004D0D15">
            <w:pPr>
              <w:jc w:val="center"/>
              <w:rPr>
                <w:bCs/>
                <w:highlight w:val="yellow"/>
              </w:rPr>
            </w:pPr>
            <w:r>
              <w:rPr>
                <w:bCs/>
                <w:highlight w:val="yellow"/>
              </w:rPr>
              <w:t>High</w:t>
            </w:r>
          </w:p>
        </w:tc>
      </w:tr>
      <w:tr w:rsidR="00AE09D4" w14:paraId="0F18908D" w14:textId="77777777" w:rsidTr="004D0D15">
        <w:trPr>
          <w:trHeight w:val="378"/>
        </w:trPr>
        <w:tc>
          <w:tcPr>
            <w:tcW w:w="2290" w:type="dxa"/>
          </w:tcPr>
          <w:p w14:paraId="659C4139" w14:textId="1B21C7AB" w:rsidR="00AE09D4" w:rsidRDefault="00AE09D4" w:rsidP="004D0D15">
            <w:pPr>
              <w:jc w:val="center"/>
              <w:rPr>
                <w:highlight w:val="yellow"/>
              </w:rPr>
            </w:pPr>
            <w:r>
              <w:rPr>
                <w:highlight w:val="yellow"/>
              </w:rPr>
              <w:t>T4-3</w:t>
            </w:r>
          </w:p>
        </w:tc>
        <w:tc>
          <w:tcPr>
            <w:tcW w:w="5378" w:type="dxa"/>
            <w:shd w:val="clear" w:color="auto" w:fill="auto"/>
          </w:tcPr>
          <w:p w14:paraId="367F2609" w14:textId="69CA1CEF" w:rsidR="00AE09D4" w:rsidRDefault="00AE09D4" w:rsidP="004D0D15">
            <w:pPr>
              <w:rPr>
                <w:bCs/>
                <w:highlight w:val="yellow"/>
              </w:rPr>
            </w:pPr>
            <w:r>
              <w:rPr>
                <w:bCs/>
                <w:highlight w:val="yellow"/>
              </w:rPr>
              <w:t>Test that when selecting the file from the display will open the database table</w:t>
            </w:r>
          </w:p>
        </w:tc>
        <w:tc>
          <w:tcPr>
            <w:tcW w:w="1638" w:type="dxa"/>
            <w:shd w:val="clear" w:color="auto" w:fill="auto"/>
          </w:tcPr>
          <w:p w14:paraId="46E30A8D" w14:textId="694AB9E5" w:rsidR="00AE09D4" w:rsidRDefault="00AE09D4" w:rsidP="004D0D15">
            <w:pPr>
              <w:jc w:val="center"/>
              <w:rPr>
                <w:bCs/>
                <w:highlight w:val="yellow"/>
              </w:rPr>
            </w:pPr>
            <w:r>
              <w:rPr>
                <w:bCs/>
                <w:highlight w:val="yellow"/>
              </w:rPr>
              <w:t>High</w:t>
            </w:r>
          </w:p>
        </w:tc>
      </w:tr>
    </w:tbl>
    <w:p w14:paraId="0EA46B77" w14:textId="77777777" w:rsidR="00AE09D4" w:rsidRDefault="00AE09D4">
      <w:pPr>
        <w:pStyle w:val="ListBullet"/>
        <w:numPr>
          <w:ilvl w:val="0"/>
          <w:numId w:val="0"/>
        </w:numPr>
        <w:ind w:left="576" w:hanging="360"/>
      </w:pPr>
    </w:p>
    <w:p w14:paraId="5AD1B0CE" w14:textId="77777777" w:rsidR="00941D93" w:rsidRDefault="00941D93">
      <w:pPr>
        <w:pStyle w:val="Heading1"/>
      </w:pPr>
      <w:bookmarkStart w:id="31" w:name="_Toc37402736"/>
      <w:r>
        <w:lastRenderedPageBreak/>
        <w:t>Test XX</w:t>
      </w:r>
      <w:bookmarkEnd w:id="31"/>
    </w:p>
    <w:p w14:paraId="3978B437" w14:textId="77777777" w:rsidR="00941D93" w:rsidRPr="00853224" w:rsidRDefault="00941D93">
      <w:pPr>
        <w:rPr>
          <w:color w:val="AEAAAA"/>
        </w:rPr>
      </w:pPr>
      <w:r w:rsidRPr="00853224">
        <w:rPr>
          <w:color w:val="AEAAAA"/>
        </w:rPr>
        <w:t>&lt;&lt;The purpose of this section is to:</w:t>
      </w:r>
    </w:p>
    <w:p w14:paraId="66A6729A" w14:textId="77777777" w:rsidR="00941D93" w:rsidRPr="00853224" w:rsidRDefault="00B34944" w:rsidP="00B34944">
      <w:pPr>
        <w:pStyle w:val="Paragraph"/>
        <w:numPr>
          <w:ilvl w:val="0"/>
          <w:numId w:val="12"/>
        </w:numPr>
        <w:rPr>
          <w:color w:val="AEAAAA"/>
        </w:rPr>
      </w:pPr>
      <w:r w:rsidRPr="00853224">
        <w:rPr>
          <w:color w:val="AEAAAA"/>
        </w:rPr>
        <w:t>document test input, specific test procedures, and outcomes.</w:t>
      </w:r>
    </w:p>
    <w:p w14:paraId="1A8768DF" w14:textId="77777777" w:rsidR="00941D93" w:rsidRPr="00853224" w:rsidRDefault="00941D93">
      <w:pPr>
        <w:pStyle w:val="Paragraph"/>
        <w:numPr>
          <w:ilvl w:val="0"/>
          <w:numId w:val="12"/>
        </w:numPr>
        <w:rPr>
          <w:color w:val="AEAAAA"/>
        </w:rPr>
      </w:pPr>
      <w:r w:rsidRPr="00853224">
        <w:rPr>
          <w:color w:val="AEAAAA"/>
        </w:rPr>
        <w:t>establish test methods,</w:t>
      </w:r>
    </w:p>
    <w:p w14:paraId="57CEEE34" w14:textId="77777777" w:rsidR="00941D93" w:rsidRPr="00853224" w:rsidRDefault="00941D93" w:rsidP="00B34944">
      <w:pPr>
        <w:pStyle w:val="Paragraph"/>
        <w:numPr>
          <w:ilvl w:val="0"/>
          <w:numId w:val="12"/>
        </w:numPr>
        <w:rPr>
          <w:color w:val="AEAAAA"/>
        </w:rPr>
      </w:pPr>
      <w:r w:rsidRPr="00853224">
        <w:rPr>
          <w:color w:val="AEAAAA"/>
        </w:rPr>
        <w:t>explain the nature and extent of each test</w:t>
      </w:r>
      <w:r w:rsidR="00B34944" w:rsidRPr="00853224">
        <w:rPr>
          <w:color w:val="AEAAAA"/>
        </w:rPr>
        <w:t xml:space="preserve"> </w:t>
      </w:r>
      <w:r w:rsidRPr="00853224">
        <w:rPr>
          <w:color w:val="AEAAAA"/>
        </w:rPr>
        <w:t>&gt;&gt;</w:t>
      </w:r>
    </w:p>
    <w:p w14:paraId="38952DC3" w14:textId="77777777" w:rsidR="00B34944" w:rsidRPr="00853224" w:rsidRDefault="00B34944" w:rsidP="00B34944">
      <w:pPr>
        <w:pStyle w:val="Paragraph"/>
        <w:rPr>
          <w:color w:val="AEAAAA"/>
        </w:rPr>
      </w:pPr>
      <w:r w:rsidRPr="00853224">
        <w:rPr>
          <w:color w:val="AEAAAA"/>
        </w:rPr>
        <w:t>&lt;&lt; for each test case, complete the following: &gt;&gt;</w:t>
      </w:r>
    </w:p>
    <w:p w14:paraId="29014A53" w14:textId="283AB298" w:rsidR="000A24F7" w:rsidRDefault="00B34944" w:rsidP="000A24F7">
      <w:pPr>
        <w:pStyle w:val="Heading2"/>
      </w:pPr>
      <w:bookmarkStart w:id="32" w:name="_Toc37402737"/>
      <w:r>
        <w:t xml:space="preserve">Test </w:t>
      </w:r>
      <w:r w:rsidR="00AE09D4">
        <w:t>Suite 1</w:t>
      </w:r>
      <w:bookmarkEnd w:id="32"/>
    </w:p>
    <w:p w14:paraId="0EF4AB6D" w14:textId="5B611C29" w:rsidR="000A24F7" w:rsidRDefault="000A24F7" w:rsidP="000A24F7"/>
    <w:p w14:paraId="12AC9E02" w14:textId="77777777" w:rsidR="00AE09D4" w:rsidRDefault="00AE09D4" w:rsidP="00AE09D4">
      <w:pPr>
        <w:rPr>
          <w:bCs/>
        </w:rPr>
      </w:pPr>
      <w:r>
        <w:rPr>
          <w:b/>
          <w:bCs/>
        </w:rPr>
        <w:t xml:space="preserve">Objective: </w:t>
      </w:r>
      <w:r>
        <w:rPr>
          <w:bCs/>
        </w:rPr>
        <w:t>Test that the file menu option “Open” opens a database description and displays all database tables</w:t>
      </w:r>
    </w:p>
    <w:p w14:paraId="756AA1A6" w14:textId="0336721F" w:rsidR="000A24F7" w:rsidRDefault="000A24F7" w:rsidP="000A24F7">
      <w:pPr>
        <w:rPr>
          <w:b/>
          <w:bCs/>
        </w:rPr>
      </w:pPr>
    </w:p>
    <w:p w14:paraId="178E5982" w14:textId="5C97167A" w:rsidR="00AE09D4" w:rsidRDefault="00AE09D4" w:rsidP="000A24F7">
      <w:pPr>
        <w:rPr>
          <w:b/>
          <w:bCs/>
        </w:rPr>
      </w:pPr>
      <w:r>
        <w:rPr>
          <w:b/>
          <w:bCs/>
        </w:rPr>
        <w:t>Notes:</w:t>
      </w:r>
    </w:p>
    <w:p w14:paraId="2B463B5C" w14:textId="77777777" w:rsidR="00AE09D4" w:rsidRPr="00AE09D4" w:rsidRDefault="00AE09D4" w:rsidP="000A24F7">
      <w:pPr>
        <w:rPr>
          <w:b/>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019"/>
        <w:gridCol w:w="1102"/>
        <w:gridCol w:w="11"/>
        <w:gridCol w:w="460"/>
        <w:gridCol w:w="3336"/>
        <w:gridCol w:w="1542"/>
      </w:tblGrid>
      <w:tr w:rsidR="000A24F7" w14:paraId="2F6E97A8" w14:textId="77777777" w:rsidTr="004D0D15">
        <w:tblPrEx>
          <w:tblCellMar>
            <w:top w:w="0" w:type="dxa"/>
            <w:bottom w:w="0" w:type="dxa"/>
          </w:tblCellMar>
        </w:tblPrEx>
        <w:trPr>
          <w:cantSplit/>
          <w:trHeight w:val="290"/>
        </w:trPr>
        <w:tc>
          <w:tcPr>
            <w:tcW w:w="4701" w:type="dxa"/>
            <w:gridSpan w:val="4"/>
          </w:tcPr>
          <w:p w14:paraId="16C856C4" w14:textId="5CFD5499" w:rsidR="000A24F7" w:rsidRDefault="000A24F7" w:rsidP="004D0D15">
            <w:r w:rsidRPr="00F34F6E">
              <w:rPr>
                <w:b/>
                <w:bCs/>
              </w:rPr>
              <w:t>Test No.:</w:t>
            </w:r>
            <w:r>
              <w:t xml:space="preserve"> T</w:t>
            </w:r>
            <w:r w:rsidR="00AE09D4">
              <w:t>1-</w:t>
            </w:r>
            <w:r w:rsidR="00B10BFA">
              <w:t>2</w:t>
            </w:r>
          </w:p>
        </w:tc>
        <w:tc>
          <w:tcPr>
            <w:tcW w:w="4677" w:type="dxa"/>
            <w:gridSpan w:val="3"/>
          </w:tcPr>
          <w:p w14:paraId="1EB5619D" w14:textId="5DB7725F" w:rsidR="000A24F7" w:rsidRPr="002528B3" w:rsidRDefault="000A24F7" w:rsidP="004D0D15">
            <w:r w:rsidRPr="00F34F6E">
              <w:rPr>
                <w:b/>
                <w:bCs/>
              </w:rPr>
              <w:t xml:space="preserve">Current Status: </w:t>
            </w:r>
            <w:r w:rsidR="002528B3">
              <w:t>Passed</w:t>
            </w:r>
          </w:p>
        </w:tc>
      </w:tr>
      <w:tr w:rsidR="000A24F7" w14:paraId="3C8F5025" w14:textId="77777777" w:rsidTr="004D0D15">
        <w:tblPrEx>
          <w:tblCellMar>
            <w:top w:w="0" w:type="dxa"/>
            <w:bottom w:w="0" w:type="dxa"/>
          </w:tblCellMar>
        </w:tblPrEx>
        <w:trPr>
          <w:cantSplit/>
          <w:trHeight w:val="290"/>
        </w:trPr>
        <w:tc>
          <w:tcPr>
            <w:tcW w:w="9378" w:type="dxa"/>
            <w:gridSpan w:val="7"/>
          </w:tcPr>
          <w:p w14:paraId="40BCD6C8" w14:textId="1B1A353F" w:rsidR="000A24F7" w:rsidRPr="00E47986" w:rsidRDefault="000A24F7" w:rsidP="004D0D15">
            <w:r w:rsidRPr="00F34F6E">
              <w:rPr>
                <w:b/>
                <w:bCs/>
              </w:rPr>
              <w:t>Test title:</w:t>
            </w:r>
            <w:r w:rsidRPr="00E47986">
              <w:t xml:space="preserve">  </w:t>
            </w:r>
            <w:r>
              <w:t xml:space="preserve">Open database </w:t>
            </w:r>
            <w:r w:rsidR="00B10BFA">
              <w:t>description</w:t>
            </w:r>
          </w:p>
          <w:p w14:paraId="27888CD3" w14:textId="77777777" w:rsidR="000A24F7" w:rsidRPr="00E47986" w:rsidRDefault="000A24F7" w:rsidP="004D0D15"/>
        </w:tc>
      </w:tr>
      <w:tr w:rsidR="000A24F7" w14:paraId="4B8C264D" w14:textId="77777777" w:rsidTr="004D0D15">
        <w:tblPrEx>
          <w:tblCellMar>
            <w:top w:w="0" w:type="dxa"/>
            <w:bottom w:w="0" w:type="dxa"/>
          </w:tblCellMar>
        </w:tblPrEx>
        <w:trPr>
          <w:cantSplit/>
          <w:trHeight w:val="1038"/>
        </w:trPr>
        <w:tc>
          <w:tcPr>
            <w:tcW w:w="9378" w:type="dxa"/>
            <w:gridSpan w:val="7"/>
          </w:tcPr>
          <w:p w14:paraId="61027EF2" w14:textId="77777777" w:rsidR="000A24F7" w:rsidRPr="00853224" w:rsidRDefault="000A24F7" w:rsidP="004D0D15">
            <w:pPr>
              <w:rPr>
                <w:color w:val="AEAAAA"/>
              </w:rPr>
            </w:pPr>
            <w:r w:rsidRPr="00F34F6E">
              <w:rPr>
                <w:b/>
                <w:bCs/>
              </w:rPr>
              <w:t>Testing approach:</w:t>
            </w:r>
            <w:r w:rsidRPr="00E47986">
              <w:t xml:space="preserve"> </w:t>
            </w:r>
            <w:r w:rsidRPr="00853224">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7CCEC25" w14:textId="77777777" w:rsidR="000A24F7" w:rsidRPr="00E47986" w:rsidRDefault="000A24F7" w:rsidP="004D0D15">
            <w:r w:rsidRPr="00853224">
              <w:rPr>
                <w:color w:val="AEAAAA"/>
              </w:rPr>
              <w:t>&gt;&gt;</w:t>
            </w:r>
          </w:p>
        </w:tc>
      </w:tr>
      <w:tr w:rsidR="000A24F7" w14:paraId="563D98D6" w14:textId="77777777" w:rsidTr="00B10BFA">
        <w:tblPrEx>
          <w:tblCellMar>
            <w:top w:w="0" w:type="dxa"/>
            <w:bottom w:w="0" w:type="dxa"/>
          </w:tblCellMar>
        </w:tblPrEx>
        <w:trPr>
          <w:cantSplit/>
          <w:trHeight w:val="1043"/>
        </w:trPr>
        <w:tc>
          <w:tcPr>
            <w:tcW w:w="1025" w:type="dxa"/>
          </w:tcPr>
          <w:p w14:paraId="5AA63029" w14:textId="77777777" w:rsidR="000A24F7" w:rsidRPr="00F34F6E" w:rsidRDefault="000A24F7" w:rsidP="004D0D15">
            <w:pPr>
              <w:rPr>
                <w:b/>
                <w:bCs/>
              </w:rPr>
            </w:pPr>
            <w:r w:rsidRPr="00F34F6E">
              <w:rPr>
                <w:b/>
                <w:bCs/>
              </w:rPr>
              <w:t>STEP</w:t>
            </w:r>
          </w:p>
          <w:p w14:paraId="34928D15" w14:textId="77777777" w:rsidR="000A24F7" w:rsidRDefault="000A24F7" w:rsidP="004D0D15"/>
          <w:p w14:paraId="753B1F97" w14:textId="329FD77E" w:rsidR="000A24F7" w:rsidRDefault="00B10BFA" w:rsidP="004D0D15">
            <w:r>
              <w:t>1.</w:t>
            </w:r>
          </w:p>
        </w:tc>
        <w:tc>
          <w:tcPr>
            <w:tcW w:w="2381" w:type="dxa"/>
          </w:tcPr>
          <w:p w14:paraId="7837D033" w14:textId="77777777" w:rsidR="000A24F7" w:rsidRPr="00F34F6E" w:rsidRDefault="000A24F7" w:rsidP="004D0D15">
            <w:pPr>
              <w:rPr>
                <w:b/>
                <w:bCs/>
              </w:rPr>
            </w:pPr>
            <w:r w:rsidRPr="00F34F6E">
              <w:rPr>
                <w:b/>
                <w:bCs/>
              </w:rPr>
              <w:t>OPERATOR ACTION</w:t>
            </w:r>
          </w:p>
          <w:p w14:paraId="103B278C" w14:textId="77777777" w:rsidR="000A24F7" w:rsidRDefault="000A24F7" w:rsidP="004D0D15"/>
          <w:p w14:paraId="4868D271" w14:textId="6567EAC3" w:rsidR="000A24F7" w:rsidRDefault="00B10BFA" w:rsidP="004D0D15">
            <w:r>
              <w:t xml:space="preserve">Open the application </w:t>
            </w:r>
            <w:proofErr w:type="spellStart"/>
            <w:r>
              <w:t>dbEdit</w:t>
            </w:r>
            <w:proofErr w:type="spellEnd"/>
          </w:p>
        </w:tc>
        <w:tc>
          <w:tcPr>
            <w:tcW w:w="1831" w:type="dxa"/>
            <w:gridSpan w:val="3"/>
          </w:tcPr>
          <w:p w14:paraId="785E15CF" w14:textId="77777777" w:rsidR="000A24F7" w:rsidRPr="00F34F6E" w:rsidRDefault="000A24F7" w:rsidP="004D0D15">
            <w:pPr>
              <w:rPr>
                <w:b/>
                <w:bCs/>
              </w:rPr>
            </w:pPr>
            <w:r w:rsidRPr="00F34F6E">
              <w:rPr>
                <w:b/>
                <w:bCs/>
              </w:rPr>
              <w:t>PURPOSE</w:t>
            </w:r>
          </w:p>
          <w:p w14:paraId="4C77A175" w14:textId="77777777" w:rsidR="000A24F7" w:rsidRDefault="000A24F7" w:rsidP="004D0D15"/>
          <w:p w14:paraId="2479D7B4" w14:textId="5C6C09CA" w:rsidR="000A24F7" w:rsidRDefault="00B10BFA" w:rsidP="004D0D15">
            <w:r>
              <w:t>Beginning of test</w:t>
            </w:r>
          </w:p>
        </w:tc>
        <w:tc>
          <w:tcPr>
            <w:tcW w:w="2521" w:type="dxa"/>
          </w:tcPr>
          <w:p w14:paraId="7154D1D4" w14:textId="77777777" w:rsidR="000A24F7" w:rsidRPr="00F34F6E" w:rsidRDefault="000A24F7" w:rsidP="004D0D15">
            <w:pPr>
              <w:rPr>
                <w:b/>
                <w:bCs/>
              </w:rPr>
            </w:pPr>
            <w:r w:rsidRPr="00F34F6E">
              <w:rPr>
                <w:b/>
                <w:bCs/>
              </w:rPr>
              <w:t>EXEPCTED RESULTS</w:t>
            </w:r>
          </w:p>
          <w:p w14:paraId="5E02B01E" w14:textId="77777777" w:rsidR="000A24F7" w:rsidRDefault="000A24F7" w:rsidP="004D0D15"/>
          <w:p w14:paraId="282B63B7" w14:textId="57419BCC" w:rsidR="000A24F7" w:rsidRDefault="00B10BFA" w:rsidP="004D0D15">
            <w:r>
              <w:t xml:space="preserve">Main window is displayed with no tables </w:t>
            </w:r>
          </w:p>
        </w:tc>
        <w:tc>
          <w:tcPr>
            <w:tcW w:w="1620" w:type="dxa"/>
          </w:tcPr>
          <w:p w14:paraId="239D1DC7" w14:textId="77777777" w:rsidR="000A24F7" w:rsidRPr="00F34F6E" w:rsidRDefault="000A24F7" w:rsidP="004D0D15">
            <w:pPr>
              <w:rPr>
                <w:b/>
                <w:bCs/>
              </w:rPr>
            </w:pPr>
            <w:r w:rsidRPr="00F34F6E">
              <w:rPr>
                <w:b/>
                <w:bCs/>
              </w:rPr>
              <w:t>COMMENTS</w:t>
            </w:r>
          </w:p>
          <w:p w14:paraId="5D8C1AE8" w14:textId="77777777" w:rsidR="000A24F7" w:rsidRDefault="000A24F7" w:rsidP="004D0D15"/>
          <w:p w14:paraId="62F11849" w14:textId="77777777" w:rsidR="000A24F7" w:rsidRDefault="000A24F7" w:rsidP="004D0D15"/>
        </w:tc>
      </w:tr>
      <w:tr w:rsidR="00B10BFA" w14:paraId="4A799E49" w14:textId="77777777" w:rsidTr="00B10BFA">
        <w:tblPrEx>
          <w:tblCellMar>
            <w:top w:w="0" w:type="dxa"/>
            <w:bottom w:w="0" w:type="dxa"/>
          </w:tblCellMar>
        </w:tblPrEx>
        <w:trPr>
          <w:cantSplit/>
          <w:trHeight w:val="530"/>
        </w:trPr>
        <w:tc>
          <w:tcPr>
            <w:tcW w:w="1025" w:type="dxa"/>
          </w:tcPr>
          <w:p w14:paraId="0284CB62" w14:textId="670DB9A2" w:rsidR="00B10BFA" w:rsidRPr="00B10BFA" w:rsidRDefault="00B10BFA" w:rsidP="004D0D15">
            <w:r>
              <w:t>2.</w:t>
            </w:r>
          </w:p>
        </w:tc>
        <w:tc>
          <w:tcPr>
            <w:tcW w:w="2381" w:type="dxa"/>
          </w:tcPr>
          <w:p w14:paraId="3B7B326A" w14:textId="48DB3E0F" w:rsidR="00B10BFA" w:rsidRPr="00B10BFA" w:rsidRDefault="00B10BFA" w:rsidP="004D0D15">
            <w:r>
              <w:t>Click the button “File” located at the top left corner</w:t>
            </w:r>
          </w:p>
        </w:tc>
        <w:tc>
          <w:tcPr>
            <w:tcW w:w="1831" w:type="dxa"/>
            <w:gridSpan w:val="3"/>
          </w:tcPr>
          <w:p w14:paraId="0049CEC0" w14:textId="037B87B5" w:rsidR="00B10BFA" w:rsidRPr="00B10BFA" w:rsidRDefault="00B10BFA" w:rsidP="004D0D15">
            <w:r>
              <w:t>Opens the file menu</w:t>
            </w:r>
          </w:p>
        </w:tc>
        <w:tc>
          <w:tcPr>
            <w:tcW w:w="2521" w:type="dxa"/>
          </w:tcPr>
          <w:p w14:paraId="2A8D55BF" w14:textId="7C568D93" w:rsidR="00B10BFA" w:rsidRPr="00B10BFA" w:rsidRDefault="00B10BFA" w:rsidP="004D0D15">
            <w:r>
              <w:t xml:space="preserve">The file menu is displayed </w:t>
            </w:r>
          </w:p>
        </w:tc>
        <w:tc>
          <w:tcPr>
            <w:tcW w:w="1620" w:type="dxa"/>
          </w:tcPr>
          <w:p w14:paraId="0B1F4A7F" w14:textId="77777777" w:rsidR="00B10BFA" w:rsidRPr="00B10BFA" w:rsidRDefault="00B10BFA" w:rsidP="004D0D15"/>
        </w:tc>
      </w:tr>
      <w:tr w:rsidR="00B10BFA" w14:paraId="3A351572" w14:textId="77777777" w:rsidTr="00B10BFA">
        <w:tblPrEx>
          <w:tblCellMar>
            <w:top w:w="0" w:type="dxa"/>
            <w:bottom w:w="0" w:type="dxa"/>
          </w:tblCellMar>
        </w:tblPrEx>
        <w:trPr>
          <w:cantSplit/>
          <w:trHeight w:val="530"/>
        </w:trPr>
        <w:tc>
          <w:tcPr>
            <w:tcW w:w="1025" w:type="dxa"/>
          </w:tcPr>
          <w:p w14:paraId="60880B10" w14:textId="735D1947" w:rsidR="00B10BFA" w:rsidRDefault="00B10BFA" w:rsidP="004D0D15">
            <w:r>
              <w:t>3.</w:t>
            </w:r>
          </w:p>
        </w:tc>
        <w:tc>
          <w:tcPr>
            <w:tcW w:w="2381" w:type="dxa"/>
          </w:tcPr>
          <w:p w14:paraId="5E1D5F05" w14:textId="684DE7D5" w:rsidR="00B10BFA" w:rsidRDefault="00B10BFA" w:rsidP="004D0D15">
            <w:r>
              <w:t>Click the button “Open” from the File menu</w:t>
            </w:r>
          </w:p>
        </w:tc>
        <w:tc>
          <w:tcPr>
            <w:tcW w:w="1831" w:type="dxa"/>
            <w:gridSpan w:val="3"/>
          </w:tcPr>
          <w:p w14:paraId="27D32679" w14:textId="7A4D534D" w:rsidR="00B10BFA" w:rsidRDefault="00B10BFA" w:rsidP="004D0D15">
            <w:r>
              <w:t>Option to open a file</w:t>
            </w:r>
          </w:p>
        </w:tc>
        <w:tc>
          <w:tcPr>
            <w:tcW w:w="2521" w:type="dxa"/>
          </w:tcPr>
          <w:p w14:paraId="6A77B9C2" w14:textId="0FAD387C" w:rsidR="00B10BFA" w:rsidRDefault="00B10BFA" w:rsidP="004D0D15">
            <w:r>
              <w:t>The file search path window opens</w:t>
            </w:r>
          </w:p>
        </w:tc>
        <w:tc>
          <w:tcPr>
            <w:tcW w:w="1620" w:type="dxa"/>
          </w:tcPr>
          <w:p w14:paraId="0E1E4476" w14:textId="77777777" w:rsidR="00B10BFA" w:rsidRPr="00B10BFA" w:rsidRDefault="00B10BFA" w:rsidP="004D0D15"/>
        </w:tc>
      </w:tr>
      <w:tr w:rsidR="00B10BFA" w14:paraId="76D1B462" w14:textId="77777777" w:rsidTr="00B10BFA">
        <w:tblPrEx>
          <w:tblCellMar>
            <w:top w:w="0" w:type="dxa"/>
            <w:bottom w:w="0" w:type="dxa"/>
          </w:tblCellMar>
        </w:tblPrEx>
        <w:trPr>
          <w:cantSplit/>
          <w:trHeight w:val="530"/>
        </w:trPr>
        <w:tc>
          <w:tcPr>
            <w:tcW w:w="1025" w:type="dxa"/>
          </w:tcPr>
          <w:p w14:paraId="476C1014" w14:textId="793FF1AF" w:rsidR="00B10BFA" w:rsidRDefault="00B10BFA" w:rsidP="004D0D15">
            <w:r>
              <w:t>4.</w:t>
            </w:r>
          </w:p>
        </w:tc>
        <w:tc>
          <w:tcPr>
            <w:tcW w:w="2381" w:type="dxa"/>
          </w:tcPr>
          <w:p w14:paraId="17B1A42A" w14:textId="7962EAC8" w:rsidR="00B10BFA" w:rsidRDefault="00B10BFA" w:rsidP="004D0D15">
            <w:r>
              <w:t>Select an XML file, for this test case, select the file TEST_DB.xml</w:t>
            </w:r>
          </w:p>
        </w:tc>
        <w:tc>
          <w:tcPr>
            <w:tcW w:w="1831" w:type="dxa"/>
            <w:gridSpan w:val="3"/>
          </w:tcPr>
          <w:p w14:paraId="14F38B05" w14:textId="684686FA" w:rsidR="00B10BFA" w:rsidRDefault="00B10BFA" w:rsidP="004D0D15">
            <w:r>
              <w:t>Test to prove th</w:t>
            </w:r>
            <w:r w:rsidR="00D47888">
              <w:t xml:space="preserve">at when opening a database description, all table names in this </w:t>
            </w:r>
            <w:proofErr w:type="spellStart"/>
            <w:r w:rsidR="00D47888">
              <w:t>db</w:t>
            </w:r>
            <w:proofErr w:type="spellEnd"/>
            <w:r w:rsidR="00D47888">
              <w:t xml:space="preserve"> are displayed</w:t>
            </w:r>
          </w:p>
        </w:tc>
        <w:tc>
          <w:tcPr>
            <w:tcW w:w="2521" w:type="dxa"/>
          </w:tcPr>
          <w:p w14:paraId="5E28F54A" w14:textId="6A5335EC" w:rsidR="001D1C86" w:rsidRDefault="00D47888" w:rsidP="004D0D15">
            <w:r>
              <w:t>The window will display all the database tables</w:t>
            </w:r>
            <w:r w:rsidR="002616CE">
              <w:br/>
            </w:r>
            <w:r w:rsidR="002616CE">
              <w:rPr>
                <w:noProof/>
              </w:rPr>
              <w:pict w14:anchorId="3D987B32">
                <v:shape id="Picture 1" o:spid="_x0000_s1037" type="#_x0000_t75" style="position:absolute;margin-left:0;margin-top:24.15pt;width:155.65pt;height:80.9pt;z-index:3;visibility:visible;mso-wrap-style:square;mso-position-horizontal-relative:text;mso-position-vertical-relative:text;mso-width-relative:page;mso-height-relative:page">
                  <v:imagedata r:id="rId12" o:title="" cropbottom="32960f" cropright="23008f"/>
                  <w10:wrap type="topAndBottom"/>
                </v:shape>
              </w:pict>
            </w:r>
          </w:p>
        </w:tc>
        <w:tc>
          <w:tcPr>
            <w:tcW w:w="1620" w:type="dxa"/>
          </w:tcPr>
          <w:p w14:paraId="6456F3BE" w14:textId="77777777" w:rsidR="00B10BFA" w:rsidRPr="00B10BFA" w:rsidRDefault="00B10BFA" w:rsidP="004D0D15"/>
        </w:tc>
      </w:tr>
      <w:tr w:rsidR="000A24F7" w14:paraId="3E85EA4F" w14:textId="77777777" w:rsidTr="004D0D15">
        <w:tblPrEx>
          <w:tblCellMar>
            <w:top w:w="0" w:type="dxa"/>
            <w:bottom w:w="0" w:type="dxa"/>
          </w:tblCellMar>
        </w:tblPrEx>
        <w:trPr>
          <w:trHeight w:val="1213"/>
        </w:trPr>
        <w:tc>
          <w:tcPr>
            <w:tcW w:w="9378" w:type="dxa"/>
            <w:gridSpan w:val="7"/>
            <w:tcBorders>
              <w:bottom w:val="single" w:sz="4" w:space="0" w:color="auto"/>
            </w:tcBorders>
          </w:tcPr>
          <w:p w14:paraId="141D2E4D" w14:textId="5FD27641" w:rsidR="000A24F7" w:rsidRPr="002528B3" w:rsidRDefault="000A24F7" w:rsidP="004D0D15">
            <w:r w:rsidRPr="00F34F6E">
              <w:rPr>
                <w:b/>
                <w:bCs/>
              </w:rPr>
              <w:t>Concluding Remarks:</w:t>
            </w:r>
            <w:r w:rsidR="002528B3">
              <w:br/>
              <w:t>When opening a database description file, all tables names will appear on the window display</w:t>
            </w:r>
          </w:p>
        </w:tc>
      </w:tr>
      <w:tr w:rsidR="000A24F7" w14:paraId="57DCB191" w14:textId="77777777" w:rsidTr="004D0D15">
        <w:tblPrEx>
          <w:tblCellMar>
            <w:top w:w="0" w:type="dxa"/>
            <w:bottom w:w="0" w:type="dxa"/>
          </w:tblCellMar>
        </w:tblPrEx>
        <w:trPr>
          <w:trHeight w:val="863"/>
        </w:trPr>
        <w:tc>
          <w:tcPr>
            <w:tcW w:w="4689" w:type="dxa"/>
            <w:gridSpan w:val="3"/>
          </w:tcPr>
          <w:p w14:paraId="1FA99F8E" w14:textId="77777777" w:rsidR="001D1C86" w:rsidRDefault="000A24F7" w:rsidP="004D0D15">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327AA43A" w14:textId="4928411A" w:rsidR="000A24F7" w:rsidRPr="001D1C86" w:rsidRDefault="001D1C86" w:rsidP="004D0D15">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25FB2282" w14:textId="3396F1DB" w:rsidR="000A24F7" w:rsidRPr="001D1C86" w:rsidRDefault="000A24F7" w:rsidP="004D0D15">
            <w:pPr>
              <w:rPr>
                <w:lang w:val="es-MX"/>
              </w:rPr>
            </w:pPr>
          </w:p>
        </w:tc>
        <w:tc>
          <w:tcPr>
            <w:tcW w:w="4689" w:type="dxa"/>
            <w:gridSpan w:val="4"/>
          </w:tcPr>
          <w:p w14:paraId="2E679C1C" w14:textId="1E4DC206" w:rsidR="000A24F7" w:rsidRPr="00D47888" w:rsidRDefault="000A24F7" w:rsidP="004D0D15">
            <w:r w:rsidRPr="00F34F6E">
              <w:rPr>
                <w:b/>
                <w:bCs/>
              </w:rPr>
              <w:lastRenderedPageBreak/>
              <w:t>Date Completed:</w:t>
            </w:r>
            <w:r w:rsidR="00D47888">
              <w:rPr>
                <w:b/>
                <w:bCs/>
              </w:rPr>
              <w:t xml:space="preserve"> </w:t>
            </w:r>
            <w:r w:rsidR="00D47888">
              <w:t>04/09/2020</w:t>
            </w:r>
          </w:p>
        </w:tc>
      </w:tr>
    </w:tbl>
    <w:p w14:paraId="4894E7E2" w14:textId="2DC3D716" w:rsidR="000A24F7" w:rsidRDefault="000A24F7" w:rsidP="000A24F7"/>
    <w:p w14:paraId="4D1F27A8" w14:textId="76B7EE27" w:rsidR="004D0D15" w:rsidRDefault="004D0D15" w:rsidP="000A24F7"/>
    <w:p w14:paraId="75A0A715" w14:textId="2F36C332" w:rsidR="004D0D15" w:rsidRDefault="004D0D15" w:rsidP="000A24F7"/>
    <w:p w14:paraId="62EB24A9" w14:textId="77777777" w:rsidR="004D0D15" w:rsidRDefault="004D0D15" w:rsidP="000A24F7"/>
    <w:p w14:paraId="77FA394C" w14:textId="71EA5CE1" w:rsidR="004D0D15" w:rsidRDefault="004D0D15" w:rsidP="004D0D15">
      <w:pPr>
        <w:rPr>
          <w:b/>
          <w:bCs/>
        </w:rPr>
      </w:pPr>
      <w:r>
        <w:rPr>
          <w:b/>
          <w:bCs/>
        </w:rPr>
        <w:t xml:space="preserve">Objective: </w:t>
      </w:r>
      <w:r>
        <w:rPr>
          <w:bCs/>
        </w:rPr>
        <w:t>After opening a database description, test if selecting a table from the window will open the data table display in a new window</w:t>
      </w:r>
      <w:r>
        <w:rPr>
          <w:bCs/>
        </w:rPr>
        <w:br/>
      </w:r>
    </w:p>
    <w:p w14:paraId="55750375" w14:textId="77777777" w:rsidR="004D0D15" w:rsidRDefault="004D0D15" w:rsidP="004D0D15">
      <w:pPr>
        <w:rPr>
          <w:b/>
          <w:bCs/>
        </w:rPr>
      </w:pPr>
      <w:r>
        <w:rPr>
          <w:b/>
          <w:bCs/>
        </w:rPr>
        <w:t>Notes:</w:t>
      </w:r>
    </w:p>
    <w:p w14:paraId="73F3439B" w14:textId="77777777" w:rsidR="004D0D15" w:rsidRDefault="004D0D15" w:rsidP="000A24F7"/>
    <w:p w14:paraId="77D1B9C0" w14:textId="77777777" w:rsidR="00D47888" w:rsidRDefault="00D47888"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299"/>
        <w:gridCol w:w="1095"/>
        <w:gridCol w:w="11"/>
        <w:gridCol w:w="458"/>
        <w:gridCol w:w="3071"/>
        <w:gridCol w:w="1540"/>
      </w:tblGrid>
      <w:tr w:rsidR="00D47888" w:rsidRPr="00F34F6E" w14:paraId="15959EA7" w14:textId="77777777" w:rsidTr="004D0D15">
        <w:tblPrEx>
          <w:tblCellMar>
            <w:top w:w="0" w:type="dxa"/>
            <w:bottom w:w="0" w:type="dxa"/>
          </w:tblCellMar>
        </w:tblPrEx>
        <w:trPr>
          <w:cantSplit/>
          <w:trHeight w:val="290"/>
        </w:trPr>
        <w:tc>
          <w:tcPr>
            <w:tcW w:w="4701" w:type="dxa"/>
            <w:gridSpan w:val="4"/>
          </w:tcPr>
          <w:p w14:paraId="6C95305A" w14:textId="768E6064" w:rsidR="00D47888" w:rsidRDefault="00D47888" w:rsidP="004D0D15">
            <w:r w:rsidRPr="00F34F6E">
              <w:rPr>
                <w:b/>
                <w:bCs/>
              </w:rPr>
              <w:t>Test No.:</w:t>
            </w:r>
            <w:r>
              <w:t xml:space="preserve"> T</w:t>
            </w:r>
            <w:r w:rsidR="004D0D15">
              <w:t>1-</w:t>
            </w:r>
            <w:r w:rsidR="006308A0">
              <w:t>3</w:t>
            </w:r>
          </w:p>
        </w:tc>
        <w:tc>
          <w:tcPr>
            <w:tcW w:w="4677" w:type="dxa"/>
            <w:gridSpan w:val="3"/>
          </w:tcPr>
          <w:p w14:paraId="326CDE36" w14:textId="3268B11A" w:rsidR="00D47888" w:rsidRPr="002528B3" w:rsidRDefault="00D47888" w:rsidP="004D0D15">
            <w:r w:rsidRPr="00F34F6E">
              <w:rPr>
                <w:b/>
                <w:bCs/>
              </w:rPr>
              <w:t xml:space="preserve">Current Status: </w:t>
            </w:r>
            <w:r w:rsidR="002528B3">
              <w:t>Passed</w:t>
            </w:r>
          </w:p>
        </w:tc>
      </w:tr>
      <w:tr w:rsidR="00D47888" w:rsidRPr="00E47986" w14:paraId="2E79AC5A" w14:textId="77777777" w:rsidTr="004D0D15">
        <w:tblPrEx>
          <w:tblCellMar>
            <w:top w:w="0" w:type="dxa"/>
            <w:bottom w:w="0" w:type="dxa"/>
          </w:tblCellMar>
        </w:tblPrEx>
        <w:trPr>
          <w:cantSplit/>
          <w:trHeight w:val="290"/>
        </w:trPr>
        <w:tc>
          <w:tcPr>
            <w:tcW w:w="9378" w:type="dxa"/>
            <w:gridSpan w:val="7"/>
          </w:tcPr>
          <w:p w14:paraId="27F428C3" w14:textId="6554EDC4" w:rsidR="00D47888" w:rsidRPr="00E47986" w:rsidRDefault="00D47888" w:rsidP="004D0D15">
            <w:r w:rsidRPr="00F34F6E">
              <w:rPr>
                <w:b/>
                <w:bCs/>
              </w:rPr>
              <w:t>Test title:</w:t>
            </w:r>
            <w:r w:rsidRPr="00E47986">
              <w:t xml:space="preserve">  </w:t>
            </w:r>
            <w:r>
              <w:t xml:space="preserve">Open table from the window display </w:t>
            </w:r>
          </w:p>
          <w:p w14:paraId="5CCC8E3D" w14:textId="77777777" w:rsidR="00D47888" w:rsidRPr="00E47986" w:rsidRDefault="00D47888" w:rsidP="004D0D15"/>
        </w:tc>
      </w:tr>
      <w:tr w:rsidR="00D47888" w:rsidRPr="00E47986" w14:paraId="660EF17F" w14:textId="77777777" w:rsidTr="004D0D15">
        <w:tblPrEx>
          <w:tblCellMar>
            <w:top w:w="0" w:type="dxa"/>
            <w:bottom w:w="0" w:type="dxa"/>
          </w:tblCellMar>
        </w:tblPrEx>
        <w:trPr>
          <w:cantSplit/>
          <w:trHeight w:val="1038"/>
        </w:trPr>
        <w:tc>
          <w:tcPr>
            <w:tcW w:w="9378" w:type="dxa"/>
            <w:gridSpan w:val="7"/>
          </w:tcPr>
          <w:p w14:paraId="0CD5CBA5" w14:textId="77777777" w:rsidR="00D47888" w:rsidRPr="00D47888" w:rsidRDefault="00D47888" w:rsidP="004D0D15">
            <w:pPr>
              <w:rPr>
                <w:color w:val="AEAAAA"/>
              </w:rPr>
            </w:pPr>
            <w:r w:rsidRPr="00F34F6E">
              <w:rPr>
                <w:b/>
                <w:bCs/>
              </w:rPr>
              <w:t>Testing approach:</w:t>
            </w:r>
            <w:r w:rsidRPr="00E47986">
              <w:t xml:space="preserve"> </w:t>
            </w:r>
            <w:r w:rsidRPr="00D47888">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BE8F6A3" w14:textId="77777777" w:rsidR="00D47888" w:rsidRDefault="00D47888" w:rsidP="004D0D15">
            <w:pPr>
              <w:rPr>
                <w:color w:val="AEAAAA"/>
              </w:rPr>
            </w:pPr>
            <w:r w:rsidRPr="00D47888">
              <w:rPr>
                <w:color w:val="AEAAAA"/>
              </w:rPr>
              <w:t>&gt;&gt;</w:t>
            </w:r>
          </w:p>
          <w:p w14:paraId="00F22F58" w14:textId="3BC0BFEF" w:rsidR="00D47888" w:rsidRPr="00D47888" w:rsidRDefault="00D47888" w:rsidP="004D0D15">
            <w:r>
              <w:t>Refer to steps in T2 to open a database description file</w:t>
            </w:r>
            <w:r>
              <w:br/>
            </w:r>
          </w:p>
        </w:tc>
      </w:tr>
      <w:tr w:rsidR="00D47888" w14:paraId="68AC06E6" w14:textId="77777777" w:rsidTr="004D0D15">
        <w:tblPrEx>
          <w:tblCellMar>
            <w:top w:w="0" w:type="dxa"/>
            <w:bottom w:w="0" w:type="dxa"/>
          </w:tblCellMar>
        </w:tblPrEx>
        <w:trPr>
          <w:cantSplit/>
          <w:trHeight w:val="1043"/>
        </w:trPr>
        <w:tc>
          <w:tcPr>
            <w:tcW w:w="1025" w:type="dxa"/>
          </w:tcPr>
          <w:p w14:paraId="66538D9F" w14:textId="77777777" w:rsidR="00D47888" w:rsidRPr="00F34F6E" w:rsidRDefault="00D47888" w:rsidP="004D0D15">
            <w:pPr>
              <w:rPr>
                <w:b/>
                <w:bCs/>
              </w:rPr>
            </w:pPr>
            <w:r w:rsidRPr="00F34F6E">
              <w:rPr>
                <w:b/>
                <w:bCs/>
              </w:rPr>
              <w:t>STEP</w:t>
            </w:r>
          </w:p>
          <w:p w14:paraId="2E6CF510" w14:textId="77777777" w:rsidR="00D47888" w:rsidRDefault="00D47888" w:rsidP="004D0D15"/>
          <w:p w14:paraId="25023AA9" w14:textId="77777777" w:rsidR="00D47888" w:rsidRDefault="00D47888" w:rsidP="004D0D15">
            <w:r>
              <w:t>1.</w:t>
            </w:r>
          </w:p>
        </w:tc>
        <w:tc>
          <w:tcPr>
            <w:tcW w:w="2381" w:type="dxa"/>
          </w:tcPr>
          <w:p w14:paraId="619122AF" w14:textId="77777777" w:rsidR="00D47888" w:rsidRPr="00F34F6E" w:rsidRDefault="00D47888" w:rsidP="004D0D15">
            <w:pPr>
              <w:rPr>
                <w:b/>
                <w:bCs/>
              </w:rPr>
            </w:pPr>
            <w:r w:rsidRPr="00F34F6E">
              <w:rPr>
                <w:b/>
                <w:bCs/>
              </w:rPr>
              <w:t>OPERATOR ACTION</w:t>
            </w:r>
          </w:p>
          <w:p w14:paraId="17EC83BF" w14:textId="77777777" w:rsidR="00D47888" w:rsidRDefault="00D47888" w:rsidP="004D0D15"/>
          <w:p w14:paraId="6786E6A3" w14:textId="511EA04C" w:rsidR="00D47888" w:rsidRDefault="00D47888" w:rsidP="004D0D15">
            <w:r>
              <w:t xml:space="preserve">Ensure the application is opened and you have opened the file TEST_DB.xml </w:t>
            </w:r>
          </w:p>
        </w:tc>
        <w:tc>
          <w:tcPr>
            <w:tcW w:w="1831" w:type="dxa"/>
            <w:gridSpan w:val="3"/>
          </w:tcPr>
          <w:p w14:paraId="3D4AFA85" w14:textId="77777777" w:rsidR="00D47888" w:rsidRPr="00F34F6E" w:rsidRDefault="00D47888" w:rsidP="004D0D15">
            <w:pPr>
              <w:rPr>
                <w:b/>
                <w:bCs/>
              </w:rPr>
            </w:pPr>
            <w:r w:rsidRPr="00F34F6E">
              <w:rPr>
                <w:b/>
                <w:bCs/>
              </w:rPr>
              <w:t>PURPOSE</w:t>
            </w:r>
          </w:p>
          <w:p w14:paraId="00798B19" w14:textId="77777777" w:rsidR="00D47888" w:rsidRDefault="00D47888" w:rsidP="004D0D15"/>
          <w:p w14:paraId="51D9FC32" w14:textId="77777777" w:rsidR="00D47888" w:rsidRDefault="00D47888" w:rsidP="004D0D15">
            <w:r>
              <w:t>Beginning of test</w:t>
            </w:r>
          </w:p>
        </w:tc>
        <w:tc>
          <w:tcPr>
            <w:tcW w:w="2521" w:type="dxa"/>
          </w:tcPr>
          <w:p w14:paraId="32ACFA42" w14:textId="77777777" w:rsidR="00D47888" w:rsidRPr="00F34F6E" w:rsidRDefault="00D47888" w:rsidP="004D0D15">
            <w:pPr>
              <w:rPr>
                <w:b/>
                <w:bCs/>
              </w:rPr>
            </w:pPr>
            <w:r w:rsidRPr="00F34F6E">
              <w:rPr>
                <w:b/>
                <w:bCs/>
              </w:rPr>
              <w:t>EXEPCTED RESULTS</w:t>
            </w:r>
          </w:p>
          <w:p w14:paraId="31099117" w14:textId="77777777" w:rsidR="00D47888" w:rsidRDefault="00D47888" w:rsidP="004D0D15"/>
          <w:p w14:paraId="570FF466" w14:textId="648D00B8" w:rsidR="00D47888" w:rsidRDefault="00D47888" w:rsidP="004D0D15">
            <w:r>
              <w:t>The window will display all the database tables</w:t>
            </w:r>
          </w:p>
        </w:tc>
        <w:tc>
          <w:tcPr>
            <w:tcW w:w="1620" w:type="dxa"/>
          </w:tcPr>
          <w:p w14:paraId="1A1FCD1E" w14:textId="77777777" w:rsidR="00D47888" w:rsidRPr="00F34F6E" w:rsidRDefault="00D47888" w:rsidP="004D0D15">
            <w:pPr>
              <w:rPr>
                <w:b/>
                <w:bCs/>
              </w:rPr>
            </w:pPr>
            <w:r w:rsidRPr="00F34F6E">
              <w:rPr>
                <w:b/>
                <w:bCs/>
              </w:rPr>
              <w:t>COMMENTS</w:t>
            </w:r>
          </w:p>
          <w:p w14:paraId="510CA621" w14:textId="77777777" w:rsidR="00D47888" w:rsidRDefault="00D47888" w:rsidP="004D0D15"/>
          <w:p w14:paraId="6D4E1C99" w14:textId="77777777" w:rsidR="00D47888" w:rsidRDefault="00D47888" w:rsidP="004D0D15"/>
        </w:tc>
      </w:tr>
      <w:tr w:rsidR="00D47888" w:rsidRPr="00B10BFA" w14:paraId="6AFAF8DB" w14:textId="77777777" w:rsidTr="004D0D15">
        <w:tblPrEx>
          <w:tblCellMar>
            <w:top w:w="0" w:type="dxa"/>
            <w:bottom w:w="0" w:type="dxa"/>
          </w:tblCellMar>
        </w:tblPrEx>
        <w:trPr>
          <w:cantSplit/>
          <w:trHeight w:val="530"/>
        </w:trPr>
        <w:tc>
          <w:tcPr>
            <w:tcW w:w="1025" w:type="dxa"/>
          </w:tcPr>
          <w:p w14:paraId="2A91A65C" w14:textId="77777777" w:rsidR="00D47888" w:rsidRPr="00B10BFA" w:rsidRDefault="00D47888" w:rsidP="004D0D15">
            <w:r>
              <w:t>2.</w:t>
            </w:r>
          </w:p>
        </w:tc>
        <w:tc>
          <w:tcPr>
            <w:tcW w:w="2381" w:type="dxa"/>
          </w:tcPr>
          <w:p w14:paraId="30A7D41D" w14:textId="36000680" w:rsidR="00D47888" w:rsidRPr="00B10BFA" w:rsidRDefault="00D47888" w:rsidP="004D0D15">
            <w:r>
              <w:t>Select the table BIG_TABLE from the window display</w:t>
            </w:r>
          </w:p>
        </w:tc>
        <w:tc>
          <w:tcPr>
            <w:tcW w:w="1831" w:type="dxa"/>
            <w:gridSpan w:val="3"/>
          </w:tcPr>
          <w:p w14:paraId="31813B52" w14:textId="5ACC93DE" w:rsidR="00D47888" w:rsidRPr="00B10BFA" w:rsidRDefault="00D47888" w:rsidP="004D0D15">
            <w:r>
              <w:t>Check that a table will open in a new window</w:t>
            </w:r>
          </w:p>
        </w:tc>
        <w:tc>
          <w:tcPr>
            <w:tcW w:w="2521" w:type="dxa"/>
          </w:tcPr>
          <w:p w14:paraId="45CD8A03" w14:textId="65821A62" w:rsidR="00D47888" w:rsidRPr="00B10BFA" w:rsidRDefault="00D47888" w:rsidP="004D0D15">
            <w:r>
              <w:t xml:space="preserve">Table BIG_TABLE opened in a new window </w:t>
            </w:r>
          </w:p>
        </w:tc>
        <w:tc>
          <w:tcPr>
            <w:tcW w:w="1620" w:type="dxa"/>
          </w:tcPr>
          <w:p w14:paraId="79346B08" w14:textId="77777777" w:rsidR="00D47888" w:rsidRPr="00B10BFA" w:rsidRDefault="00D47888" w:rsidP="004D0D15"/>
        </w:tc>
      </w:tr>
      <w:tr w:rsidR="00215977" w:rsidRPr="00B10BFA" w14:paraId="66B6F61C" w14:textId="77777777" w:rsidTr="004D0D15">
        <w:tblPrEx>
          <w:tblCellMar>
            <w:top w:w="0" w:type="dxa"/>
            <w:bottom w:w="0" w:type="dxa"/>
          </w:tblCellMar>
        </w:tblPrEx>
        <w:trPr>
          <w:cantSplit/>
          <w:trHeight w:val="530"/>
        </w:trPr>
        <w:tc>
          <w:tcPr>
            <w:tcW w:w="1025" w:type="dxa"/>
          </w:tcPr>
          <w:p w14:paraId="3929D994" w14:textId="77777777" w:rsidR="00215977" w:rsidRDefault="00215977" w:rsidP="00215977">
            <w:r>
              <w:t>3.</w:t>
            </w:r>
          </w:p>
        </w:tc>
        <w:tc>
          <w:tcPr>
            <w:tcW w:w="2381" w:type="dxa"/>
          </w:tcPr>
          <w:p w14:paraId="158CCB86" w14:textId="0512FD86" w:rsidR="00215977" w:rsidRDefault="00215977" w:rsidP="00215977">
            <w:r>
              <w:t>Select the table CONSTRAINT_NAME from the window display</w:t>
            </w:r>
          </w:p>
        </w:tc>
        <w:tc>
          <w:tcPr>
            <w:tcW w:w="1831" w:type="dxa"/>
            <w:gridSpan w:val="3"/>
          </w:tcPr>
          <w:p w14:paraId="55689577" w14:textId="64D08DEE" w:rsidR="00215977" w:rsidRDefault="00215977" w:rsidP="00215977">
            <w:r>
              <w:t>Check that a table will open in a new window</w:t>
            </w:r>
          </w:p>
        </w:tc>
        <w:tc>
          <w:tcPr>
            <w:tcW w:w="2521" w:type="dxa"/>
          </w:tcPr>
          <w:p w14:paraId="283AE281" w14:textId="71DB5451" w:rsidR="00215977" w:rsidRDefault="00215977" w:rsidP="00215977">
            <w:r>
              <w:t xml:space="preserve">Table CONSTRAINT_NAME opened in a new window </w:t>
            </w:r>
            <w:r>
              <w:br/>
            </w:r>
          </w:p>
        </w:tc>
        <w:tc>
          <w:tcPr>
            <w:tcW w:w="1620" w:type="dxa"/>
          </w:tcPr>
          <w:p w14:paraId="76103465" w14:textId="77777777" w:rsidR="00215977" w:rsidRPr="00B10BFA" w:rsidRDefault="00215977" w:rsidP="00215977"/>
        </w:tc>
      </w:tr>
      <w:tr w:rsidR="00215977" w:rsidRPr="00B10BFA" w14:paraId="1083E4EC" w14:textId="77777777" w:rsidTr="004D0D15">
        <w:tblPrEx>
          <w:tblCellMar>
            <w:top w:w="0" w:type="dxa"/>
            <w:bottom w:w="0" w:type="dxa"/>
          </w:tblCellMar>
        </w:tblPrEx>
        <w:trPr>
          <w:cantSplit/>
          <w:trHeight w:val="530"/>
        </w:trPr>
        <w:tc>
          <w:tcPr>
            <w:tcW w:w="1025" w:type="dxa"/>
          </w:tcPr>
          <w:p w14:paraId="140C6DE9" w14:textId="77777777" w:rsidR="00215977" w:rsidRDefault="00215977" w:rsidP="00215977">
            <w:r>
              <w:t>4.</w:t>
            </w:r>
          </w:p>
        </w:tc>
        <w:tc>
          <w:tcPr>
            <w:tcW w:w="2381" w:type="dxa"/>
          </w:tcPr>
          <w:p w14:paraId="3BE1400A" w14:textId="4697A37A" w:rsidR="00215977" w:rsidRDefault="00215977" w:rsidP="00215977">
            <w:r>
              <w:t>Select the table TYPE_TABLE from the window display</w:t>
            </w:r>
          </w:p>
        </w:tc>
        <w:tc>
          <w:tcPr>
            <w:tcW w:w="1831" w:type="dxa"/>
            <w:gridSpan w:val="3"/>
          </w:tcPr>
          <w:p w14:paraId="4B62828B" w14:textId="7FF67E7D" w:rsidR="00215977" w:rsidRDefault="00215977" w:rsidP="00215977">
            <w:r>
              <w:t>Ensure all tables from the database, will open in a new window</w:t>
            </w:r>
          </w:p>
        </w:tc>
        <w:tc>
          <w:tcPr>
            <w:tcW w:w="2521" w:type="dxa"/>
          </w:tcPr>
          <w:p w14:paraId="1D2BB8B1" w14:textId="77777777" w:rsidR="00215977" w:rsidRDefault="00215977" w:rsidP="00215977">
            <w:r>
              <w:t>Table TYPE_TABLE opened in a new window</w:t>
            </w:r>
          </w:p>
          <w:p w14:paraId="1D36F034" w14:textId="1D5899A1" w:rsidR="002616CE" w:rsidRDefault="002616CE" w:rsidP="00215977">
            <w:r>
              <w:rPr>
                <w:noProof/>
              </w:rPr>
              <w:pict w14:anchorId="23415B4F">
                <v:shape id="_x0000_s1038" type="#_x0000_t75" style="position:absolute;margin-left:0;margin-top:0;width:142.75pt;height:152.75pt;z-index:4;visibility:visible;mso-wrap-style:square;mso-position-horizontal:absolute;mso-position-horizontal-relative:text;mso-position-vertical:inside;mso-position-vertical-relative:text;mso-width-relative:page;mso-height-relative:page">
                  <v:imagedata r:id="rId13" o:title=""/>
                  <w10:wrap type="topAndBottom"/>
                </v:shape>
              </w:pict>
            </w:r>
          </w:p>
        </w:tc>
        <w:tc>
          <w:tcPr>
            <w:tcW w:w="1620" w:type="dxa"/>
          </w:tcPr>
          <w:p w14:paraId="5FA9CF55" w14:textId="77777777" w:rsidR="00215977" w:rsidRPr="00B10BFA" w:rsidRDefault="00215977" w:rsidP="00215977"/>
        </w:tc>
      </w:tr>
      <w:tr w:rsidR="00215977" w:rsidRPr="00F34F6E" w14:paraId="0F5AECA8" w14:textId="77777777" w:rsidTr="004D0D15">
        <w:tblPrEx>
          <w:tblCellMar>
            <w:top w:w="0" w:type="dxa"/>
            <w:bottom w:w="0" w:type="dxa"/>
          </w:tblCellMar>
        </w:tblPrEx>
        <w:trPr>
          <w:trHeight w:val="1213"/>
        </w:trPr>
        <w:tc>
          <w:tcPr>
            <w:tcW w:w="9378" w:type="dxa"/>
            <w:gridSpan w:val="7"/>
            <w:tcBorders>
              <w:bottom w:val="single" w:sz="4" w:space="0" w:color="auto"/>
            </w:tcBorders>
          </w:tcPr>
          <w:p w14:paraId="2EF1DA92" w14:textId="2D870037" w:rsidR="00215977" w:rsidRPr="00215977" w:rsidRDefault="00215977" w:rsidP="00215977">
            <w:r w:rsidRPr="00F34F6E">
              <w:rPr>
                <w:b/>
                <w:bCs/>
              </w:rPr>
              <w:lastRenderedPageBreak/>
              <w:t>Concluding Remarks:</w:t>
            </w:r>
            <w:r>
              <w:rPr>
                <w:b/>
                <w:bCs/>
              </w:rPr>
              <w:br/>
            </w:r>
            <w:r>
              <w:t>All tables in the window</w:t>
            </w:r>
            <w:r w:rsidR="002528B3">
              <w:t xml:space="preserve"> display from the database description, opened in a new window</w:t>
            </w:r>
          </w:p>
        </w:tc>
      </w:tr>
      <w:tr w:rsidR="00215977" w:rsidRPr="00D47888" w14:paraId="4F9BB348" w14:textId="77777777" w:rsidTr="004D0D15">
        <w:tblPrEx>
          <w:tblCellMar>
            <w:top w:w="0" w:type="dxa"/>
            <w:bottom w:w="0" w:type="dxa"/>
          </w:tblCellMar>
        </w:tblPrEx>
        <w:trPr>
          <w:trHeight w:val="863"/>
        </w:trPr>
        <w:tc>
          <w:tcPr>
            <w:tcW w:w="4689" w:type="dxa"/>
            <w:gridSpan w:val="3"/>
          </w:tcPr>
          <w:p w14:paraId="2E35A5CD" w14:textId="77777777" w:rsidR="00215977" w:rsidRPr="001D1C86" w:rsidRDefault="00215977" w:rsidP="00215977">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321F8438"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5B2668DC" w14:textId="77777777" w:rsidR="00215977" w:rsidRPr="001D1C86" w:rsidRDefault="00215977" w:rsidP="00215977">
            <w:pPr>
              <w:rPr>
                <w:lang w:val="es-MX"/>
              </w:rPr>
            </w:pPr>
          </w:p>
        </w:tc>
        <w:tc>
          <w:tcPr>
            <w:tcW w:w="4689" w:type="dxa"/>
            <w:gridSpan w:val="4"/>
          </w:tcPr>
          <w:p w14:paraId="6B91B362" w14:textId="77777777" w:rsidR="00215977" w:rsidRPr="00D47888" w:rsidRDefault="00215977" w:rsidP="00215977">
            <w:r w:rsidRPr="00F34F6E">
              <w:rPr>
                <w:b/>
                <w:bCs/>
              </w:rPr>
              <w:t>Date Completed:</w:t>
            </w:r>
            <w:r>
              <w:rPr>
                <w:b/>
                <w:bCs/>
              </w:rPr>
              <w:t xml:space="preserve"> </w:t>
            </w:r>
            <w:r>
              <w:t>04/09/2020</w:t>
            </w:r>
          </w:p>
        </w:tc>
      </w:tr>
    </w:tbl>
    <w:p w14:paraId="45D37CEA" w14:textId="6C59237B" w:rsidR="006308A0" w:rsidRDefault="006308A0" w:rsidP="000A24F7"/>
    <w:p w14:paraId="426F8DBC" w14:textId="07BF929B" w:rsidR="004D0D15" w:rsidRPr="004D0D15" w:rsidRDefault="004D0D15" w:rsidP="004D0D15">
      <w:pPr>
        <w:rPr>
          <w:bCs/>
        </w:rPr>
      </w:pPr>
      <w:r>
        <w:rPr>
          <w:b/>
          <w:bCs/>
        </w:rPr>
        <w:t xml:space="preserve">Objective: </w:t>
      </w:r>
      <w:r>
        <w:rPr>
          <w:bCs/>
        </w:rPr>
        <w:t>Test when the data file is opened, the corresponding data description is also opened</w:t>
      </w:r>
      <w:r>
        <w:rPr>
          <w:bCs/>
        </w:rPr>
        <w:br/>
      </w:r>
    </w:p>
    <w:p w14:paraId="4C9D2A3B" w14:textId="77777777" w:rsidR="004D0D15" w:rsidRDefault="004D0D15" w:rsidP="004D0D15">
      <w:pPr>
        <w:rPr>
          <w:b/>
          <w:bCs/>
        </w:rPr>
      </w:pPr>
      <w:r>
        <w:rPr>
          <w:b/>
          <w:bCs/>
        </w:rPr>
        <w:t>Notes:</w:t>
      </w:r>
    </w:p>
    <w:p w14:paraId="32B31B66" w14:textId="1C2ED952" w:rsidR="006308A0" w:rsidRDefault="006308A0"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778"/>
        <w:gridCol w:w="1219"/>
        <w:gridCol w:w="12"/>
        <w:gridCol w:w="509"/>
        <w:gridCol w:w="2315"/>
        <w:gridCol w:w="1580"/>
      </w:tblGrid>
      <w:tr w:rsidR="006308A0" w14:paraId="2F06FCA0" w14:textId="77777777" w:rsidTr="004D0D15">
        <w:tblPrEx>
          <w:tblCellMar>
            <w:top w:w="0" w:type="dxa"/>
            <w:bottom w:w="0" w:type="dxa"/>
          </w:tblCellMar>
        </w:tblPrEx>
        <w:trPr>
          <w:cantSplit/>
          <w:trHeight w:val="290"/>
        </w:trPr>
        <w:tc>
          <w:tcPr>
            <w:tcW w:w="4701" w:type="dxa"/>
            <w:gridSpan w:val="4"/>
          </w:tcPr>
          <w:p w14:paraId="47E9DE89" w14:textId="444066B6" w:rsidR="006308A0" w:rsidRDefault="006308A0" w:rsidP="004D0D15">
            <w:r w:rsidRPr="00F34F6E">
              <w:rPr>
                <w:b/>
                <w:bCs/>
              </w:rPr>
              <w:t>Test No.:</w:t>
            </w:r>
            <w:r>
              <w:t xml:space="preserve"> T</w:t>
            </w:r>
            <w:r w:rsidR="004D0D15">
              <w:t>1-</w:t>
            </w:r>
            <w:r>
              <w:t>4</w:t>
            </w:r>
          </w:p>
        </w:tc>
        <w:tc>
          <w:tcPr>
            <w:tcW w:w="4677" w:type="dxa"/>
            <w:gridSpan w:val="3"/>
          </w:tcPr>
          <w:p w14:paraId="720B1A90" w14:textId="77777777" w:rsidR="006308A0" w:rsidRPr="002528B3" w:rsidRDefault="006308A0" w:rsidP="004D0D15">
            <w:r w:rsidRPr="00F34F6E">
              <w:rPr>
                <w:b/>
                <w:bCs/>
              </w:rPr>
              <w:t xml:space="preserve">Current Status: </w:t>
            </w:r>
            <w:r>
              <w:t>Passed</w:t>
            </w:r>
          </w:p>
        </w:tc>
      </w:tr>
      <w:tr w:rsidR="006308A0" w14:paraId="08208B4F" w14:textId="77777777" w:rsidTr="004D0D15">
        <w:tblPrEx>
          <w:tblCellMar>
            <w:top w:w="0" w:type="dxa"/>
            <w:bottom w:w="0" w:type="dxa"/>
          </w:tblCellMar>
        </w:tblPrEx>
        <w:trPr>
          <w:cantSplit/>
          <w:trHeight w:val="290"/>
        </w:trPr>
        <w:tc>
          <w:tcPr>
            <w:tcW w:w="9378" w:type="dxa"/>
            <w:gridSpan w:val="7"/>
          </w:tcPr>
          <w:p w14:paraId="3A1658C6" w14:textId="0A922EB7" w:rsidR="006308A0" w:rsidRPr="00E47986" w:rsidRDefault="006308A0" w:rsidP="004D0D15">
            <w:r w:rsidRPr="00F34F6E">
              <w:rPr>
                <w:b/>
                <w:bCs/>
              </w:rPr>
              <w:t>Test title:</w:t>
            </w:r>
            <w:r w:rsidRPr="00E47986">
              <w:t xml:space="preserve">  </w:t>
            </w:r>
            <w:r>
              <w:t>Open data file</w:t>
            </w:r>
          </w:p>
          <w:p w14:paraId="065864D2" w14:textId="77777777" w:rsidR="006308A0" w:rsidRPr="00E47986" w:rsidRDefault="006308A0" w:rsidP="004D0D15"/>
        </w:tc>
      </w:tr>
      <w:tr w:rsidR="006308A0" w14:paraId="5D1519A7" w14:textId="77777777" w:rsidTr="004D0D15">
        <w:tblPrEx>
          <w:tblCellMar>
            <w:top w:w="0" w:type="dxa"/>
            <w:bottom w:w="0" w:type="dxa"/>
          </w:tblCellMar>
        </w:tblPrEx>
        <w:trPr>
          <w:cantSplit/>
          <w:trHeight w:val="1038"/>
        </w:trPr>
        <w:tc>
          <w:tcPr>
            <w:tcW w:w="9378" w:type="dxa"/>
            <w:gridSpan w:val="7"/>
          </w:tcPr>
          <w:p w14:paraId="638CFFF5" w14:textId="77777777" w:rsidR="006308A0" w:rsidRPr="006308A0" w:rsidRDefault="006308A0" w:rsidP="004D0D15">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34444ED" w14:textId="77777777" w:rsidR="006308A0" w:rsidRPr="00E47986" w:rsidRDefault="006308A0" w:rsidP="004D0D15">
            <w:r w:rsidRPr="006308A0">
              <w:rPr>
                <w:color w:val="AEAAAA"/>
              </w:rPr>
              <w:t>&gt;&gt;</w:t>
            </w:r>
          </w:p>
        </w:tc>
      </w:tr>
      <w:tr w:rsidR="006308A0" w14:paraId="31DD2FBE" w14:textId="77777777" w:rsidTr="004D0D15">
        <w:tblPrEx>
          <w:tblCellMar>
            <w:top w:w="0" w:type="dxa"/>
            <w:bottom w:w="0" w:type="dxa"/>
          </w:tblCellMar>
        </w:tblPrEx>
        <w:trPr>
          <w:cantSplit/>
          <w:trHeight w:val="1043"/>
        </w:trPr>
        <w:tc>
          <w:tcPr>
            <w:tcW w:w="1025" w:type="dxa"/>
          </w:tcPr>
          <w:p w14:paraId="0D86088B" w14:textId="77777777" w:rsidR="006308A0" w:rsidRPr="00F34F6E" w:rsidRDefault="006308A0" w:rsidP="004D0D15">
            <w:pPr>
              <w:rPr>
                <w:b/>
                <w:bCs/>
              </w:rPr>
            </w:pPr>
            <w:r w:rsidRPr="00F34F6E">
              <w:rPr>
                <w:b/>
                <w:bCs/>
              </w:rPr>
              <w:t>STEP</w:t>
            </w:r>
          </w:p>
          <w:p w14:paraId="6A026D0C" w14:textId="77777777" w:rsidR="006308A0" w:rsidRDefault="006308A0" w:rsidP="004D0D15"/>
          <w:p w14:paraId="7A1E5A2B" w14:textId="77777777" w:rsidR="006308A0" w:rsidRDefault="006308A0" w:rsidP="004D0D15">
            <w:r>
              <w:t>1.</w:t>
            </w:r>
          </w:p>
        </w:tc>
        <w:tc>
          <w:tcPr>
            <w:tcW w:w="2381" w:type="dxa"/>
          </w:tcPr>
          <w:p w14:paraId="79762AA4" w14:textId="77777777" w:rsidR="006308A0" w:rsidRPr="00F34F6E" w:rsidRDefault="006308A0" w:rsidP="004D0D15">
            <w:pPr>
              <w:rPr>
                <w:b/>
                <w:bCs/>
              </w:rPr>
            </w:pPr>
            <w:r w:rsidRPr="00F34F6E">
              <w:rPr>
                <w:b/>
                <w:bCs/>
              </w:rPr>
              <w:t>OPERATOR ACTION</w:t>
            </w:r>
          </w:p>
          <w:p w14:paraId="454EBBB5" w14:textId="77777777" w:rsidR="006308A0" w:rsidRDefault="006308A0" w:rsidP="004D0D15"/>
          <w:p w14:paraId="7883D868" w14:textId="77777777" w:rsidR="006308A0" w:rsidRDefault="006308A0" w:rsidP="004D0D15">
            <w:r>
              <w:t xml:space="preserve">Open the application </w:t>
            </w:r>
            <w:proofErr w:type="spellStart"/>
            <w:r>
              <w:t>dbEdit</w:t>
            </w:r>
            <w:proofErr w:type="spellEnd"/>
          </w:p>
        </w:tc>
        <w:tc>
          <w:tcPr>
            <w:tcW w:w="1831" w:type="dxa"/>
            <w:gridSpan w:val="3"/>
          </w:tcPr>
          <w:p w14:paraId="7511FCD2" w14:textId="77777777" w:rsidR="006308A0" w:rsidRPr="00F34F6E" w:rsidRDefault="006308A0" w:rsidP="004D0D15">
            <w:pPr>
              <w:rPr>
                <w:b/>
                <w:bCs/>
              </w:rPr>
            </w:pPr>
            <w:r w:rsidRPr="00F34F6E">
              <w:rPr>
                <w:b/>
                <w:bCs/>
              </w:rPr>
              <w:t>PURPOSE</w:t>
            </w:r>
          </w:p>
          <w:p w14:paraId="4E1D0BFC" w14:textId="77777777" w:rsidR="006308A0" w:rsidRDefault="006308A0" w:rsidP="004D0D15"/>
          <w:p w14:paraId="4B619A96" w14:textId="77777777" w:rsidR="006308A0" w:rsidRDefault="006308A0" w:rsidP="004D0D15">
            <w:r>
              <w:t>Beginning of test</w:t>
            </w:r>
          </w:p>
        </w:tc>
        <w:tc>
          <w:tcPr>
            <w:tcW w:w="2521" w:type="dxa"/>
          </w:tcPr>
          <w:p w14:paraId="7A7456BD" w14:textId="77777777" w:rsidR="006308A0" w:rsidRPr="00F34F6E" w:rsidRDefault="006308A0" w:rsidP="004D0D15">
            <w:pPr>
              <w:rPr>
                <w:b/>
                <w:bCs/>
              </w:rPr>
            </w:pPr>
            <w:r w:rsidRPr="00F34F6E">
              <w:rPr>
                <w:b/>
                <w:bCs/>
              </w:rPr>
              <w:t>EXEPCTED RESULTS</w:t>
            </w:r>
          </w:p>
          <w:p w14:paraId="5C30803A" w14:textId="77777777" w:rsidR="006308A0" w:rsidRDefault="006308A0" w:rsidP="004D0D15"/>
          <w:p w14:paraId="4BB41CBE" w14:textId="77777777" w:rsidR="006308A0" w:rsidRDefault="006308A0" w:rsidP="004D0D15">
            <w:r>
              <w:t xml:space="preserve">Main window is displayed with no tables </w:t>
            </w:r>
          </w:p>
        </w:tc>
        <w:tc>
          <w:tcPr>
            <w:tcW w:w="1620" w:type="dxa"/>
          </w:tcPr>
          <w:p w14:paraId="57BF7F89" w14:textId="77777777" w:rsidR="006308A0" w:rsidRPr="00F34F6E" w:rsidRDefault="006308A0" w:rsidP="004D0D15">
            <w:pPr>
              <w:rPr>
                <w:b/>
                <w:bCs/>
              </w:rPr>
            </w:pPr>
            <w:r w:rsidRPr="00F34F6E">
              <w:rPr>
                <w:b/>
                <w:bCs/>
              </w:rPr>
              <w:t>COMMENTS</w:t>
            </w:r>
          </w:p>
          <w:p w14:paraId="688C94CA" w14:textId="77777777" w:rsidR="006308A0" w:rsidRDefault="006308A0" w:rsidP="004D0D15"/>
          <w:p w14:paraId="74350A68" w14:textId="77777777" w:rsidR="006308A0" w:rsidRDefault="006308A0" w:rsidP="004D0D15"/>
        </w:tc>
      </w:tr>
      <w:tr w:rsidR="006308A0" w14:paraId="1351F1C6" w14:textId="77777777" w:rsidTr="004D0D15">
        <w:tblPrEx>
          <w:tblCellMar>
            <w:top w:w="0" w:type="dxa"/>
            <w:bottom w:w="0" w:type="dxa"/>
          </w:tblCellMar>
        </w:tblPrEx>
        <w:trPr>
          <w:cantSplit/>
          <w:trHeight w:val="530"/>
        </w:trPr>
        <w:tc>
          <w:tcPr>
            <w:tcW w:w="1025" w:type="dxa"/>
          </w:tcPr>
          <w:p w14:paraId="0D7D5E86" w14:textId="77777777" w:rsidR="006308A0" w:rsidRPr="00B10BFA" w:rsidRDefault="006308A0" w:rsidP="004D0D15">
            <w:r>
              <w:t>2.</w:t>
            </w:r>
          </w:p>
        </w:tc>
        <w:tc>
          <w:tcPr>
            <w:tcW w:w="2381" w:type="dxa"/>
          </w:tcPr>
          <w:p w14:paraId="1D9FEDA2" w14:textId="77777777" w:rsidR="006308A0" w:rsidRPr="00B10BFA" w:rsidRDefault="006308A0" w:rsidP="004D0D15">
            <w:r>
              <w:t>Click the button “File” located at the top left corner</w:t>
            </w:r>
          </w:p>
        </w:tc>
        <w:tc>
          <w:tcPr>
            <w:tcW w:w="1831" w:type="dxa"/>
            <w:gridSpan w:val="3"/>
          </w:tcPr>
          <w:p w14:paraId="1B6C271C" w14:textId="77777777" w:rsidR="006308A0" w:rsidRPr="00B10BFA" w:rsidRDefault="006308A0" w:rsidP="004D0D15">
            <w:r>
              <w:t>Opens the file menu</w:t>
            </w:r>
          </w:p>
        </w:tc>
        <w:tc>
          <w:tcPr>
            <w:tcW w:w="2521" w:type="dxa"/>
          </w:tcPr>
          <w:p w14:paraId="1F252D0C" w14:textId="77777777" w:rsidR="006308A0" w:rsidRPr="00B10BFA" w:rsidRDefault="006308A0" w:rsidP="004D0D15">
            <w:r>
              <w:t xml:space="preserve">The file menu is displayed </w:t>
            </w:r>
          </w:p>
        </w:tc>
        <w:tc>
          <w:tcPr>
            <w:tcW w:w="1620" w:type="dxa"/>
          </w:tcPr>
          <w:p w14:paraId="703DF0F6" w14:textId="77777777" w:rsidR="006308A0" w:rsidRPr="00B10BFA" w:rsidRDefault="006308A0" w:rsidP="004D0D15"/>
        </w:tc>
      </w:tr>
      <w:tr w:rsidR="006308A0" w14:paraId="3FA48246" w14:textId="77777777" w:rsidTr="004D0D15">
        <w:tblPrEx>
          <w:tblCellMar>
            <w:top w:w="0" w:type="dxa"/>
            <w:bottom w:w="0" w:type="dxa"/>
          </w:tblCellMar>
        </w:tblPrEx>
        <w:trPr>
          <w:cantSplit/>
          <w:trHeight w:val="530"/>
        </w:trPr>
        <w:tc>
          <w:tcPr>
            <w:tcW w:w="1025" w:type="dxa"/>
          </w:tcPr>
          <w:p w14:paraId="49B4FBB1" w14:textId="77777777" w:rsidR="006308A0" w:rsidRDefault="006308A0" w:rsidP="004D0D15">
            <w:r>
              <w:t>3.</w:t>
            </w:r>
          </w:p>
        </w:tc>
        <w:tc>
          <w:tcPr>
            <w:tcW w:w="2381" w:type="dxa"/>
          </w:tcPr>
          <w:p w14:paraId="3F288912" w14:textId="77777777" w:rsidR="006308A0" w:rsidRDefault="006308A0" w:rsidP="004D0D15">
            <w:r>
              <w:t>Click the button “Open” from the File menu</w:t>
            </w:r>
          </w:p>
        </w:tc>
        <w:tc>
          <w:tcPr>
            <w:tcW w:w="1831" w:type="dxa"/>
            <w:gridSpan w:val="3"/>
          </w:tcPr>
          <w:p w14:paraId="111F543B" w14:textId="77777777" w:rsidR="006308A0" w:rsidRDefault="006308A0" w:rsidP="004D0D15">
            <w:r>
              <w:t>Option to open a file</w:t>
            </w:r>
          </w:p>
        </w:tc>
        <w:tc>
          <w:tcPr>
            <w:tcW w:w="2521" w:type="dxa"/>
          </w:tcPr>
          <w:p w14:paraId="79EF02FE" w14:textId="77777777" w:rsidR="006308A0" w:rsidRDefault="006308A0" w:rsidP="004D0D15">
            <w:r>
              <w:t>The file search path window opens</w:t>
            </w:r>
          </w:p>
        </w:tc>
        <w:tc>
          <w:tcPr>
            <w:tcW w:w="1620" w:type="dxa"/>
          </w:tcPr>
          <w:p w14:paraId="6152C6E1" w14:textId="77777777" w:rsidR="006308A0" w:rsidRPr="00B10BFA" w:rsidRDefault="006308A0" w:rsidP="004D0D15"/>
        </w:tc>
      </w:tr>
      <w:tr w:rsidR="006308A0" w14:paraId="115AC343" w14:textId="77777777" w:rsidTr="004D0D15">
        <w:tblPrEx>
          <w:tblCellMar>
            <w:top w:w="0" w:type="dxa"/>
            <w:bottom w:w="0" w:type="dxa"/>
          </w:tblCellMar>
        </w:tblPrEx>
        <w:trPr>
          <w:cantSplit/>
          <w:trHeight w:val="530"/>
        </w:trPr>
        <w:tc>
          <w:tcPr>
            <w:tcW w:w="1025" w:type="dxa"/>
          </w:tcPr>
          <w:p w14:paraId="25269DC9" w14:textId="77777777" w:rsidR="006308A0" w:rsidRDefault="006308A0" w:rsidP="004D0D15">
            <w:r>
              <w:t>4.</w:t>
            </w:r>
          </w:p>
        </w:tc>
        <w:tc>
          <w:tcPr>
            <w:tcW w:w="2381" w:type="dxa"/>
          </w:tcPr>
          <w:p w14:paraId="557FE024" w14:textId="1C3C4FB5" w:rsidR="006308A0" w:rsidRDefault="006308A0" w:rsidP="004D0D15">
            <w:r>
              <w:t>Select an XML file, for this test case, select one of the data files, like TEST_DB_TYPE_TABLE.xml</w:t>
            </w:r>
          </w:p>
        </w:tc>
        <w:tc>
          <w:tcPr>
            <w:tcW w:w="1831" w:type="dxa"/>
            <w:gridSpan w:val="3"/>
          </w:tcPr>
          <w:p w14:paraId="25C6A0CB" w14:textId="5AA2DD89" w:rsidR="006308A0" w:rsidRDefault="006308A0" w:rsidP="004D0D15">
            <w:r>
              <w:t>Ensure that the corresponding data description is also opened when opening a data file</w:t>
            </w:r>
          </w:p>
        </w:tc>
        <w:tc>
          <w:tcPr>
            <w:tcW w:w="2521" w:type="dxa"/>
          </w:tcPr>
          <w:p w14:paraId="57326385" w14:textId="77777777" w:rsidR="006308A0" w:rsidRDefault="006308A0" w:rsidP="004D0D15">
            <w:r>
              <w:t>The application opens the database description TEST_DB and the data file TYPE_TABLE</w:t>
            </w:r>
            <w:r>
              <w:br/>
            </w:r>
          </w:p>
          <w:p w14:paraId="50134BCF" w14:textId="107442C6" w:rsidR="002616CE" w:rsidRDefault="002616CE" w:rsidP="004D0D15"/>
        </w:tc>
        <w:tc>
          <w:tcPr>
            <w:tcW w:w="1620" w:type="dxa"/>
          </w:tcPr>
          <w:p w14:paraId="0F5029A8" w14:textId="77777777" w:rsidR="006308A0" w:rsidRPr="00B10BFA" w:rsidRDefault="006308A0" w:rsidP="004D0D15"/>
        </w:tc>
      </w:tr>
      <w:tr w:rsidR="006308A0" w14:paraId="73A83139" w14:textId="77777777" w:rsidTr="004D0D15">
        <w:tblPrEx>
          <w:tblCellMar>
            <w:top w:w="0" w:type="dxa"/>
            <w:bottom w:w="0" w:type="dxa"/>
          </w:tblCellMar>
        </w:tblPrEx>
        <w:trPr>
          <w:trHeight w:val="1213"/>
        </w:trPr>
        <w:tc>
          <w:tcPr>
            <w:tcW w:w="9378" w:type="dxa"/>
            <w:gridSpan w:val="7"/>
            <w:tcBorders>
              <w:bottom w:val="single" w:sz="4" w:space="0" w:color="auto"/>
            </w:tcBorders>
          </w:tcPr>
          <w:p w14:paraId="6201A1C7" w14:textId="183F7B41" w:rsidR="006308A0" w:rsidRPr="002528B3" w:rsidRDefault="006308A0" w:rsidP="004D0D15">
            <w:r w:rsidRPr="00F34F6E">
              <w:rPr>
                <w:b/>
                <w:bCs/>
              </w:rPr>
              <w:t>Concluding Remarks:</w:t>
            </w:r>
            <w:r>
              <w:br/>
              <w:t xml:space="preserve">When opening a data file, the corresponding database description will open </w:t>
            </w:r>
          </w:p>
        </w:tc>
      </w:tr>
      <w:tr w:rsidR="006308A0" w14:paraId="42D24117" w14:textId="77777777" w:rsidTr="004D0D15">
        <w:tblPrEx>
          <w:tblCellMar>
            <w:top w:w="0" w:type="dxa"/>
            <w:bottom w:w="0" w:type="dxa"/>
          </w:tblCellMar>
        </w:tblPrEx>
        <w:trPr>
          <w:trHeight w:val="863"/>
        </w:trPr>
        <w:tc>
          <w:tcPr>
            <w:tcW w:w="4689" w:type="dxa"/>
            <w:gridSpan w:val="3"/>
          </w:tcPr>
          <w:p w14:paraId="1675410F" w14:textId="77777777" w:rsidR="006308A0" w:rsidRPr="001D1C86" w:rsidRDefault="006308A0" w:rsidP="004D0D15">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7E2016C1"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2B4D9EEA" w14:textId="77777777" w:rsidR="006308A0" w:rsidRPr="001D1C86" w:rsidRDefault="006308A0" w:rsidP="004D0D15">
            <w:pPr>
              <w:rPr>
                <w:lang w:val="es-MX"/>
              </w:rPr>
            </w:pPr>
          </w:p>
        </w:tc>
        <w:tc>
          <w:tcPr>
            <w:tcW w:w="4689" w:type="dxa"/>
            <w:gridSpan w:val="4"/>
          </w:tcPr>
          <w:p w14:paraId="5BD62EE7" w14:textId="77777777" w:rsidR="006308A0" w:rsidRPr="00D47888" w:rsidRDefault="006308A0" w:rsidP="004D0D15">
            <w:r w:rsidRPr="00F34F6E">
              <w:rPr>
                <w:b/>
                <w:bCs/>
              </w:rPr>
              <w:t>Date Completed:</w:t>
            </w:r>
            <w:r>
              <w:rPr>
                <w:b/>
                <w:bCs/>
              </w:rPr>
              <w:t xml:space="preserve"> </w:t>
            </w:r>
            <w:r>
              <w:t>04/09/2020</w:t>
            </w:r>
          </w:p>
        </w:tc>
      </w:tr>
    </w:tbl>
    <w:p w14:paraId="4C53DA48" w14:textId="381013A1" w:rsidR="006308A0" w:rsidRDefault="006308A0" w:rsidP="000A24F7"/>
    <w:p w14:paraId="5BCDE034" w14:textId="041F0722" w:rsidR="004D0D15" w:rsidRDefault="004D0D15" w:rsidP="000A24F7"/>
    <w:p w14:paraId="6AD298BF" w14:textId="77777777" w:rsidR="004D0D15" w:rsidRDefault="004D0D15" w:rsidP="004D0D15">
      <w:pPr>
        <w:rPr>
          <w:bCs/>
        </w:rPr>
      </w:pPr>
      <w:r>
        <w:rPr>
          <w:b/>
          <w:bCs/>
        </w:rPr>
        <w:t xml:space="preserve">Objective: </w:t>
      </w:r>
      <w:r>
        <w:rPr>
          <w:bCs/>
        </w:rPr>
        <w:t xml:space="preserve">Test when opening an already opened table should result in the table editor window for that table being raised to the top of the screen and being visible </w:t>
      </w:r>
    </w:p>
    <w:p w14:paraId="6FFF8F32" w14:textId="2C3ACF46" w:rsidR="004D0D15" w:rsidRPr="004D0D15" w:rsidRDefault="004D0D15" w:rsidP="004D0D15">
      <w:pPr>
        <w:rPr>
          <w:bCs/>
        </w:rPr>
      </w:pPr>
    </w:p>
    <w:p w14:paraId="3A2571BE" w14:textId="77777777" w:rsidR="004D0D15" w:rsidRDefault="004D0D15" w:rsidP="004D0D15">
      <w:pPr>
        <w:rPr>
          <w:b/>
          <w:bCs/>
        </w:rPr>
      </w:pPr>
      <w:r>
        <w:rPr>
          <w:b/>
          <w:bCs/>
        </w:rPr>
        <w:t>Notes:</w:t>
      </w:r>
    </w:p>
    <w:p w14:paraId="35614778" w14:textId="5FA217D1" w:rsidR="004D0D15" w:rsidRDefault="004D0D15"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544"/>
        <w:gridCol w:w="804"/>
        <w:gridCol w:w="9"/>
        <w:gridCol w:w="337"/>
        <w:gridCol w:w="3051"/>
        <w:gridCol w:w="1416"/>
      </w:tblGrid>
      <w:tr w:rsidR="004D0D15" w14:paraId="58F75D2C" w14:textId="77777777" w:rsidTr="004D0D15">
        <w:tblPrEx>
          <w:tblCellMar>
            <w:top w:w="0" w:type="dxa"/>
            <w:bottom w:w="0" w:type="dxa"/>
          </w:tblCellMar>
        </w:tblPrEx>
        <w:trPr>
          <w:cantSplit/>
          <w:trHeight w:val="290"/>
        </w:trPr>
        <w:tc>
          <w:tcPr>
            <w:tcW w:w="4701" w:type="dxa"/>
            <w:gridSpan w:val="4"/>
          </w:tcPr>
          <w:p w14:paraId="765D7643" w14:textId="618E91D8" w:rsidR="004D0D15" w:rsidRDefault="004D0D15" w:rsidP="004D0D15">
            <w:r w:rsidRPr="00F34F6E">
              <w:rPr>
                <w:b/>
                <w:bCs/>
              </w:rPr>
              <w:lastRenderedPageBreak/>
              <w:t>Test No.:</w:t>
            </w:r>
            <w:r>
              <w:t xml:space="preserve"> T1-5</w:t>
            </w:r>
          </w:p>
        </w:tc>
        <w:tc>
          <w:tcPr>
            <w:tcW w:w="4677" w:type="dxa"/>
            <w:gridSpan w:val="3"/>
          </w:tcPr>
          <w:p w14:paraId="7A8EF26E" w14:textId="77777777" w:rsidR="004D0D15" w:rsidRPr="002528B3" w:rsidRDefault="004D0D15" w:rsidP="004D0D15">
            <w:r w:rsidRPr="00F34F6E">
              <w:rPr>
                <w:b/>
                <w:bCs/>
              </w:rPr>
              <w:t xml:space="preserve">Current Status: </w:t>
            </w:r>
            <w:r>
              <w:t>Passed</w:t>
            </w:r>
          </w:p>
        </w:tc>
      </w:tr>
      <w:tr w:rsidR="004D0D15" w14:paraId="69F1DBFA" w14:textId="77777777" w:rsidTr="004D0D15">
        <w:tblPrEx>
          <w:tblCellMar>
            <w:top w:w="0" w:type="dxa"/>
            <w:bottom w:w="0" w:type="dxa"/>
          </w:tblCellMar>
        </w:tblPrEx>
        <w:trPr>
          <w:cantSplit/>
          <w:trHeight w:val="290"/>
        </w:trPr>
        <w:tc>
          <w:tcPr>
            <w:tcW w:w="9378" w:type="dxa"/>
            <w:gridSpan w:val="7"/>
          </w:tcPr>
          <w:p w14:paraId="24BE3A87" w14:textId="24E26D33" w:rsidR="004D0D15" w:rsidRPr="004D0D15" w:rsidRDefault="004D0D15" w:rsidP="004D0D15">
            <w:pPr>
              <w:rPr>
                <w:bCs/>
              </w:rPr>
            </w:pPr>
            <w:r w:rsidRPr="00F34F6E">
              <w:rPr>
                <w:b/>
                <w:bCs/>
              </w:rPr>
              <w:t>Test title:</w:t>
            </w:r>
            <w:r w:rsidRPr="00E47986">
              <w:t xml:space="preserve">  </w:t>
            </w:r>
            <w:r>
              <w:rPr>
                <w:bCs/>
              </w:rPr>
              <w:t xml:space="preserve">Opening an already opened table </w:t>
            </w:r>
          </w:p>
          <w:p w14:paraId="30D802D8" w14:textId="77777777" w:rsidR="004D0D15" w:rsidRPr="00E47986" w:rsidRDefault="004D0D15" w:rsidP="004D0D15"/>
        </w:tc>
      </w:tr>
      <w:tr w:rsidR="004D0D15" w14:paraId="017C52CC" w14:textId="77777777" w:rsidTr="004D0D15">
        <w:tblPrEx>
          <w:tblCellMar>
            <w:top w:w="0" w:type="dxa"/>
            <w:bottom w:w="0" w:type="dxa"/>
          </w:tblCellMar>
        </w:tblPrEx>
        <w:trPr>
          <w:cantSplit/>
          <w:trHeight w:val="1038"/>
        </w:trPr>
        <w:tc>
          <w:tcPr>
            <w:tcW w:w="9378" w:type="dxa"/>
            <w:gridSpan w:val="7"/>
          </w:tcPr>
          <w:p w14:paraId="7E90F8E8" w14:textId="77777777" w:rsidR="004D0D15" w:rsidRPr="006308A0" w:rsidRDefault="004D0D15" w:rsidP="004D0D15">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1AA9DC7C" w14:textId="77777777" w:rsidR="004D0D15" w:rsidRPr="00E47986" w:rsidRDefault="004D0D15" w:rsidP="004D0D15">
            <w:r w:rsidRPr="006308A0">
              <w:rPr>
                <w:color w:val="AEAAAA"/>
              </w:rPr>
              <w:t>&gt;&gt;</w:t>
            </w:r>
          </w:p>
        </w:tc>
      </w:tr>
      <w:tr w:rsidR="004D0D15" w14:paraId="5B0F0E89" w14:textId="77777777" w:rsidTr="004D0D15">
        <w:tblPrEx>
          <w:tblCellMar>
            <w:top w:w="0" w:type="dxa"/>
            <w:bottom w:w="0" w:type="dxa"/>
          </w:tblCellMar>
        </w:tblPrEx>
        <w:trPr>
          <w:cantSplit/>
          <w:trHeight w:val="1043"/>
        </w:trPr>
        <w:tc>
          <w:tcPr>
            <w:tcW w:w="1025" w:type="dxa"/>
          </w:tcPr>
          <w:p w14:paraId="1981161B" w14:textId="77777777" w:rsidR="004D0D15" w:rsidRPr="00F34F6E" w:rsidRDefault="004D0D15" w:rsidP="004D0D15">
            <w:pPr>
              <w:rPr>
                <w:b/>
                <w:bCs/>
              </w:rPr>
            </w:pPr>
            <w:r w:rsidRPr="00F34F6E">
              <w:rPr>
                <w:b/>
                <w:bCs/>
              </w:rPr>
              <w:t>STEP</w:t>
            </w:r>
          </w:p>
          <w:p w14:paraId="0839D3EB" w14:textId="77777777" w:rsidR="004D0D15" w:rsidRDefault="004D0D15" w:rsidP="004D0D15"/>
          <w:p w14:paraId="2D838FA3" w14:textId="77777777" w:rsidR="004D0D15" w:rsidRDefault="004D0D15" w:rsidP="004D0D15">
            <w:r>
              <w:t>1.</w:t>
            </w:r>
          </w:p>
        </w:tc>
        <w:tc>
          <w:tcPr>
            <w:tcW w:w="2381" w:type="dxa"/>
          </w:tcPr>
          <w:p w14:paraId="2B2A3752" w14:textId="77777777" w:rsidR="004D0D15" w:rsidRPr="00F34F6E" w:rsidRDefault="004D0D15" w:rsidP="004D0D15">
            <w:pPr>
              <w:rPr>
                <w:b/>
                <w:bCs/>
              </w:rPr>
            </w:pPr>
            <w:r w:rsidRPr="00F34F6E">
              <w:rPr>
                <w:b/>
                <w:bCs/>
              </w:rPr>
              <w:t>OPERATOR ACTION</w:t>
            </w:r>
          </w:p>
          <w:p w14:paraId="0D99117B" w14:textId="77777777" w:rsidR="004D0D15" w:rsidRDefault="004D0D15" w:rsidP="004D0D15"/>
          <w:p w14:paraId="44405EDB" w14:textId="5AB43218" w:rsidR="004D0D15" w:rsidRDefault="004D0D15" w:rsidP="004D0D15">
            <w:r>
              <w:t>Follow instructions on T1-2 to open a database description file</w:t>
            </w:r>
          </w:p>
        </w:tc>
        <w:tc>
          <w:tcPr>
            <w:tcW w:w="1831" w:type="dxa"/>
            <w:gridSpan w:val="3"/>
          </w:tcPr>
          <w:p w14:paraId="7483DE78" w14:textId="77777777" w:rsidR="004D0D15" w:rsidRPr="00F34F6E" w:rsidRDefault="004D0D15" w:rsidP="004D0D15">
            <w:pPr>
              <w:rPr>
                <w:b/>
                <w:bCs/>
              </w:rPr>
            </w:pPr>
            <w:r w:rsidRPr="00F34F6E">
              <w:rPr>
                <w:b/>
                <w:bCs/>
              </w:rPr>
              <w:t>PURPOSE</w:t>
            </w:r>
          </w:p>
          <w:p w14:paraId="01FAA120" w14:textId="77777777" w:rsidR="004D0D15" w:rsidRDefault="004D0D15" w:rsidP="004D0D15"/>
          <w:p w14:paraId="07040219" w14:textId="77777777" w:rsidR="004D0D15" w:rsidRDefault="004D0D15" w:rsidP="004D0D15">
            <w:r>
              <w:t>Beginning of test</w:t>
            </w:r>
          </w:p>
        </w:tc>
        <w:tc>
          <w:tcPr>
            <w:tcW w:w="2521" w:type="dxa"/>
          </w:tcPr>
          <w:p w14:paraId="3FD138C6" w14:textId="77777777" w:rsidR="004D0D15" w:rsidRPr="00F34F6E" w:rsidRDefault="004D0D15" w:rsidP="004D0D15">
            <w:pPr>
              <w:rPr>
                <w:b/>
                <w:bCs/>
              </w:rPr>
            </w:pPr>
            <w:r w:rsidRPr="00F34F6E">
              <w:rPr>
                <w:b/>
                <w:bCs/>
              </w:rPr>
              <w:t>EXEPCTED RESULTS</w:t>
            </w:r>
          </w:p>
          <w:p w14:paraId="587BDD89" w14:textId="77777777" w:rsidR="004D0D15" w:rsidRDefault="004D0D15" w:rsidP="004D0D15"/>
          <w:p w14:paraId="22EEA49E" w14:textId="746A6A26" w:rsidR="004D0D15" w:rsidRDefault="004D0D15" w:rsidP="004D0D15">
            <w:r>
              <w:t xml:space="preserve">Main window will display list of tables in database </w:t>
            </w:r>
          </w:p>
        </w:tc>
        <w:tc>
          <w:tcPr>
            <w:tcW w:w="1620" w:type="dxa"/>
          </w:tcPr>
          <w:p w14:paraId="382DFEB1" w14:textId="77777777" w:rsidR="004D0D15" w:rsidRPr="00F34F6E" w:rsidRDefault="004D0D15" w:rsidP="004D0D15">
            <w:pPr>
              <w:rPr>
                <w:b/>
                <w:bCs/>
              </w:rPr>
            </w:pPr>
            <w:r w:rsidRPr="00F34F6E">
              <w:rPr>
                <w:b/>
                <w:bCs/>
              </w:rPr>
              <w:t>COMMENTS</w:t>
            </w:r>
          </w:p>
          <w:p w14:paraId="5790961B" w14:textId="77777777" w:rsidR="004D0D15" w:rsidRDefault="004D0D15" w:rsidP="004D0D15"/>
          <w:p w14:paraId="60DB606D" w14:textId="77777777" w:rsidR="004D0D15" w:rsidRDefault="004D0D15" w:rsidP="004D0D15"/>
        </w:tc>
      </w:tr>
      <w:tr w:rsidR="004D0D15" w14:paraId="3EA0426C" w14:textId="77777777" w:rsidTr="004D0D15">
        <w:tblPrEx>
          <w:tblCellMar>
            <w:top w:w="0" w:type="dxa"/>
            <w:bottom w:w="0" w:type="dxa"/>
          </w:tblCellMar>
        </w:tblPrEx>
        <w:trPr>
          <w:cantSplit/>
          <w:trHeight w:val="530"/>
        </w:trPr>
        <w:tc>
          <w:tcPr>
            <w:tcW w:w="1025" w:type="dxa"/>
          </w:tcPr>
          <w:p w14:paraId="6BAD8EE9" w14:textId="77777777" w:rsidR="004D0D15" w:rsidRPr="00B10BFA" w:rsidRDefault="004D0D15" w:rsidP="004D0D15">
            <w:r>
              <w:t>2.</w:t>
            </w:r>
          </w:p>
        </w:tc>
        <w:tc>
          <w:tcPr>
            <w:tcW w:w="2381" w:type="dxa"/>
          </w:tcPr>
          <w:p w14:paraId="7C50651F" w14:textId="167C878E" w:rsidR="004D0D15" w:rsidRPr="00B10BFA" w:rsidRDefault="004D0D15" w:rsidP="004D0D15">
            <w:r>
              <w:t>In the list of tables in the main window, click BIG_TABLE</w:t>
            </w:r>
          </w:p>
        </w:tc>
        <w:tc>
          <w:tcPr>
            <w:tcW w:w="1831" w:type="dxa"/>
            <w:gridSpan w:val="3"/>
          </w:tcPr>
          <w:p w14:paraId="3344466E" w14:textId="1ECB2F6D" w:rsidR="004D0D15" w:rsidRPr="00B10BFA" w:rsidRDefault="004D0D15" w:rsidP="004D0D15">
            <w:r>
              <w:t>Open fist table</w:t>
            </w:r>
          </w:p>
        </w:tc>
        <w:tc>
          <w:tcPr>
            <w:tcW w:w="2521" w:type="dxa"/>
          </w:tcPr>
          <w:p w14:paraId="5D4EC0A7" w14:textId="3A7DA185" w:rsidR="004D0D15" w:rsidRPr="00B10BFA" w:rsidRDefault="004D0D15" w:rsidP="004D0D15">
            <w:r>
              <w:t xml:space="preserve">BIG_TABLE will be displayed in a new window </w:t>
            </w:r>
          </w:p>
        </w:tc>
        <w:tc>
          <w:tcPr>
            <w:tcW w:w="1620" w:type="dxa"/>
          </w:tcPr>
          <w:p w14:paraId="3141A694" w14:textId="77777777" w:rsidR="004D0D15" w:rsidRPr="00B10BFA" w:rsidRDefault="004D0D15" w:rsidP="004D0D15"/>
        </w:tc>
      </w:tr>
      <w:tr w:rsidR="004D0D15" w14:paraId="79F81402" w14:textId="77777777" w:rsidTr="004D0D15">
        <w:tblPrEx>
          <w:tblCellMar>
            <w:top w:w="0" w:type="dxa"/>
            <w:bottom w:w="0" w:type="dxa"/>
          </w:tblCellMar>
        </w:tblPrEx>
        <w:trPr>
          <w:cantSplit/>
          <w:trHeight w:val="530"/>
        </w:trPr>
        <w:tc>
          <w:tcPr>
            <w:tcW w:w="1025" w:type="dxa"/>
          </w:tcPr>
          <w:p w14:paraId="25210E17" w14:textId="77777777" w:rsidR="004D0D15" w:rsidRDefault="004D0D15" w:rsidP="004D0D15">
            <w:r>
              <w:t>3.</w:t>
            </w:r>
          </w:p>
        </w:tc>
        <w:tc>
          <w:tcPr>
            <w:tcW w:w="2381" w:type="dxa"/>
          </w:tcPr>
          <w:p w14:paraId="00264E91" w14:textId="5FB86207" w:rsidR="004D0D15" w:rsidRDefault="004D0D15" w:rsidP="004D0D15">
            <w:r>
              <w:t>In the list of tables in the main window, click CONSTRAINT_TABLE</w:t>
            </w:r>
          </w:p>
        </w:tc>
        <w:tc>
          <w:tcPr>
            <w:tcW w:w="1831" w:type="dxa"/>
            <w:gridSpan w:val="3"/>
          </w:tcPr>
          <w:p w14:paraId="58A0CBB8" w14:textId="295EABC2" w:rsidR="004D0D15" w:rsidRDefault="004D0D15" w:rsidP="004D0D15">
            <w:r>
              <w:t>Open second table</w:t>
            </w:r>
          </w:p>
        </w:tc>
        <w:tc>
          <w:tcPr>
            <w:tcW w:w="2521" w:type="dxa"/>
          </w:tcPr>
          <w:p w14:paraId="2BB430C8" w14:textId="03D19422" w:rsidR="004D0D15" w:rsidRDefault="004D0D15" w:rsidP="004D0D15">
            <w:r>
              <w:t>CONSTRAINT_TABLE will be displayed in a new window</w:t>
            </w:r>
          </w:p>
        </w:tc>
        <w:tc>
          <w:tcPr>
            <w:tcW w:w="1620" w:type="dxa"/>
          </w:tcPr>
          <w:p w14:paraId="3AC02FD7" w14:textId="77777777" w:rsidR="004D0D15" w:rsidRPr="00B10BFA" w:rsidRDefault="004D0D15" w:rsidP="004D0D15"/>
        </w:tc>
      </w:tr>
      <w:tr w:rsidR="004D0D15" w14:paraId="54248465" w14:textId="77777777" w:rsidTr="004D0D15">
        <w:tblPrEx>
          <w:tblCellMar>
            <w:top w:w="0" w:type="dxa"/>
            <w:bottom w:w="0" w:type="dxa"/>
          </w:tblCellMar>
        </w:tblPrEx>
        <w:trPr>
          <w:cantSplit/>
          <w:trHeight w:val="530"/>
        </w:trPr>
        <w:tc>
          <w:tcPr>
            <w:tcW w:w="1025" w:type="dxa"/>
          </w:tcPr>
          <w:p w14:paraId="3D2486D0" w14:textId="77777777" w:rsidR="004D0D15" w:rsidRDefault="004D0D15" w:rsidP="004D0D15">
            <w:r>
              <w:t>4.</w:t>
            </w:r>
          </w:p>
        </w:tc>
        <w:tc>
          <w:tcPr>
            <w:tcW w:w="2381" w:type="dxa"/>
          </w:tcPr>
          <w:p w14:paraId="3D54BD98" w14:textId="591A2447" w:rsidR="004D0D15" w:rsidRDefault="004D0D15" w:rsidP="004D0D15">
            <w:r>
              <w:t>In the list of tables in the main window, click TYPE_TABLE</w:t>
            </w:r>
          </w:p>
        </w:tc>
        <w:tc>
          <w:tcPr>
            <w:tcW w:w="1831" w:type="dxa"/>
            <w:gridSpan w:val="3"/>
          </w:tcPr>
          <w:p w14:paraId="76FA3680" w14:textId="2348ECA6" w:rsidR="004D0D15" w:rsidRDefault="004D0D15" w:rsidP="004D0D15">
            <w:r>
              <w:t>Open third table</w:t>
            </w:r>
          </w:p>
        </w:tc>
        <w:tc>
          <w:tcPr>
            <w:tcW w:w="2521" w:type="dxa"/>
          </w:tcPr>
          <w:p w14:paraId="7809B4DF" w14:textId="0702958A" w:rsidR="004D0D15" w:rsidRDefault="004D0D15" w:rsidP="004D0D15">
            <w:r>
              <w:t>TYPE_TABLE will be displayed in a new window</w:t>
            </w:r>
            <w:r>
              <w:br/>
            </w:r>
          </w:p>
          <w:p w14:paraId="276CD044" w14:textId="77777777" w:rsidR="004D0D15" w:rsidRDefault="004D0D15" w:rsidP="004D0D15"/>
        </w:tc>
        <w:tc>
          <w:tcPr>
            <w:tcW w:w="1620" w:type="dxa"/>
          </w:tcPr>
          <w:p w14:paraId="147E80EB" w14:textId="77777777" w:rsidR="004D0D15" w:rsidRPr="00B10BFA" w:rsidRDefault="004D0D15" w:rsidP="004D0D15"/>
        </w:tc>
      </w:tr>
      <w:tr w:rsidR="004D0D15" w14:paraId="43081B8E" w14:textId="77777777" w:rsidTr="004D0D15">
        <w:tblPrEx>
          <w:tblCellMar>
            <w:top w:w="0" w:type="dxa"/>
            <w:bottom w:w="0" w:type="dxa"/>
          </w:tblCellMar>
        </w:tblPrEx>
        <w:trPr>
          <w:cantSplit/>
          <w:trHeight w:val="530"/>
        </w:trPr>
        <w:tc>
          <w:tcPr>
            <w:tcW w:w="1025" w:type="dxa"/>
          </w:tcPr>
          <w:p w14:paraId="458303E4" w14:textId="4A6D4EFE" w:rsidR="004D0D15" w:rsidRDefault="004D0D15" w:rsidP="004D0D15">
            <w:r>
              <w:t>5.</w:t>
            </w:r>
          </w:p>
        </w:tc>
        <w:tc>
          <w:tcPr>
            <w:tcW w:w="2381" w:type="dxa"/>
          </w:tcPr>
          <w:p w14:paraId="4E392E66" w14:textId="72CF177B" w:rsidR="004D0D15" w:rsidRDefault="004D0D15" w:rsidP="004D0D15">
            <w:r>
              <w:t>In the list of tables in the main window, click again BIG_TABLE</w:t>
            </w:r>
          </w:p>
        </w:tc>
        <w:tc>
          <w:tcPr>
            <w:tcW w:w="1831" w:type="dxa"/>
            <w:gridSpan w:val="3"/>
          </w:tcPr>
          <w:p w14:paraId="02B5E077" w14:textId="558B3561" w:rsidR="004D0D15" w:rsidRDefault="004D0D15" w:rsidP="004D0D15">
            <w:r>
              <w:t>Open an already opened table</w:t>
            </w:r>
          </w:p>
        </w:tc>
        <w:tc>
          <w:tcPr>
            <w:tcW w:w="2521" w:type="dxa"/>
          </w:tcPr>
          <w:p w14:paraId="1670EDCE" w14:textId="3EA004A1" w:rsidR="004D0D15" w:rsidRDefault="004D0D15" w:rsidP="004D0D15">
            <w:r>
              <w:t xml:space="preserve">BIG_TABLE window will appear </w:t>
            </w:r>
            <w:r w:rsidR="000E57EA">
              <w:t>in</w:t>
            </w:r>
            <w:r>
              <w:t xml:space="preserve"> front of other windows</w:t>
            </w:r>
          </w:p>
        </w:tc>
        <w:tc>
          <w:tcPr>
            <w:tcW w:w="1620" w:type="dxa"/>
          </w:tcPr>
          <w:p w14:paraId="055FB0A3" w14:textId="77777777" w:rsidR="004D0D15" w:rsidRPr="00B10BFA" w:rsidRDefault="004D0D15" w:rsidP="004D0D15"/>
        </w:tc>
      </w:tr>
      <w:tr w:rsidR="004D0D15" w14:paraId="64BA72A6" w14:textId="77777777" w:rsidTr="004D0D15">
        <w:tblPrEx>
          <w:tblCellMar>
            <w:top w:w="0" w:type="dxa"/>
            <w:bottom w:w="0" w:type="dxa"/>
          </w:tblCellMar>
        </w:tblPrEx>
        <w:trPr>
          <w:cantSplit/>
          <w:trHeight w:val="530"/>
        </w:trPr>
        <w:tc>
          <w:tcPr>
            <w:tcW w:w="1025" w:type="dxa"/>
          </w:tcPr>
          <w:p w14:paraId="07883B17" w14:textId="5CEA85DC" w:rsidR="004D0D15" w:rsidRDefault="004D0D15" w:rsidP="004D0D15">
            <w:r>
              <w:t>6.</w:t>
            </w:r>
          </w:p>
        </w:tc>
        <w:tc>
          <w:tcPr>
            <w:tcW w:w="2381" w:type="dxa"/>
          </w:tcPr>
          <w:p w14:paraId="104F87A6" w14:textId="60FB61CE" w:rsidR="004D0D15" w:rsidRDefault="000E57EA" w:rsidP="004D0D15">
            <w:r>
              <w:t>Click the button “File” located at the top left corner, then select Open and select the file TEST_DB_CONSTRAINT_TABLE.xml</w:t>
            </w:r>
          </w:p>
        </w:tc>
        <w:tc>
          <w:tcPr>
            <w:tcW w:w="1831" w:type="dxa"/>
            <w:gridSpan w:val="3"/>
          </w:tcPr>
          <w:p w14:paraId="561397D0" w14:textId="3D1E618D" w:rsidR="004D0D15" w:rsidRDefault="000E57EA" w:rsidP="004D0D15">
            <w:r>
              <w:t xml:space="preserve">Open an already opened table using the File Menu </w:t>
            </w:r>
          </w:p>
        </w:tc>
        <w:tc>
          <w:tcPr>
            <w:tcW w:w="2521" w:type="dxa"/>
          </w:tcPr>
          <w:p w14:paraId="48B3DC5B" w14:textId="5F72B137" w:rsidR="004D0D15" w:rsidRDefault="002616CE" w:rsidP="004D0D15">
            <w:r>
              <w:rPr>
                <w:noProof/>
              </w:rPr>
              <w:pict w14:anchorId="7B96B38A">
                <v:shape id="_x0000_s1039" type="#_x0000_t75" style="position:absolute;margin-left:.05pt;margin-top:41.05pt;width:141.5pt;height:84.3pt;z-index:5;visibility:visible;mso-wrap-style:square;mso-position-horizontal-relative:text;mso-position-vertical-relative:text;mso-width-relative:page;mso-height-relative:page">
                  <v:imagedata r:id="rId14" o:title=""/>
                  <w10:wrap type="topAndBottom"/>
                </v:shape>
              </w:pict>
            </w:r>
            <w:r w:rsidR="000E57EA">
              <w:t>CONSTRAINT_TABLE window will appear in front of other windows</w:t>
            </w:r>
            <w:r>
              <w:br/>
            </w:r>
          </w:p>
        </w:tc>
        <w:tc>
          <w:tcPr>
            <w:tcW w:w="1620" w:type="dxa"/>
          </w:tcPr>
          <w:p w14:paraId="37196813" w14:textId="42FDAB26" w:rsidR="004D0D15" w:rsidRPr="00B10BFA" w:rsidRDefault="004D0D15" w:rsidP="004D0D15">
            <w:r>
              <w:t>To stop selecting a table name from the list, right click outside this list</w:t>
            </w:r>
          </w:p>
        </w:tc>
      </w:tr>
      <w:tr w:rsidR="004D0D15" w14:paraId="2200B2F9" w14:textId="77777777" w:rsidTr="004D0D15">
        <w:tblPrEx>
          <w:tblCellMar>
            <w:top w:w="0" w:type="dxa"/>
            <w:bottom w:w="0" w:type="dxa"/>
          </w:tblCellMar>
        </w:tblPrEx>
        <w:trPr>
          <w:trHeight w:val="1213"/>
        </w:trPr>
        <w:tc>
          <w:tcPr>
            <w:tcW w:w="9378" w:type="dxa"/>
            <w:gridSpan w:val="7"/>
            <w:tcBorders>
              <w:bottom w:val="single" w:sz="4" w:space="0" w:color="auto"/>
            </w:tcBorders>
          </w:tcPr>
          <w:p w14:paraId="17F80C68" w14:textId="18F2D268" w:rsidR="004D0D15" w:rsidRPr="002528B3" w:rsidRDefault="004D0D15" w:rsidP="004D0D15">
            <w:r w:rsidRPr="00F34F6E">
              <w:rPr>
                <w:b/>
                <w:bCs/>
              </w:rPr>
              <w:t>Concluding Remarks:</w:t>
            </w:r>
            <w:r>
              <w:br/>
            </w:r>
            <w:r w:rsidR="000E57EA">
              <w:t xml:space="preserve">When opening an already opened table, this table window will appear </w:t>
            </w:r>
            <w:r w:rsidR="000E57EA">
              <w:rPr>
                <w:bCs/>
              </w:rPr>
              <w:t>to the top of the screen and being visible</w:t>
            </w:r>
          </w:p>
        </w:tc>
      </w:tr>
      <w:tr w:rsidR="004D0D15" w14:paraId="5B92BC2E" w14:textId="77777777" w:rsidTr="004D0D15">
        <w:tblPrEx>
          <w:tblCellMar>
            <w:top w:w="0" w:type="dxa"/>
            <w:bottom w:w="0" w:type="dxa"/>
          </w:tblCellMar>
        </w:tblPrEx>
        <w:trPr>
          <w:trHeight w:val="863"/>
        </w:trPr>
        <w:tc>
          <w:tcPr>
            <w:tcW w:w="4689" w:type="dxa"/>
            <w:gridSpan w:val="3"/>
          </w:tcPr>
          <w:p w14:paraId="0FDEAEFC" w14:textId="77777777" w:rsidR="004D0D15" w:rsidRPr="001D1C86" w:rsidRDefault="004D0D15" w:rsidP="004D0D15">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3015F615"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6CEBB9AF" w14:textId="77777777" w:rsidR="004D0D15" w:rsidRPr="001D1C86" w:rsidRDefault="004D0D15" w:rsidP="004D0D15">
            <w:pPr>
              <w:rPr>
                <w:lang w:val="es-MX"/>
              </w:rPr>
            </w:pPr>
          </w:p>
        </w:tc>
        <w:tc>
          <w:tcPr>
            <w:tcW w:w="4689" w:type="dxa"/>
            <w:gridSpan w:val="4"/>
          </w:tcPr>
          <w:p w14:paraId="2A3F5AFF" w14:textId="77777777" w:rsidR="004D0D15" w:rsidRPr="00D47888" w:rsidRDefault="004D0D15" w:rsidP="004D0D15">
            <w:r w:rsidRPr="00F34F6E">
              <w:rPr>
                <w:b/>
                <w:bCs/>
              </w:rPr>
              <w:t>Date Completed:</w:t>
            </w:r>
            <w:r>
              <w:rPr>
                <w:b/>
                <w:bCs/>
              </w:rPr>
              <w:t xml:space="preserve"> </w:t>
            </w:r>
            <w:r>
              <w:t>04/09/2020</w:t>
            </w:r>
          </w:p>
        </w:tc>
      </w:tr>
    </w:tbl>
    <w:p w14:paraId="68789E4A" w14:textId="5CD40F4D" w:rsidR="004D0D15" w:rsidRDefault="004D0D15" w:rsidP="000A24F7"/>
    <w:p w14:paraId="6056F3EB" w14:textId="40F37ED5" w:rsidR="000E57EA" w:rsidRDefault="000E57EA" w:rsidP="000E57EA">
      <w:pPr>
        <w:pStyle w:val="Heading2"/>
      </w:pPr>
      <w:bookmarkStart w:id="33" w:name="_Toc37402738"/>
      <w:r>
        <w:t>Test Suite 2</w:t>
      </w:r>
      <w:bookmarkEnd w:id="33"/>
    </w:p>
    <w:p w14:paraId="4E5BF78E" w14:textId="3934E2B8" w:rsidR="000E57EA" w:rsidRDefault="000E57EA" w:rsidP="000A24F7"/>
    <w:p w14:paraId="3CEA8868" w14:textId="0C7FD646" w:rsidR="000E57EA" w:rsidRDefault="000E57EA" w:rsidP="000A24F7"/>
    <w:p w14:paraId="4212C9AF" w14:textId="31948118" w:rsidR="000E57EA" w:rsidRDefault="000E57EA" w:rsidP="000E57EA">
      <w:pPr>
        <w:rPr>
          <w:bCs/>
        </w:rPr>
      </w:pPr>
      <w:r>
        <w:rPr>
          <w:b/>
          <w:bCs/>
        </w:rPr>
        <w:t xml:space="preserve">Objective: </w:t>
      </w:r>
      <w:r w:rsidRPr="000E57EA">
        <w:rPr>
          <w:bCs/>
        </w:rPr>
        <w:t>Test the Print to Fit option</w:t>
      </w:r>
    </w:p>
    <w:p w14:paraId="65D0060E" w14:textId="77777777" w:rsidR="000E57EA" w:rsidRPr="004D0D15" w:rsidRDefault="000E57EA" w:rsidP="000E57EA">
      <w:pPr>
        <w:rPr>
          <w:bCs/>
        </w:rPr>
      </w:pPr>
    </w:p>
    <w:p w14:paraId="78852BDD" w14:textId="77777777" w:rsidR="000E57EA" w:rsidRDefault="000E57EA" w:rsidP="000E57EA">
      <w:pPr>
        <w:rPr>
          <w:b/>
          <w:bCs/>
        </w:rPr>
      </w:pPr>
      <w:r>
        <w:rPr>
          <w:b/>
          <w:bCs/>
        </w:rPr>
        <w:lastRenderedPageBreak/>
        <w:t>Notes:</w:t>
      </w:r>
    </w:p>
    <w:p w14:paraId="27F0A2E4" w14:textId="77777777" w:rsidR="000E57EA" w:rsidRDefault="000E57EA" w:rsidP="000E57EA"/>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
        <w:gridCol w:w="2624"/>
        <w:gridCol w:w="864"/>
        <w:gridCol w:w="10"/>
        <w:gridCol w:w="362"/>
        <w:gridCol w:w="3321"/>
        <w:gridCol w:w="1442"/>
      </w:tblGrid>
      <w:tr w:rsidR="000E57EA" w14:paraId="291E5F10" w14:textId="77777777" w:rsidTr="000E57EA">
        <w:tblPrEx>
          <w:tblCellMar>
            <w:top w:w="0" w:type="dxa"/>
            <w:bottom w:w="0" w:type="dxa"/>
          </w:tblCellMar>
        </w:tblPrEx>
        <w:trPr>
          <w:cantSplit/>
          <w:trHeight w:val="290"/>
        </w:trPr>
        <w:tc>
          <w:tcPr>
            <w:tcW w:w="5246" w:type="dxa"/>
            <w:gridSpan w:val="4"/>
          </w:tcPr>
          <w:p w14:paraId="55A5C3FE" w14:textId="5A4B5F97" w:rsidR="000E57EA" w:rsidRDefault="000E57EA" w:rsidP="001D1C86">
            <w:r w:rsidRPr="00F34F6E">
              <w:rPr>
                <w:b/>
                <w:bCs/>
              </w:rPr>
              <w:t>Test No.:</w:t>
            </w:r>
            <w:r>
              <w:t xml:space="preserve"> T2-1</w:t>
            </w:r>
          </w:p>
        </w:tc>
        <w:tc>
          <w:tcPr>
            <w:tcW w:w="4132" w:type="dxa"/>
            <w:gridSpan w:val="3"/>
          </w:tcPr>
          <w:p w14:paraId="535CC5D5" w14:textId="77777777" w:rsidR="000E57EA" w:rsidRPr="002528B3" w:rsidRDefault="000E57EA" w:rsidP="001D1C86">
            <w:r w:rsidRPr="00F34F6E">
              <w:rPr>
                <w:b/>
                <w:bCs/>
              </w:rPr>
              <w:t xml:space="preserve">Current Status: </w:t>
            </w:r>
            <w:r>
              <w:t>Passed</w:t>
            </w:r>
          </w:p>
        </w:tc>
      </w:tr>
      <w:tr w:rsidR="000E57EA" w14:paraId="0C75A2A0" w14:textId="77777777" w:rsidTr="001D1C86">
        <w:tblPrEx>
          <w:tblCellMar>
            <w:top w:w="0" w:type="dxa"/>
            <w:bottom w:w="0" w:type="dxa"/>
          </w:tblCellMar>
        </w:tblPrEx>
        <w:trPr>
          <w:cantSplit/>
          <w:trHeight w:val="290"/>
        </w:trPr>
        <w:tc>
          <w:tcPr>
            <w:tcW w:w="9378" w:type="dxa"/>
            <w:gridSpan w:val="7"/>
          </w:tcPr>
          <w:p w14:paraId="0D31A4C2" w14:textId="0E37BA89" w:rsidR="000E57EA" w:rsidRPr="004D0D15" w:rsidRDefault="000E57EA" w:rsidP="001D1C86">
            <w:pPr>
              <w:rPr>
                <w:bCs/>
              </w:rPr>
            </w:pPr>
            <w:r w:rsidRPr="00F34F6E">
              <w:rPr>
                <w:b/>
                <w:bCs/>
              </w:rPr>
              <w:t>Test title:</w:t>
            </w:r>
            <w:r w:rsidRPr="00E47986">
              <w:t xml:space="preserve">  </w:t>
            </w:r>
            <w:r>
              <w:rPr>
                <w:bCs/>
              </w:rPr>
              <w:t>Print to Fit</w:t>
            </w:r>
          </w:p>
          <w:p w14:paraId="448A65F1" w14:textId="77777777" w:rsidR="000E57EA" w:rsidRPr="00E47986" w:rsidRDefault="000E57EA" w:rsidP="001D1C86"/>
        </w:tc>
      </w:tr>
      <w:tr w:rsidR="000E57EA" w14:paraId="7C7F85F0" w14:textId="77777777" w:rsidTr="001D1C86">
        <w:tblPrEx>
          <w:tblCellMar>
            <w:top w:w="0" w:type="dxa"/>
            <w:bottom w:w="0" w:type="dxa"/>
          </w:tblCellMar>
        </w:tblPrEx>
        <w:trPr>
          <w:cantSplit/>
          <w:trHeight w:val="1038"/>
        </w:trPr>
        <w:tc>
          <w:tcPr>
            <w:tcW w:w="9378" w:type="dxa"/>
            <w:gridSpan w:val="7"/>
          </w:tcPr>
          <w:p w14:paraId="17EC7FF6" w14:textId="77777777" w:rsidR="000E57EA" w:rsidRPr="006308A0" w:rsidRDefault="000E57EA" w:rsidP="001D1C86">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66F5BDCE" w14:textId="77777777" w:rsidR="000E57EA" w:rsidRPr="00E47986" w:rsidRDefault="000E57EA" w:rsidP="001D1C86">
            <w:r w:rsidRPr="006308A0">
              <w:rPr>
                <w:color w:val="AEAAAA"/>
              </w:rPr>
              <w:t>&gt;&gt;</w:t>
            </w:r>
          </w:p>
        </w:tc>
      </w:tr>
      <w:tr w:rsidR="000E57EA" w14:paraId="564F324D" w14:textId="77777777" w:rsidTr="000E57EA">
        <w:tblPrEx>
          <w:tblCellMar>
            <w:top w:w="0" w:type="dxa"/>
            <w:bottom w:w="0" w:type="dxa"/>
          </w:tblCellMar>
        </w:tblPrEx>
        <w:trPr>
          <w:cantSplit/>
          <w:trHeight w:val="1043"/>
        </w:trPr>
        <w:tc>
          <w:tcPr>
            <w:tcW w:w="784" w:type="dxa"/>
          </w:tcPr>
          <w:p w14:paraId="43423CED" w14:textId="77777777" w:rsidR="000E57EA" w:rsidRPr="00F34F6E" w:rsidRDefault="000E57EA" w:rsidP="001D1C86">
            <w:pPr>
              <w:rPr>
                <w:b/>
                <w:bCs/>
              </w:rPr>
            </w:pPr>
            <w:r w:rsidRPr="00F34F6E">
              <w:rPr>
                <w:b/>
                <w:bCs/>
              </w:rPr>
              <w:t>STEP</w:t>
            </w:r>
          </w:p>
          <w:p w14:paraId="5F2829EF" w14:textId="77777777" w:rsidR="000E57EA" w:rsidRDefault="000E57EA" w:rsidP="001D1C86"/>
          <w:p w14:paraId="22DDADDD" w14:textId="77777777" w:rsidR="000E57EA" w:rsidRDefault="000E57EA" w:rsidP="001D1C86">
            <w:r>
              <w:t>1.</w:t>
            </w:r>
          </w:p>
        </w:tc>
        <w:tc>
          <w:tcPr>
            <w:tcW w:w="3544" w:type="dxa"/>
          </w:tcPr>
          <w:p w14:paraId="2D63AA50" w14:textId="77777777" w:rsidR="000E57EA" w:rsidRPr="00F34F6E" w:rsidRDefault="000E57EA" w:rsidP="001D1C86">
            <w:pPr>
              <w:rPr>
                <w:b/>
                <w:bCs/>
              </w:rPr>
            </w:pPr>
            <w:r w:rsidRPr="00F34F6E">
              <w:rPr>
                <w:b/>
                <w:bCs/>
              </w:rPr>
              <w:t>OPERATOR ACTION</w:t>
            </w:r>
          </w:p>
          <w:p w14:paraId="63898D49" w14:textId="77777777" w:rsidR="000E57EA" w:rsidRDefault="000E57EA" w:rsidP="001D1C86"/>
          <w:p w14:paraId="2EFE1BA3" w14:textId="77777777" w:rsidR="000E57EA" w:rsidRDefault="000E57EA" w:rsidP="001D1C86">
            <w:r>
              <w:t>Follow instructions on T1-2 to open a database description file</w:t>
            </w:r>
          </w:p>
        </w:tc>
        <w:tc>
          <w:tcPr>
            <w:tcW w:w="1298" w:type="dxa"/>
            <w:gridSpan w:val="3"/>
          </w:tcPr>
          <w:p w14:paraId="65770831" w14:textId="77777777" w:rsidR="000E57EA" w:rsidRPr="00F34F6E" w:rsidRDefault="000E57EA" w:rsidP="001D1C86">
            <w:pPr>
              <w:rPr>
                <w:b/>
                <w:bCs/>
              </w:rPr>
            </w:pPr>
            <w:r w:rsidRPr="00F34F6E">
              <w:rPr>
                <w:b/>
                <w:bCs/>
              </w:rPr>
              <w:t>PURPOSE</w:t>
            </w:r>
          </w:p>
          <w:p w14:paraId="228220AF" w14:textId="77777777" w:rsidR="000E57EA" w:rsidRDefault="000E57EA" w:rsidP="001D1C86"/>
          <w:p w14:paraId="752CAE17" w14:textId="77777777" w:rsidR="000E57EA" w:rsidRDefault="000E57EA" w:rsidP="001D1C86">
            <w:r>
              <w:t>Beginning of test</w:t>
            </w:r>
          </w:p>
        </w:tc>
        <w:tc>
          <w:tcPr>
            <w:tcW w:w="2292" w:type="dxa"/>
          </w:tcPr>
          <w:p w14:paraId="4E1FA45C" w14:textId="77777777" w:rsidR="000E57EA" w:rsidRPr="00F34F6E" w:rsidRDefault="000E57EA" w:rsidP="001D1C86">
            <w:pPr>
              <w:rPr>
                <w:b/>
                <w:bCs/>
              </w:rPr>
            </w:pPr>
            <w:r w:rsidRPr="00F34F6E">
              <w:rPr>
                <w:b/>
                <w:bCs/>
              </w:rPr>
              <w:t>EXEPCTED RESULTS</w:t>
            </w:r>
          </w:p>
          <w:p w14:paraId="2EF14EF1" w14:textId="77777777" w:rsidR="000E57EA" w:rsidRDefault="000E57EA" w:rsidP="001D1C86"/>
          <w:p w14:paraId="7A6E2E24" w14:textId="77777777" w:rsidR="000E57EA" w:rsidRDefault="000E57EA" w:rsidP="001D1C86">
            <w:r>
              <w:t xml:space="preserve">Main window will display list of tables in database </w:t>
            </w:r>
          </w:p>
        </w:tc>
        <w:tc>
          <w:tcPr>
            <w:tcW w:w="1460" w:type="dxa"/>
          </w:tcPr>
          <w:p w14:paraId="6FED1CED" w14:textId="77777777" w:rsidR="000E57EA" w:rsidRPr="00F34F6E" w:rsidRDefault="000E57EA" w:rsidP="001D1C86">
            <w:pPr>
              <w:rPr>
                <w:b/>
                <w:bCs/>
              </w:rPr>
            </w:pPr>
            <w:r w:rsidRPr="00F34F6E">
              <w:rPr>
                <w:b/>
                <w:bCs/>
              </w:rPr>
              <w:t>COMMENTS</w:t>
            </w:r>
          </w:p>
          <w:p w14:paraId="767BA80E" w14:textId="77777777" w:rsidR="000E57EA" w:rsidRDefault="000E57EA" w:rsidP="001D1C86"/>
          <w:p w14:paraId="00EB19F3" w14:textId="77777777" w:rsidR="000E57EA" w:rsidRDefault="000E57EA" w:rsidP="001D1C86"/>
        </w:tc>
      </w:tr>
      <w:tr w:rsidR="000E57EA" w14:paraId="5145A3AF" w14:textId="77777777" w:rsidTr="000E57EA">
        <w:tblPrEx>
          <w:tblCellMar>
            <w:top w:w="0" w:type="dxa"/>
            <w:bottom w:w="0" w:type="dxa"/>
          </w:tblCellMar>
        </w:tblPrEx>
        <w:trPr>
          <w:cantSplit/>
          <w:trHeight w:val="530"/>
        </w:trPr>
        <w:tc>
          <w:tcPr>
            <w:tcW w:w="784" w:type="dxa"/>
          </w:tcPr>
          <w:p w14:paraId="2A1E88B2" w14:textId="7B1FE2FC" w:rsidR="000E57EA" w:rsidRDefault="000E57EA" w:rsidP="001D1C86">
            <w:r>
              <w:t>2.</w:t>
            </w:r>
          </w:p>
        </w:tc>
        <w:tc>
          <w:tcPr>
            <w:tcW w:w="3544" w:type="dxa"/>
          </w:tcPr>
          <w:p w14:paraId="706EE655" w14:textId="652E467B" w:rsidR="000E57EA" w:rsidRDefault="000E57EA" w:rsidP="001D1C86">
            <w:r>
              <w:t>Click the button “File” located at the top left corner, then select Print to Fit</w:t>
            </w:r>
          </w:p>
        </w:tc>
        <w:tc>
          <w:tcPr>
            <w:tcW w:w="1298" w:type="dxa"/>
            <w:gridSpan w:val="3"/>
          </w:tcPr>
          <w:p w14:paraId="69874AA1" w14:textId="3E717F27" w:rsidR="000E57EA" w:rsidRDefault="000E57EA" w:rsidP="001D1C86">
            <w:r>
              <w:t xml:space="preserve">Test Print to Fit option </w:t>
            </w:r>
          </w:p>
        </w:tc>
        <w:tc>
          <w:tcPr>
            <w:tcW w:w="2292" w:type="dxa"/>
          </w:tcPr>
          <w:p w14:paraId="0646F728" w14:textId="404BA03A" w:rsidR="000E57EA" w:rsidRDefault="000E57EA" w:rsidP="001D1C86">
            <w:r>
              <w:t>The window Print will appear</w:t>
            </w:r>
          </w:p>
        </w:tc>
        <w:tc>
          <w:tcPr>
            <w:tcW w:w="1460" w:type="dxa"/>
          </w:tcPr>
          <w:p w14:paraId="6B8465E3" w14:textId="1BE2591E" w:rsidR="000E57EA" w:rsidRPr="00B10BFA" w:rsidRDefault="000E57EA" w:rsidP="001D1C86"/>
        </w:tc>
      </w:tr>
      <w:tr w:rsidR="000E57EA" w14:paraId="6BE54693" w14:textId="77777777" w:rsidTr="000E57EA">
        <w:tblPrEx>
          <w:tblCellMar>
            <w:top w:w="0" w:type="dxa"/>
            <w:bottom w:w="0" w:type="dxa"/>
          </w:tblCellMar>
        </w:tblPrEx>
        <w:trPr>
          <w:cantSplit/>
          <w:trHeight w:val="530"/>
        </w:trPr>
        <w:tc>
          <w:tcPr>
            <w:tcW w:w="784" w:type="dxa"/>
          </w:tcPr>
          <w:p w14:paraId="28B95388" w14:textId="56CBC085" w:rsidR="000E57EA" w:rsidRDefault="000E57EA" w:rsidP="001D1C86">
            <w:r>
              <w:t xml:space="preserve">3. </w:t>
            </w:r>
          </w:p>
        </w:tc>
        <w:tc>
          <w:tcPr>
            <w:tcW w:w="3544" w:type="dxa"/>
          </w:tcPr>
          <w:p w14:paraId="44409F23" w14:textId="76E148A7" w:rsidR="000E57EA" w:rsidRDefault="000E57EA" w:rsidP="001D1C86">
            <w:r>
              <w:t>On the option Name, select Microsoft to Print to PDF, then click on Print, and select the pa</w:t>
            </w:r>
            <w:r w:rsidR="00551BD8">
              <w:t>th</w:t>
            </w:r>
            <w:r>
              <w:t xml:space="preserve"> destination to save the PDF file</w:t>
            </w:r>
          </w:p>
          <w:p w14:paraId="68C65E46" w14:textId="31452246" w:rsidR="000E57EA" w:rsidRDefault="000E57EA" w:rsidP="001D1C86"/>
        </w:tc>
        <w:tc>
          <w:tcPr>
            <w:tcW w:w="1298" w:type="dxa"/>
            <w:gridSpan w:val="3"/>
          </w:tcPr>
          <w:p w14:paraId="1D1B836A" w14:textId="324DA911" w:rsidR="000E57EA" w:rsidRDefault="000E57EA" w:rsidP="001D1C86">
            <w:r>
              <w:t>Test Print to Fit option using PDF print</w:t>
            </w:r>
          </w:p>
        </w:tc>
        <w:tc>
          <w:tcPr>
            <w:tcW w:w="2292" w:type="dxa"/>
          </w:tcPr>
          <w:p w14:paraId="438D4722" w14:textId="331D05B6" w:rsidR="000E57EA" w:rsidRDefault="000E57EA" w:rsidP="001D1C86">
            <w:r>
              <w:t xml:space="preserve">The file should be saved on the path indicated </w:t>
            </w:r>
          </w:p>
        </w:tc>
        <w:tc>
          <w:tcPr>
            <w:tcW w:w="1460" w:type="dxa"/>
          </w:tcPr>
          <w:p w14:paraId="1DEEC416" w14:textId="77777777" w:rsidR="000E57EA" w:rsidRPr="00B10BFA" w:rsidRDefault="000E57EA" w:rsidP="001D1C86"/>
        </w:tc>
      </w:tr>
      <w:tr w:rsidR="000E57EA" w14:paraId="1A9229FB" w14:textId="77777777" w:rsidTr="000E57EA">
        <w:tblPrEx>
          <w:tblCellMar>
            <w:top w:w="0" w:type="dxa"/>
            <w:bottom w:w="0" w:type="dxa"/>
          </w:tblCellMar>
        </w:tblPrEx>
        <w:trPr>
          <w:cantSplit/>
          <w:trHeight w:val="530"/>
        </w:trPr>
        <w:tc>
          <w:tcPr>
            <w:tcW w:w="784" w:type="dxa"/>
          </w:tcPr>
          <w:p w14:paraId="725E0BA5" w14:textId="54E3718F" w:rsidR="000E57EA" w:rsidRDefault="000E57EA" w:rsidP="001D1C86">
            <w:r>
              <w:t>4.</w:t>
            </w:r>
          </w:p>
        </w:tc>
        <w:tc>
          <w:tcPr>
            <w:tcW w:w="3544" w:type="dxa"/>
          </w:tcPr>
          <w:p w14:paraId="1CF1A8E3" w14:textId="5484BCD4" w:rsidR="00551BD8" w:rsidRDefault="000E57EA" w:rsidP="001D1C86">
            <w:r>
              <w:t xml:space="preserve">Look for the file that was printed in the step before, open the file to see the </w:t>
            </w:r>
            <w:r w:rsidR="00551BD8">
              <w:t>printed file</w:t>
            </w:r>
          </w:p>
        </w:tc>
        <w:tc>
          <w:tcPr>
            <w:tcW w:w="1298" w:type="dxa"/>
            <w:gridSpan w:val="3"/>
          </w:tcPr>
          <w:p w14:paraId="7DE8CE53" w14:textId="06A08E8E" w:rsidR="000E57EA" w:rsidRDefault="00551BD8" w:rsidP="001D1C86">
            <w:r>
              <w:t>Open file printed to PDF</w:t>
            </w:r>
          </w:p>
        </w:tc>
        <w:tc>
          <w:tcPr>
            <w:tcW w:w="2292" w:type="dxa"/>
          </w:tcPr>
          <w:p w14:paraId="464A2174" w14:textId="77777777" w:rsidR="000E57EA" w:rsidRDefault="00551BD8" w:rsidP="001D1C86">
            <w:r>
              <w:t>The database description table is on the printed PDF file (the size of the font was increased to fit on the page)</w:t>
            </w:r>
          </w:p>
          <w:p w14:paraId="67403964" w14:textId="12159E35" w:rsidR="002616CE" w:rsidRDefault="002616CE" w:rsidP="001D1C86">
            <w:r>
              <w:rPr>
                <w:noProof/>
              </w:rPr>
              <w:pict w14:anchorId="44C34407">
                <v:shape id="_x0000_s1040" type="#_x0000_t75" style="position:absolute;margin-left:0;margin-top:0;width:155.25pt;height:63.25pt;z-index:6;visibility:visible;mso-wrap-style:square;mso-position-horizontal:absolute;mso-position-horizontal-relative:text;mso-position-vertical:center;mso-position-vertical-relative:text;mso-width-relative:page;mso-height-relative:page">
                  <v:imagedata r:id="rId15" o:title=""/>
                  <w10:wrap type="topAndBottom"/>
                </v:shape>
              </w:pict>
            </w:r>
          </w:p>
        </w:tc>
        <w:tc>
          <w:tcPr>
            <w:tcW w:w="1460" w:type="dxa"/>
          </w:tcPr>
          <w:p w14:paraId="25E69941" w14:textId="77777777" w:rsidR="000E57EA" w:rsidRPr="00B10BFA" w:rsidRDefault="000E57EA" w:rsidP="001D1C86"/>
        </w:tc>
      </w:tr>
      <w:tr w:rsidR="000E57EA" w14:paraId="1C440940" w14:textId="77777777" w:rsidTr="001D1C86">
        <w:tblPrEx>
          <w:tblCellMar>
            <w:top w:w="0" w:type="dxa"/>
            <w:bottom w:w="0" w:type="dxa"/>
          </w:tblCellMar>
        </w:tblPrEx>
        <w:trPr>
          <w:trHeight w:val="1213"/>
        </w:trPr>
        <w:tc>
          <w:tcPr>
            <w:tcW w:w="9378" w:type="dxa"/>
            <w:gridSpan w:val="7"/>
            <w:tcBorders>
              <w:bottom w:val="single" w:sz="4" w:space="0" w:color="auto"/>
            </w:tcBorders>
          </w:tcPr>
          <w:p w14:paraId="77A551E7" w14:textId="76467426" w:rsidR="000E57EA" w:rsidRPr="002528B3" w:rsidRDefault="000E57EA" w:rsidP="001D1C86">
            <w:r w:rsidRPr="00F34F6E">
              <w:rPr>
                <w:b/>
                <w:bCs/>
              </w:rPr>
              <w:t>Concluding Remarks:</w:t>
            </w:r>
            <w:r>
              <w:br/>
            </w:r>
            <w:r w:rsidR="00551BD8">
              <w:t>The option Print to Fit works as expected</w:t>
            </w:r>
          </w:p>
        </w:tc>
      </w:tr>
      <w:tr w:rsidR="000E57EA" w14:paraId="50A433ED" w14:textId="77777777" w:rsidTr="000E57EA">
        <w:tblPrEx>
          <w:tblCellMar>
            <w:top w:w="0" w:type="dxa"/>
            <w:bottom w:w="0" w:type="dxa"/>
          </w:tblCellMar>
        </w:tblPrEx>
        <w:trPr>
          <w:trHeight w:val="863"/>
        </w:trPr>
        <w:tc>
          <w:tcPr>
            <w:tcW w:w="5236" w:type="dxa"/>
            <w:gridSpan w:val="3"/>
          </w:tcPr>
          <w:p w14:paraId="79239950" w14:textId="77777777" w:rsidR="000E57EA" w:rsidRPr="001D1C86" w:rsidRDefault="000E57EA" w:rsidP="001D1C86">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558E42CB"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65BD93B0" w14:textId="77777777" w:rsidR="000E57EA" w:rsidRPr="001D1C86" w:rsidRDefault="000E57EA" w:rsidP="001D1C86">
            <w:pPr>
              <w:rPr>
                <w:lang w:val="es-MX"/>
              </w:rPr>
            </w:pPr>
          </w:p>
        </w:tc>
        <w:tc>
          <w:tcPr>
            <w:tcW w:w="4142" w:type="dxa"/>
            <w:gridSpan w:val="4"/>
          </w:tcPr>
          <w:p w14:paraId="34D7AA12" w14:textId="77777777" w:rsidR="000E57EA" w:rsidRPr="00D47888" w:rsidRDefault="000E57EA" w:rsidP="001D1C86">
            <w:r w:rsidRPr="00F34F6E">
              <w:rPr>
                <w:b/>
                <w:bCs/>
              </w:rPr>
              <w:t>Date Completed:</w:t>
            </w:r>
            <w:r>
              <w:rPr>
                <w:b/>
                <w:bCs/>
              </w:rPr>
              <w:t xml:space="preserve"> </w:t>
            </w:r>
            <w:r>
              <w:t>04/09/2020</w:t>
            </w:r>
          </w:p>
        </w:tc>
      </w:tr>
    </w:tbl>
    <w:p w14:paraId="4668FE90" w14:textId="77777777" w:rsidR="000E57EA" w:rsidRPr="000A24F7" w:rsidRDefault="000E57EA" w:rsidP="000E57EA"/>
    <w:p w14:paraId="1F4C02C4" w14:textId="660D6569" w:rsidR="000E57EA" w:rsidRDefault="000E57EA" w:rsidP="000A24F7"/>
    <w:p w14:paraId="1393EE88" w14:textId="6E718832" w:rsidR="00551BD8" w:rsidRDefault="00551BD8" w:rsidP="00551BD8">
      <w:pPr>
        <w:rPr>
          <w:bCs/>
        </w:rPr>
      </w:pPr>
      <w:r>
        <w:rPr>
          <w:b/>
          <w:bCs/>
        </w:rPr>
        <w:t xml:space="preserve">Objective: </w:t>
      </w:r>
      <w:r w:rsidRPr="000E57EA">
        <w:rPr>
          <w:bCs/>
        </w:rPr>
        <w:t xml:space="preserve">Test the Print </w:t>
      </w:r>
      <w:r>
        <w:rPr>
          <w:bCs/>
        </w:rPr>
        <w:t>Normal option</w:t>
      </w:r>
    </w:p>
    <w:p w14:paraId="2D32833E" w14:textId="77777777" w:rsidR="00551BD8" w:rsidRPr="004D0D15" w:rsidRDefault="00551BD8" w:rsidP="00551BD8">
      <w:pPr>
        <w:rPr>
          <w:bCs/>
        </w:rPr>
      </w:pPr>
    </w:p>
    <w:p w14:paraId="05E19EF8" w14:textId="77777777" w:rsidR="00551BD8" w:rsidRDefault="00551BD8" w:rsidP="00551BD8">
      <w:pPr>
        <w:rPr>
          <w:b/>
          <w:bCs/>
        </w:rPr>
      </w:pPr>
      <w:r>
        <w:rPr>
          <w:b/>
          <w:bCs/>
        </w:rPr>
        <w:t>Notes:</w:t>
      </w:r>
    </w:p>
    <w:p w14:paraId="3B9C4179"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3544"/>
        <w:gridCol w:w="908"/>
        <w:gridCol w:w="10"/>
        <w:gridCol w:w="380"/>
        <w:gridCol w:w="2292"/>
        <w:gridCol w:w="1460"/>
      </w:tblGrid>
      <w:tr w:rsidR="00551BD8" w14:paraId="4201D7D9" w14:textId="77777777" w:rsidTr="001D1C86">
        <w:tblPrEx>
          <w:tblCellMar>
            <w:top w:w="0" w:type="dxa"/>
            <w:bottom w:w="0" w:type="dxa"/>
          </w:tblCellMar>
        </w:tblPrEx>
        <w:trPr>
          <w:cantSplit/>
          <w:trHeight w:val="290"/>
        </w:trPr>
        <w:tc>
          <w:tcPr>
            <w:tcW w:w="5246" w:type="dxa"/>
            <w:gridSpan w:val="4"/>
          </w:tcPr>
          <w:p w14:paraId="74888D54" w14:textId="59315298" w:rsidR="00551BD8" w:rsidRDefault="00551BD8" w:rsidP="001D1C86">
            <w:r w:rsidRPr="00F34F6E">
              <w:rPr>
                <w:b/>
                <w:bCs/>
              </w:rPr>
              <w:t>Test No.:</w:t>
            </w:r>
            <w:r>
              <w:t xml:space="preserve"> T2-2</w:t>
            </w:r>
          </w:p>
        </w:tc>
        <w:tc>
          <w:tcPr>
            <w:tcW w:w="4132" w:type="dxa"/>
            <w:gridSpan w:val="3"/>
          </w:tcPr>
          <w:p w14:paraId="35A2CF92" w14:textId="77777777" w:rsidR="00551BD8" w:rsidRPr="002528B3" w:rsidRDefault="00551BD8" w:rsidP="001D1C86">
            <w:r w:rsidRPr="00F34F6E">
              <w:rPr>
                <w:b/>
                <w:bCs/>
              </w:rPr>
              <w:t xml:space="preserve">Current Status: </w:t>
            </w:r>
            <w:r>
              <w:t>Passed</w:t>
            </w:r>
          </w:p>
        </w:tc>
      </w:tr>
      <w:tr w:rsidR="00551BD8" w14:paraId="74DD8D61" w14:textId="77777777" w:rsidTr="001D1C86">
        <w:tblPrEx>
          <w:tblCellMar>
            <w:top w:w="0" w:type="dxa"/>
            <w:bottom w:w="0" w:type="dxa"/>
          </w:tblCellMar>
        </w:tblPrEx>
        <w:trPr>
          <w:cantSplit/>
          <w:trHeight w:val="290"/>
        </w:trPr>
        <w:tc>
          <w:tcPr>
            <w:tcW w:w="9378" w:type="dxa"/>
            <w:gridSpan w:val="7"/>
          </w:tcPr>
          <w:p w14:paraId="5BC2886E" w14:textId="518366AE" w:rsidR="00551BD8" w:rsidRPr="004D0D15" w:rsidRDefault="00551BD8" w:rsidP="001D1C86">
            <w:pPr>
              <w:rPr>
                <w:bCs/>
              </w:rPr>
            </w:pPr>
            <w:r w:rsidRPr="00F34F6E">
              <w:rPr>
                <w:b/>
                <w:bCs/>
              </w:rPr>
              <w:t>Test title:</w:t>
            </w:r>
            <w:r w:rsidRPr="00E47986">
              <w:t xml:space="preserve">  </w:t>
            </w:r>
            <w:r>
              <w:rPr>
                <w:bCs/>
              </w:rPr>
              <w:t>Print Normal</w:t>
            </w:r>
          </w:p>
          <w:p w14:paraId="50F8D3AE" w14:textId="77777777" w:rsidR="00551BD8" w:rsidRPr="00E47986" w:rsidRDefault="00551BD8" w:rsidP="001D1C86"/>
        </w:tc>
      </w:tr>
      <w:tr w:rsidR="00551BD8" w14:paraId="375D45C1" w14:textId="77777777" w:rsidTr="001D1C86">
        <w:tblPrEx>
          <w:tblCellMar>
            <w:top w:w="0" w:type="dxa"/>
            <w:bottom w:w="0" w:type="dxa"/>
          </w:tblCellMar>
        </w:tblPrEx>
        <w:trPr>
          <w:cantSplit/>
          <w:trHeight w:val="1038"/>
        </w:trPr>
        <w:tc>
          <w:tcPr>
            <w:tcW w:w="9378" w:type="dxa"/>
            <w:gridSpan w:val="7"/>
          </w:tcPr>
          <w:p w14:paraId="7285B3E7" w14:textId="77777777" w:rsidR="00551BD8" w:rsidRPr="006308A0" w:rsidRDefault="00551BD8" w:rsidP="001D1C86">
            <w:pPr>
              <w:rPr>
                <w:color w:val="AEAAAA"/>
              </w:rPr>
            </w:pPr>
            <w:r w:rsidRPr="00F34F6E">
              <w:rPr>
                <w:b/>
                <w:bCs/>
              </w:rPr>
              <w:lastRenderedPageBreak/>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0E5393E4" w14:textId="77777777" w:rsidR="00551BD8" w:rsidRPr="00E47986" w:rsidRDefault="00551BD8" w:rsidP="001D1C86">
            <w:r w:rsidRPr="006308A0">
              <w:rPr>
                <w:color w:val="AEAAAA"/>
              </w:rPr>
              <w:t>&gt;&gt;</w:t>
            </w:r>
          </w:p>
        </w:tc>
      </w:tr>
      <w:tr w:rsidR="00551BD8" w14:paraId="53000071" w14:textId="77777777" w:rsidTr="001D1C86">
        <w:tblPrEx>
          <w:tblCellMar>
            <w:top w:w="0" w:type="dxa"/>
            <w:bottom w:w="0" w:type="dxa"/>
          </w:tblCellMar>
        </w:tblPrEx>
        <w:trPr>
          <w:cantSplit/>
          <w:trHeight w:val="1043"/>
        </w:trPr>
        <w:tc>
          <w:tcPr>
            <w:tcW w:w="784" w:type="dxa"/>
          </w:tcPr>
          <w:p w14:paraId="1049D23C" w14:textId="77777777" w:rsidR="00551BD8" w:rsidRPr="00F34F6E" w:rsidRDefault="00551BD8" w:rsidP="001D1C86">
            <w:pPr>
              <w:rPr>
                <w:b/>
                <w:bCs/>
              </w:rPr>
            </w:pPr>
            <w:r w:rsidRPr="00F34F6E">
              <w:rPr>
                <w:b/>
                <w:bCs/>
              </w:rPr>
              <w:t>STEP</w:t>
            </w:r>
          </w:p>
          <w:p w14:paraId="7B130875" w14:textId="77777777" w:rsidR="00551BD8" w:rsidRDefault="00551BD8" w:rsidP="001D1C86"/>
          <w:p w14:paraId="24386758" w14:textId="77777777" w:rsidR="00551BD8" w:rsidRDefault="00551BD8" w:rsidP="001D1C86">
            <w:r>
              <w:t>1.</w:t>
            </w:r>
          </w:p>
        </w:tc>
        <w:tc>
          <w:tcPr>
            <w:tcW w:w="3544" w:type="dxa"/>
          </w:tcPr>
          <w:p w14:paraId="22E151BE" w14:textId="77777777" w:rsidR="00551BD8" w:rsidRPr="00F34F6E" w:rsidRDefault="00551BD8" w:rsidP="001D1C86">
            <w:pPr>
              <w:rPr>
                <w:b/>
                <w:bCs/>
              </w:rPr>
            </w:pPr>
            <w:r w:rsidRPr="00F34F6E">
              <w:rPr>
                <w:b/>
                <w:bCs/>
              </w:rPr>
              <w:t>OPERATOR ACTION</w:t>
            </w:r>
          </w:p>
          <w:p w14:paraId="3909B765" w14:textId="77777777" w:rsidR="00551BD8" w:rsidRDefault="00551BD8" w:rsidP="001D1C86"/>
          <w:p w14:paraId="44CD8192" w14:textId="77777777" w:rsidR="00551BD8" w:rsidRDefault="00551BD8" w:rsidP="001D1C86">
            <w:r>
              <w:t>Follow instructions on T1-2 to open a database description file</w:t>
            </w:r>
          </w:p>
        </w:tc>
        <w:tc>
          <w:tcPr>
            <w:tcW w:w="1298" w:type="dxa"/>
            <w:gridSpan w:val="3"/>
          </w:tcPr>
          <w:p w14:paraId="1AF09CC0" w14:textId="77777777" w:rsidR="00551BD8" w:rsidRPr="00F34F6E" w:rsidRDefault="00551BD8" w:rsidP="001D1C86">
            <w:pPr>
              <w:rPr>
                <w:b/>
                <w:bCs/>
              </w:rPr>
            </w:pPr>
            <w:r w:rsidRPr="00F34F6E">
              <w:rPr>
                <w:b/>
                <w:bCs/>
              </w:rPr>
              <w:t>PURPOSE</w:t>
            </w:r>
          </w:p>
          <w:p w14:paraId="1BBA3C02" w14:textId="77777777" w:rsidR="00551BD8" w:rsidRDefault="00551BD8" w:rsidP="001D1C86"/>
          <w:p w14:paraId="529CCC6D" w14:textId="77777777" w:rsidR="00551BD8" w:rsidRDefault="00551BD8" w:rsidP="001D1C86">
            <w:r>
              <w:t>Beginning of test</w:t>
            </w:r>
          </w:p>
        </w:tc>
        <w:tc>
          <w:tcPr>
            <w:tcW w:w="2292" w:type="dxa"/>
          </w:tcPr>
          <w:p w14:paraId="645B582C" w14:textId="77777777" w:rsidR="00551BD8" w:rsidRPr="00F34F6E" w:rsidRDefault="00551BD8" w:rsidP="001D1C86">
            <w:pPr>
              <w:rPr>
                <w:b/>
                <w:bCs/>
              </w:rPr>
            </w:pPr>
            <w:r w:rsidRPr="00F34F6E">
              <w:rPr>
                <w:b/>
                <w:bCs/>
              </w:rPr>
              <w:t>EXEPCTED RESULTS</w:t>
            </w:r>
          </w:p>
          <w:p w14:paraId="1F528360" w14:textId="77777777" w:rsidR="00551BD8" w:rsidRDefault="00551BD8" w:rsidP="001D1C86"/>
          <w:p w14:paraId="3B86C93A" w14:textId="77777777" w:rsidR="00551BD8" w:rsidRDefault="00551BD8" w:rsidP="001D1C86">
            <w:r>
              <w:t xml:space="preserve">Main window will display list of tables in database </w:t>
            </w:r>
          </w:p>
        </w:tc>
        <w:tc>
          <w:tcPr>
            <w:tcW w:w="1460" w:type="dxa"/>
          </w:tcPr>
          <w:p w14:paraId="3CE27742" w14:textId="77777777" w:rsidR="00551BD8" w:rsidRPr="00F34F6E" w:rsidRDefault="00551BD8" w:rsidP="001D1C86">
            <w:pPr>
              <w:rPr>
                <w:b/>
                <w:bCs/>
              </w:rPr>
            </w:pPr>
            <w:r w:rsidRPr="00F34F6E">
              <w:rPr>
                <w:b/>
                <w:bCs/>
              </w:rPr>
              <w:t>COMMENTS</w:t>
            </w:r>
          </w:p>
          <w:p w14:paraId="5705F9DD" w14:textId="77777777" w:rsidR="00551BD8" w:rsidRDefault="00551BD8" w:rsidP="001D1C86"/>
          <w:p w14:paraId="1B4F79CA" w14:textId="77777777" w:rsidR="00551BD8" w:rsidRDefault="00551BD8" w:rsidP="001D1C86"/>
        </w:tc>
      </w:tr>
      <w:tr w:rsidR="00551BD8" w14:paraId="577D08E8" w14:textId="77777777" w:rsidTr="001D1C86">
        <w:tblPrEx>
          <w:tblCellMar>
            <w:top w:w="0" w:type="dxa"/>
            <w:bottom w:w="0" w:type="dxa"/>
          </w:tblCellMar>
        </w:tblPrEx>
        <w:trPr>
          <w:cantSplit/>
          <w:trHeight w:val="530"/>
        </w:trPr>
        <w:tc>
          <w:tcPr>
            <w:tcW w:w="784" w:type="dxa"/>
          </w:tcPr>
          <w:p w14:paraId="421DC285" w14:textId="77777777" w:rsidR="00551BD8" w:rsidRDefault="00551BD8" w:rsidP="001D1C86">
            <w:r>
              <w:t>2.</w:t>
            </w:r>
          </w:p>
        </w:tc>
        <w:tc>
          <w:tcPr>
            <w:tcW w:w="3544" w:type="dxa"/>
          </w:tcPr>
          <w:p w14:paraId="0ABC4F7F" w14:textId="2E1C715B" w:rsidR="00551BD8" w:rsidRDefault="00551BD8" w:rsidP="001D1C86">
            <w:r>
              <w:t>Click the button “File” located at the top left corner, then select Print Normal</w:t>
            </w:r>
          </w:p>
        </w:tc>
        <w:tc>
          <w:tcPr>
            <w:tcW w:w="1298" w:type="dxa"/>
            <w:gridSpan w:val="3"/>
          </w:tcPr>
          <w:p w14:paraId="7542732E" w14:textId="422C2D6C" w:rsidR="00551BD8" w:rsidRDefault="00551BD8" w:rsidP="001D1C86">
            <w:r>
              <w:t>Test Print Normal option</w:t>
            </w:r>
          </w:p>
        </w:tc>
        <w:tc>
          <w:tcPr>
            <w:tcW w:w="2292" w:type="dxa"/>
          </w:tcPr>
          <w:p w14:paraId="1149A6D2" w14:textId="77777777" w:rsidR="00551BD8" w:rsidRDefault="00551BD8" w:rsidP="001D1C86">
            <w:r>
              <w:t>The window Print will appear</w:t>
            </w:r>
          </w:p>
        </w:tc>
        <w:tc>
          <w:tcPr>
            <w:tcW w:w="1460" w:type="dxa"/>
          </w:tcPr>
          <w:p w14:paraId="51918A8C" w14:textId="77777777" w:rsidR="00551BD8" w:rsidRPr="00B10BFA" w:rsidRDefault="00551BD8" w:rsidP="001D1C86"/>
        </w:tc>
      </w:tr>
      <w:tr w:rsidR="00551BD8" w14:paraId="5BB2CB67" w14:textId="77777777" w:rsidTr="001D1C86">
        <w:tblPrEx>
          <w:tblCellMar>
            <w:top w:w="0" w:type="dxa"/>
            <w:bottom w:w="0" w:type="dxa"/>
          </w:tblCellMar>
        </w:tblPrEx>
        <w:trPr>
          <w:cantSplit/>
          <w:trHeight w:val="530"/>
        </w:trPr>
        <w:tc>
          <w:tcPr>
            <w:tcW w:w="784" w:type="dxa"/>
          </w:tcPr>
          <w:p w14:paraId="72CB8345" w14:textId="77777777" w:rsidR="00551BD8" w:rsidRDefault="00551BD8" w:rsidP="001D1C86">
            <w:r>
              <w:t xml:space="preserve">3. </w:t>
            </w:r>
          </w:p>
        </w:tc>
        <w:tc>
          <w:tcPr>
            <w:tcW w:w="3544" w:type="dxa"/>
          </w:tcPr>
          <w:p w14:paraId="0477E9DA" w14:textId="4ECA2F7F" w:rsidR="00551BD8" w:rsidRDefault="00551BD8" w:rsidP="001D1C86">
            <w:r>
              <w:t>On the option Name, select Microsoft to Print to PDF, then click on Print, and select the path destination to save the PDF file</w:t>
            </w:r>
          </w:p>
          <w:p w14:paraId="0753065F" w14:textId="77777777" w:rsidR="00551BD8" w:rsidRDefault="00551BD8" w:rsidP="001D1C86"/>
        </w:tc>
        <w:tc>
          <w:tcPr>
            <w:tcW w:w="1298" w:type="dxa"/>
            <w:gridSpan w:val="3"/>
          </w:tcPr>
          <w:p w14:paraId="17282A81" w14:textId="7FA4BCD5" w:rsidR="00551BD8" w:rsidRDefault="00551BD8" w:rsidP="001D1C86">
            <w:r>
              <w:t>Test Print Normal option using PDF print</w:t>
            </w:r>
          </w:p>
        </w:tc>
        <w:tc>
          <w:tcPr>
            <w:tcW w:w="2292" w:type="dxa"/>
          </w:tcPr>
          <w:p w14:paraId="7AF34EFB" w14:textId="77777777" w:rsidR="00551BD8" w:rsidRDefault="00551BD8" w:rsidP="001D1C86">
            <w:r>
              <w:t xml:space="preserve">The file should be saved on the path indicated </w:t>
            </w:r>
          </w:p>
        </w:tc>
        <w:tc>
          <w:tcPr>
            <w:tcW w:w="1460" w:type="dxa"/>
          </w:tcPr>
          <w:p w14:paraId="6329F542" w14:textId="77777777" w:rsidR="00551BD8" w:rsidRPr="00B10BFA" w:rsidRDefault="00551BD8" w:rsidP="001D1C86"/>
        </w:tc>
      </w:tr>
      <w:tr w:rsidR="00551BD8" w14:paraId="52D0FBCF" w14:textId="77777777" w:rsidTr="001D1C86">
        <w:tblPrEx>
          <w:tblCellMar>
            <w:top w:w="0" w:type="dxa"/>
            <w:bottom w:w="0" w:type="dxa"/>
          </w:tblCellMar>
        </w:tblPrEx>
        <w:trPr>
          <w:cantSplit/>
          <w:trHeight w:val="530"/>
        </w:trPr>
        <w:tc>
          <w:tcPr>
            <w:tcW w:w="784" w:type="dxa"/>
          </w:tcPr>
          <w:p w14:paraId="753213DE" w14:textId="77777777" w:rsidR="00551BD8" w:rsidRDefault="00551BD8" w:rsidP="001D1C86">
            <w:r>
              <w:t>4.</w:t>
            </w:r>
          </w:p>
        </w:tc>
        <w:tc>
          <w:tcPr>
            <w:tcW w:w="3544" w:type="dxa"/>
          </w:tcPr>
          <w:p w14:paraId="1D31299B" w14:textId="77777777" w:rsidR="00551BD8" w:rsidRDefault="00551BD8" w:rsidP="001D1C86">
            <w:r>
              <w:t>Look for the file that was printed in the step before, open the file to see the printed file</w:t>
            </w:r>
          </w:p>
        </w:tc>
        <w:tc>
          <w:tcPr>
            <w:tcW w:w="1298" w:type="dxa"/>
            <w:gridSpan w:val="3"/>
          </w:tcPr>
          <w:p w14:paraId="0215DFD3" w14:textId="77777777" w:rsidR="00551BD8" w:rsidRDefault="00551BD8" w:rsidP="001D1C86">
            <w:r>
              <w:t>Open file printed to PDF</w:t>
            </w:r>
          </w:p>
        </w:tc>
        <w:tc>
          <w:tcPr>
            <w:tcW w:w="2292" w:type="dxa"/>
          </w:tcPr>
          <w:p w14:paraId="1C386431" w14:textId="33D7672B" w:rsidR="00551BD8" w:rsidRDefault="00551BD8" w:rsidP="001D1C86">
            <w:r>
              <w:t xml:space="preserve">The database description table is on the printed PDF file </w:t>
            </w:r>
          </w:p>
        </w:tc>
        <w:tc>
          <w:tcPr>
            <w:tcW w:w="1460" w:type="dxa"/>
          </w:tcPr>
          <w:p w14:paraId="3A686AAB" w14:textId="77777777" w:rsidR="00551BD8" w:rsidRPr="00B10BFA" w:rsidRDefault="00551BD8" w:rsidP="001D1C86"/>
        </w:tc>
      </w:tr>
      <w:tr w:rsidR="00551BD8" w14:paraId="13EC2B3E" w14:textId="77777777" w:rsidTr="001D1C86">
        <w:tblPrEx>
          <w:tblCellMar>
            <w:top w:w="0" w:type="dxa"/>
            <w:bottom w:w="0" w:type="dxa"/>
          </w:tblCellMar>
        </w:tblPrEx>
        <w:trPr>
          <w:trHeight w:val="1213"/>
        </w:trPr>
        <w:tc>
          <w:tcPr>
            <w:tcW w:w="9378" w:type="dxa"/>
            <w:gridSpan w:val="7"/>
            <w:tcBorders>
              <w:bottom w:val="single" w:sz="4" w:space="0" w:color="auto"/>
            </w:tcBorders>
          </w:tcPr>
          <w:p w14:paraId="36591E4C" w14:textId="6896160C" w:rsidR="00551BD8" w:rsidRPr="002528B3" w:rsidRDefault="00551BD8" w:rsidP="001D1C86">
            <w:r w:rsidRPr="00F34F6E">
              <w:rPr>
                <w:b/>
                <w:bCs/>
              </w:rPr>
              <w:t>Concluding Remarks:</w:t>
            </w:r>
            <w:r>
              <w:br/>
              <w:t>The option Print Normal works as expected</w:t>
            </w:r>
          </w:p>
        </w:tc>
      </w:tr>
      <w:tr w:rsidR="00551BD8" w14:paraId="079802F7" w14:textId="77777777" w:rsidTr="001D1C86">
        <w:tblPrEx>
          <w:tblCellMar>
            <w:top w:w="0" w:type="dxa"/>
            <w:bottom w:w="0" w:type="dxa"/>
          </w:tblCellMar>
        </w:tblPrEx>
        <w:trPr>
          <w:trHeight w:val="863"/>
        </w:trPr>
        <w:tc>
          <w:tcPr>
            <w:tcW w:w="5236" w:type="dxa"/>
            <w:gridSpan w:val="3"/>
          </w:tcPr>
          <w:p w14:paraId="6643B6FF" w14:textId="77777777" w:rsidR="00551BD8" w:rsidRPr="001D1C86" w:rsidRDefault="00551BD8" w:rsidP="001D1C86">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4DA5444E"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4ED04DCC" w14:textId="77777777" w:rsidR="00551BD8" w:rsidRPr="001D1C86" w:rsidRDefault="00551BD8" w:rsidP="001D1C86">
            <w:pPr>
              <w:rPr>
                <w:lang w:val="es-MX"/>
              </w:rPr>
            </w:pPr>
          </w:p>
        </w:tc>
        <w:tc>
          <w:tcPr>
            <w:tcW w:w="4142" w:type="dxa"/>
            <w:gridSpan w:val="4"/>
          </w:tcPr>
          <w:p w14:paraId="284559F0" w14:textId="77777777" w:rsidR="00551BD8" w:rsidRPr="00D47888" w:rsidRDefault="00551BD8" w:rsidP="001D1C86">
            <w:r w:rsidRPr="00F34F6E">
              <w:rPr>
                <w:b/>
                <w:bCs/>
              </w:rPr>
              <w:t>Date Completed:</w:t>
            </w:r>
            <w:r>
              <w:rPr>
                <w:b/>
                <w:bCs/>
              </w:rPr>
              <w:t xml:space="preserve"> </w:t>
            </w:r>
            <w:r>
              <w:t>04/09/2020</w:t>
            </w:r>
          </w:p>
        </w:tc>
      </w:tr>
    </w:tbl>
    <w:p w14:paraId="6DB668BD" w14:textId="77777777" w:rsidR="00551BD8" w:rsidRPr="000A24F7" w:rsidRDefault="00551BD8" w:rsidP="00551BD8"/>
    <w:p w14:paraId="09DCFE8B" w14:textId="77777777" w:rsidR="00551BD8" w:rsidRPr="000A24F7" w:rsidRDefault="00551BD8" w:rsidP="00551BD8"/>
    <w:p w14:paraId="3E8BC80E" w14:textId="745B0FE5" w:rsidR="00551BD8" w:rsidRDefault="00551BD8" w:rsidP="00551BD8">
      <w:pPr>
        <w:rPr>
          <w:bCs/>
        </w:rPr>
      </w:pPr>
      <w:r>
        <w:rPr>
          <w:b/>
          <w:bCs/>
        </w:rPr>
        <w:t xml:space="preserve">Objective: </w:t>
      </w:r>
      <w:r w:rsidRPr="000E57EA">
        <w:rPr>
          <w:bCs/>
        </w:rPr>
        <w:t xml:space="preserve">Test the Print </w:t>
      </w:r>
      <w:r>
        <w:rPr>
          <w:bCs/>
        </w:rPr>
        <w:t>CSV option</w:t>
      </w:r>
    </w:p>
    <w:p w14:paraId="13868C78" w14:textId="77777777" w:rsidR="00551BD8" w:rsidRPr="004D0D15" w:rsidRDefault="00551BD8" w:rsidP="00551BD8">
      <w:pPr>
        <w:rPr>
          <w:bCs/>
        </w:rPr>
      </w:pPr>
    </w:p>
    <w:p w14:paraId="2BC780BB" w14:textId="77777777" w:rsidR="00551BD8" w:rsidRDefault="00551BD8" w:rsidP="00551BD8">
      <w:pPr>
        <w:rPr>
          <w:b/>
          <w:bCs/>
        </w:rPr>
      </w:pPr>
      <w:r>
        <w:rPr>
          <w:b/>
          <w:bCs/>
        </w:rPr>
        <w:t>Notes:</w:t>
      </w:r>
    </w:p>
    <w:p w14:paraId="1FA2550F"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3270"/>
        <w:gridCol w:w="886"/>
        <w:gridCol w:w="10"/>
        <w:gridCol w:w="371"/>
        <w:gridCol w:w="2620"/>
        <w:gridCol w:w="1451"/>
      </w:tblGrid>
      <w:tr w:rsidR="00551BD8" w14:paraId="2FBCFD79" w14:textId="77777777" w:rsidTr="001D1C86">
        <w:tblPrEx>
          <w:tblCellMar>
            <w:top w:w="0" w:type="dxa"/>
            <w:bottom w:w="0" w:type="dxa"/>
          </w:tblCellMar>
        </w:tblPrEx>
        <w:trPr>
          <w:cantSplit/>
          <w:trHeight w:val="290"/>
        </w:trPr>
        <w:tc>
          <w:tcPr>
            <w:tcW w:w="5246" w:type="dxa"/>
            <w:gridSpan w:val="4"/>
          </w:tcPr>
          <w:p w14:paraId="31A5F319" w14:textId="5DB2D098" w:rsidR="00551BD8" w:rsidRDefault="00551BD8" w:rsidP="001D1C86">
            <w:r w:rsidRPr="00F34F6E">
              <w:rPr>
                <w:b/>
                <w:bCs/>
              </w:rPr>
              <w:t>Test No.:</w:t>
            </w:r>
            <w:r>
              <w:t xml:space="preserve"> T2-3</w:t>
            </w:r>
          </w:p>
        </w:tc>
        <w:tc>
          <w:tcPr>
            <w:tcW w:w="4132" w:type="dxa"/>
            <w:gridSpan w:val="3"/>
          </w:tcPr>
          <w:p w14:paraId="466BC6F8" w14:textId="77777777" w:rsidR="00551BD8" w:rsidRPr="002528B3" w:rsidRDefault="00551BD8" w:rsidP="001D1C86">
            <w:r w:rsidRPr="00F34F6E">
              <w:rPr>
                <w:b/>
                <w:bCs/>
              </w:rPr>
              <w:t xml:space="preserve">Current Status: </w:t>
            </w:r>
            <w:r>
              <w:t>Passed</w:t>
            </w:r>
          </w:p>
        </w:tc>
      </w:tr>
      <w:tr w:rsidR="00551BD8" w14:paraId="79C5EC7E" w14:textId="77777777" w:rsidTr="001D1C86">
        <w:tblPrEx>
          <w:tblCellMar>
            <w:top w:w="0" w:type="dxa"/>
            <w:bottom w:w="0" w:type="dxa"/>
          </w:tblCellMar>
        </w:tblPrEx>
        <w:trPr>
          <w:cantSplit/>
          <w:trHeight w:val="290"/>
        </w:trPr>
        <w:tc>
          <w:tcPr>
            <w:tcW w:w="9378" w:type="dxa"/>
            <w:gridSpan w:val="7"/>
          </w:tcPr>
          <w:p w14:paraId="0054DB96" w14:textId="0E4D400C" w:rsidR="00551BD8" w:rsidRPr="004D0D15" w:rsidRDefault="00551BD8" w:rsidP="001D1C86">
            <w:pPr>
              <w:rPr>
                <w:bCs/>
              </w:rPr>
            </w:pPr>
            <w:r w:rsidRPr="00F34F6E">
              <w:rPr>
                <w:b/>
                <w:bCs/>
              </w:rPr>
              <w:t>Test title:</w:t>
            </w:r>
            <w:r w:rsidRPr="00E47986">
              <w:t xml:space="preserve">  </w:t>
            </w:r>
            <w:r>
              <w:rPr>
                <w:bCs/>
              </w:rPr>
              <w:t>Print CSV</w:t>
            </w:r>
          </w:p>
          <w:p w14:paraId="5278A7B0" w14:textId="77777777" w:rsidR="00551BD8" w:rsidRPr="00E47986" w:rsidRDefault="00551BD8" w:rsidP="001D1C86"/>
        </w:tc>
      </w:tr>
      <w:tr w:rsidR="00551BD8" w14:paraId="3E51BB40" w14:textId="77777777" w:rsidTr="001D1C86">
        <w:tblPrEx>
          <w:tblCellMar>
            <w:top w:w="0" w:type="dxa"/>
            <w:bottom w:w="0" w:type="dxa"/>
          </w:tblCellMar>
        </w:tblPrEx>
        <w:trPr>
          <w:cantSplit/>
          <w:trHeight w:val="1038"/>
        </w:trPr>
        <w:tc>
          <w:tcPr>
            <w:tcW w:w="9378" w:type="dxa"/>
            <w:gridSpan w:val="7"/>
          </w:tcPr>
          <w:p w14:paraId="390E9908" w14:textId="77777777" w:rsidR="00551BD8" w:rsidRPr="006308A0" w:rsidRDefault="00551BD8" w:rsidP="001D1C86">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00119A1B" w14:textId="77777777" w:rsidR="00551BD8" w:rsidRPr="00E47986" w:rsidRDefault="00551BD8" w:rsidP="001D1C86">
            <w:r w:rsidRPr="006308A0">
              <w:rPr>
                <w:color w:val="AEAAAA"/>
              </w:rPr>
              <w:t>&gt;&gt;</w:t>
            </w:r>
          </w:p>
        </w:tc>
      </w:tr>
      <w:tr w:rsidR="00551BD8" w14:paraId="2D54A4CE" w14:textId="77777777" w:rsidTr="001D1C86">
        <w:tblPrEx>
          <w:tblCellMar>
            <w:top w:w="0" w:type="dxa"/>
            <w:bottom w:w="0" w:type="dxa"/>
          </w:tblCellMar>
        </w:tblPrEx>
        <w:trPr>
          <w:cantSplit/>
          <w:trHeight w:val="1043"/>
        </w:trPr>
        <w:tc>
          <w:tcPr>
            <w:tcW w:w="784" w:type="dxa"/>
          </w:tcPr>
          <w:p w14:paraId="60895DFE" w14:textId="77777777" w:rsidR="00551BD8" w:rsidRPr="00F34F6E" w:rsidRDefault="00551BD8" w:rsidP="001D1C86">
            <w:pPr>
              <w:rPr>
                <w:b/>
                <w:bCs/>
              </w:rPr>
            </w:pPr>
            <w:r w:rsidRPr="00F34F6E">
              <w:rPr>
                <w:b/>
                <w:bCs/>
              </w:rPr>
              <w:t>STEP</w:t>
            </w:r>
          </w:p>
          <w:p w14:paraId="10E7B54A" w14:textId="77777777" w:rsidR="00551BD8" w:rsidRDefault="00551BD8" w:rsidP="001D1C86"/>
          <w:p w14:paraId="24228D75" w14:textId="77777777" w:rsidR="00551BD8" w:rsidRDefault="00551BD8" w:rsidP="001D1C86">
            <w:r>
              <w:t>1.</w:t>
            </w:r>
          </w:p>
        </w:tc>
        <w:tc>
          <w:tcPr>
            <w:tcW w:w="3544" w:type="dxa"/>
          </w:tcPr>
          <w:p w14:paraId="5C999679" w14:textId="77777777" w:rsidR="00551BD8" w:rsidRPr="00F34F6E" w:rsidRDefault="00551BD8" w:rsidP="001D1C86">
            <w:pPr>
              <w:rPr>
                <w:b/>
                <w:bCs/>
              </w:rPr>
            </w:pPr>
            <w:r w:rsidRPr="00F34F6E">
              <w:rPr>
                <w:b/>
                <w:bCs/>
              </w:rPr>
              <w:t>OPERATOR ACTION</w:t>
            </w:r>
          </w:p>
          <w:p w14:paraId="0B2E790D" w14:textId="77777777" w:rsidR="00551BD8" w:rsidRDefault="00551BD8" w:rsidP="001D1C86"/>
          <w:p w14:paraId="10E69A14" w14:textId="77777777" w:rsidR="00551BD8" w:rsidRDefault="00551BD8" w:rsidP="001D1C86">
            <w:r>
              <w:t>Follow instructions on T1-2 to open a database description file</w:t>
            </w:r>
          </w:p>
        </w:tc>
        <w:tc>
          <w:tcPr>
            <w:tcW w:w="1298" w:type="dxa"/>
            <w:gridSpan w:val="3"/>
          </w:tcPr>
          <w:p w14:paraId="79B1A723" w14:textId="77777777" w:rsidR="00551BD8" w:rsidRPr="00F34F6E" w:rsidRDefault="00551BD8" w:rsidP="001D1C86">
            <w:pPr>
              <w:rPr>
                <w:b/>
                <w:bCs/>
              </w:rPr>
            </w:pPr>
            <w:r w:rsidRPr="00F34F6E">
              <w:rPr>
                <w:b/>
                <w:bCs/>
              </w:rPr>
              <w:t>PURPOSE</w:t>
            </w:r>
          </w:p>
          <w:p w14:paraId="2F65DA8F" w14:textId="77777777" w:rsidR="00551BD8" w:rsidRDefault="00551BD8" w:rsidP="001D1C86"/>
          <w:p w14:paraId="717E68B4" w14:textId="77777777" w:rsidR="00551BD8" w:rsidRDefault="00551BD8" w:rsidP="001D1C86">
            <w:r>
              <w:t>Beginning of test</w:t>
            </w:r>
          </w:p>
        </w:tc>
        <w:tc>
          <w:tcPr>
            <w:tcW w:w="2292" w:type="dxa"/>
          </w:tcPr>
          <w:p w14:paraId="1983A98B" w14:textId="77777777" w:rsidR="00551BD8" w:rsidRPr="00F34F6E" w:rsidRDefault="00551BD8" w:rsidP="001D1C86">
            <w:pPr>
              <w:rPr>
                <w:b/>
                <w:bCs/>
              </w:rPr>
            </w:pPr>
            <w:r w:rsidRPr="00F34F6E">
              <w:rPr>
                <w:b/>
                <w:bCs/>
              </w:rPr>
              <w:t>EXEPCTED RESULTS</w:t>
            </w:r>
          </w:p>
          <w:p w14:paraId="6B0BFF8D" w14:textId="77777777" w:rsidR="00551BD8" w:rsidRDefault="00551BD8" w:rsidP="001D1C86"/>
          <w:p w14:paraId="4657BE0E" w14:textId="77777777" w:rsidR="00551BD8" w:rsidRDefault="00551BD8" w:rsidP="001D1C86">
            <w:r>
              <w:t xml:space="preserve">Main window will display list of tables in database </w:t>
            </w:r>
          </w:p>
        </w:tc>
        <w:tc>
          <w:tcPr>
            <w:tcW w:w="1460" w:type="dxa"/>
          </w:tcPr>
          <w:p w14:paraId="2F23066A" w14:textId="77777777" w:rsidR="00551BD8" w:rsidRPr="00F34F6E" w:rsidRDefault="00551BD8" w:rsidP="001D1C86">
            <w:pPr>
              <w:rPr>
                <w:b/>
                <w:bCs/>
              </w:rPr>
            </w:pPr>
            <w:r w:rsidRPr="00F34F6E">
              <w:rPr>
                <w:b/>
                <w:bCs/>
              </w:rPr>
              <w:t>COMMENTS</w:t>
            </w:r>
          </w:p>
          <w:p w14:paraId="6DB9D67D" w14:textId="77777777" w:rsidR="00551BD8" w:rsidRDefault="00551BD8" w:rsidP="001D1C86"/>
          <w:p w14:paraId="0D666C47" w14:textId="77777777" w:rsidR="00551BD8" w:rsidRDefault="00551BD8" w:rsidP="001D1C86"/>
        </w:tc>
      </w:tr>
      <w:tr w:rsidR="00551BD8" w14:paraId="707DB871" w14:textId="77777777" w:rsidTr="001D1C86">
        <w:tblPrEx>
          <w:tblCellMar>
            <w:top w:w="0" w:type="dxa"/>
            <w:bottom w:w="0" w:type="dxa"/>
          </w:tblCellMar>
        </w:tblPrEx>
        <w:trPr>
          <w:cantSplit/>
          <w:trHeight w:val="1043"/>
        </w:trPr>
        <w:tc>
          <w:tcPr>
            <w:tcW w:w="784" w:type="dxa"/>
          </w:tcPr>
          <w:p w14:paraId="0FDFA7A7" w14:textId="56A445C5" w:rsidR="00551BD8" w:rsidRPr="00551BD8" w:rsidRDefault="00551BD8" w:rsidP="001D1C86">
            <w:r>
              <w:t>2.</w:t>
            </w:r>
          </w:p>
        </w:tc>
        <w:tc>
          <w:tcPr>
            <w:tcW w:w="3544" w:type="dxa"/>
          </w:tcPr>
          <w:p w14:paraId="122F5FFA" w14:textId="3CB7B896" w:rsidR="00551BD8" w:rsidRPr="00551BD8" w:rsidRDefault="00551BD8" w:rsidP="001D1C86">
            <w:r>
              <w:t>Open the data file CONSTRAINT_TABLE</w:t>
            </w:r>
          </w:p>
        </w:tc>
        <w:tc>
          <w:tcPr>
            <w:tcW w:w="1298" w:type="dxa"/>
            <w:gridSpan w:val="3"/>
          </w:tcPr>
          <w:p w14:paraId="3E81B70A" w14:textId="4E3EF660" w:rsidR="00551BD8" w:rsidRPr="00551BD8" w:rsidRDefault="00551BD8" w:rsidP="001D1C86">
            <w:r>
              <w:t>Beginning of test</w:t>
            </w:r>
          </w:p>
        </w:tc>
        <w:tc>
          <w:tcPr>
            <w:tcW w:w="2292" w:type="dxa"/>
          </w:tcPr>
          <w:p w14:paraId="1157BD79" w14:textId="7540E082" w:rsidR="00551BD8" w:rsidRPr="00551BD8" w:rsidRDefault="00551BD8" w:rsidP="001D1C86">
            <w:r>
              <w:t xml:space="preserve">The table CONSTRAINT_TABLE will open </w:t>
            </w:r>
          </w:p>
        </w:tc>
        <w:tc>
          <w:tcPr>
            <w:tcW w:w="1460" w:type="dxa"/>
          </w:tcPr>
          <w:p w14:paraId="6E0C7F54" w14:textId="77777777" w:rsidR="00551BD8" w:rsidRPr="00551BD8" w:rsidRDefault="00551BD8" w:rsidP="001D1C86"/>
        </w:tc>
      </w:tr>
      <w:tr w:rsidR="00551BD8" w14:paraId="5090FDFF" w14:textId="77777777" w:rsidTr="001D1C86">
        <w:tblPrEx>
          <w:tblCellMar>
            <w:top w:w="0" w:type="dxa"/>
            <w:bottom w:w="0" w:type="dxa"/>
          </w:tblCellMar>
        </w:tblPrEx>
        <w:trPr>
          <w:cantSplit/>
          <w:trHeight w:val="530"/>
        </w:trPr>
        <w:tc>
          <w:tcPr>
            <w:tcW w:w="784" w:type="dxa"/>
          </w:tcPr>
          <w:p w14:paraId="2343317A" w14:textId="58CAE440" w:rsidR="00551BD8" w:rsidRDefault="00551BD8" w:rsidP="001D1C86">
            <w:r>
              <w:lastRenderedPageBreak/>
              <w:t>3.</w:t>
            </w:r>
          </w:p>
        </w:tc>
        <w:tc>
          <w:tcPr>
            <w:tcW w:w="3544" w:type="dxa"/>
          </w:tcPr>
          <w:p w14:paraId="63CDE977" w14:textId="37AF5CF2" w:rsidR="00551BD8" w:rsidRDefault="00551BD8" w:rsidP="001D1C86">
            <w:r>
              <w:t>Click the button “File” located at the top left corner, then select Print CSV</w:t>
            </w:r>
          </w:p>
        </w:tc>
        <w:tc>
          <w:tcPr>
            <w:tcW w:w="1298" w:type="dxa"/>
            <w:gridSpan w:val="3"/>
          </w:tcPr>
          <w:p w14:paraId="6D825365" w14:textId="44BC0480" w:rsidR="00551BD8" w:rsidRDefault="00551BD8" w:rsidP="001D1C86">
            <w:r>
              <w:t>Test Print CSV</w:t>
            </w:r>
          </w:p>
        </w:tc>
        <w:tc>
          <w:tcPr>
            <w:tcW w:w="2292" w:type="dxa"/>
          </w:tcPr>
          <w:p w14:paraId="3BC62960" w14:textId="140FFDBB" w:rsidR="00551BD8" w:rsidRDefault="00551BD8" w:rsidP="001D1C86">
            <w:r>
              <w:t>A message will appear on top of the window with the message of the numbers of records found + the destination path</w:t>
            </w:r>
          </w:p>
        </w:tc>
        <w:tc>
          <w:tcPr>
            <w:tcW w:w="1460" w:type="dxa"/>
          </w:tcPr>
          <w:p w14:paraId="3C2E2011" w14:textId="77777777" w:rsidR="00551BD8" w:rsidRPr="00B10BFA" w:rsidRDefault="00551BD8" w:rsidP="001D1C86"/>
        </w:tc>
      </w:tr>
      <w:tr w:rsidR="00551BD8" w14:paraId="2C5CC861" w14:textId="77777777" w:rsidTr="001D1C86">
        <w:tblPrEx>
          <w:tblCellMar>
            <w:top w:w="0" w:type="dxa"/>
            <w:bottom w:w="0" w:type="dxa"/>
          </w:tblCellMar>
        </w:tblPrEx>
        <w:trPr>
          <w:cantSplit/>
          <w:trHeight w:val="530"/>
        </w:trPr>
        <w:tc>
          <w:tcPr>
            <w:tcW w:w="784" w:type="dxa"/>
          </w:tcPr>
          <w:p w14:paraId="5AE2E092" w14:textId="77777777" w:rsidR="00551BD8" w:rsidRDefault="00551BD8" w:rsidP="001D1C86">
            <w:r>
              <w:t>4.</w:t>
            </w:r>
          </w:p>
        </w:tc>
        <w:tc>
          <w:tcPr>
            <w:tcW w:w="3544" w:type="dxa"/>
          </w:tcPr>
          <w:p w14:paraId="4CCE2DC2" w14:textId="3741251E" w:rsidR="00551BD8" w:rsidRDefault="00551BD8" w:rsidP="001D1C86">
            <w:r>
              <w:t xml:space="preserve">Look for the CSV file on the folder where the application is located, open the file </w:t>
            </w:r>
          </w:p>
        </w:tc>
        <w:tc>
          <w:tcPr>
            <w:tcW w:w="1298" w:type="dxa"/>
            <w:gridSpan w:val="3"/>
          </w:tcPr>
          <w:p w14:paraId="1CBE5AD3" w14:textId="21D30434" w:rsidR="00551BD8" w:rsidRDefault="00551BD8" w:rsidP="001D1C86">
            <w:r>
              <w:t>Open CSV file</w:t>
            </w:r>
          </w:p>
        </w:tc>
        <w:tc>
          <w:tcPr>
            <w:tcW w:w="2292" w:type="dxa"/>
          </w:tcPr>
          <w:p w14:paraId="102FC9DC" w14:textId="19695E27" w:rsidR="00551BD8" w:rsidRDefault="002616CE" w:rsidP="001D1C86">
            <w:r>
              <w:rPr>
                <w:noProof/>
              </w:rPr>
              <w:pict w14:anchorId="6FE3E5D8">
                <v:shape id="_x0000_s1041" type="#_x0000_t75" style="position:absolute;margin-left:0;margin-top:59.2pt;width:120.2pt;height:83.9pt;z-index:7;visibility:visible;mso-wrap-style:square;mso-position-horizontal-relative:text;mso-position-vertical-relative:text;mso-width-relative:page;mso-height-relative:page">
                  <v:imagedata r:id="rId16" o:title=""/>
                  <w10:wrap type="topAndBottom"/>
                </v:shape>
              </w:pict>
            </w:r>
            <w:r w:rsidR="005A16F7">
              <w:t>When opening the csv file, t</w:t>
            </w:r>
            <w:r w:rsidR="00551BD8">
              <w:t xml:space="preserve">he records of the </w:t>
            </w:r>
            <w:r w:rsidR="005A16F7">
              <w:t>CONSTRAINT_TABLE are visible</w:t>
            </w:r>
          </w:p>
          <w:p w14:paraId="4DAF00FB" w14:textId="15A29636" w:rsidR="002616CE" w:rsidRDefault="002616CE" w:rsidP="001D1C86"/>
        </w:tc>
        <w:tc>
          <w:tcPr>
            <w:tcW w:w="1460" w:type="dxa"/>
          </w:tcPr>
          <w:p w14:paraId="4DC57D17" w14:textId="77777777" w:rsidR="00551BD8" w:rsidRPr="00B10BFA" w:rsidRDefault="00551BD8" w:rsidP="001D1C86"/>
        </w:tc>
      </w:tr>
      <w:tr w:rsidR="00551BD8" w14:paraId="0D1C9F25" w14:textId="77777777" w:rsidTr="001D1C86">
        <w:tblPrEx>
          <w:tblCellMar>
            <w:top w:w="0" w:type="dxa"/>
            <w:bottom w:w="0" w:type="dxa"/>
          </w:tblCellMar>
        </w:tblPrEx>
        <w:trPr>
          <w:trHeight w:val="1213"/>
        </w:trPr>
        <w:tc>
          <w:tcPr>
            <w:tcW w:w="9378" w:type="dxa"/>
            <w:gridSpan w:val="7"/>
            <w:tcBorders>
              <w:bottom w:val="single" w:sz="4" w:space="0" w:color="auto"/>
            </w:tcBorders>
          </w:tcPr>
          <w:p w14:paraId="7E7FEFBA" w14:textId="4F31DEDF" w:rsidR="00551BD8" w:rsidRPr="002528B3" w:rsidRDefault="00551BD8" w:rsidP="001D1C86">
            <w:r w:rsidRPr="00F34F6E">
              <w:rPr>
                <w:b/>
                <w:bCs/>
              </w:rPr>
              <w:t>Concluding Remarks:</w:t>
            </w:r>
            <w:r>
              <w:br/>
              <w:t xml:space="preserve">The option Print </w:t>
            </w:r>
            <w:r w:rsidR="005A16F7">
              <w:t>CSV</w:t>
            </w:r>
            <w:r>
              <w:t xml:space="preserve"> works as expected</w:t>
            </w:r>
          </w:p>
        </w:tc>
      </w:tr>
      <w:tr w:rsidR="00551BD8" w14:paraId="671FD1DF" w14:textId="77777777" w:rsidTr="001D1C86">
        <w:tblPrEx>
          <w:tblCellMar>
            <w:top w:w="0" w:type="dxa"/>
            <w:bottom w:w="0" w:type="dxa"/>
          </w:tblCellMar>
        </w:tblPrEx>
        <w:trPr>
          <w:trHeight w:val="863"/>
        </w:trPr>
        <w:tc>
          <w:tcPr>
            <w:tcW w:w="5236" w:type="dxa"/>
            <w:gridSpan w:val="3"/>
          </w:tcPr>
          <w:p w14:paraId="1E120990" w14:textId="77777777" w:rsidR="00551BD8" w:rsidRPr="001D1C86" w:rsidRDefault="00551BD8" w:rsidP="001D1C86">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583A4704"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350598DA" w14:textId="77777777" w:rsidR="00551BD8" w:rsidRPr="001D1C86" w:rsidRDefault="00551BD8" w:rsidP="001D1C86">
            <w:pPr>
              <w:rPr>
                <w:lang w:val="es-MX"/>
              </w:rPr>
            </w:pPr>
          </w:p>
        </w:tc>
        <w:tc>
          <w:tcPr>
            <w:tcW w:w="4142" w:type="dxa"/>
            <w:gridSpan w:val="4"/>
          </w:tcPr>
          <w:p w14:paraId="32C5BE3C" w14:textId="77777777" w:rsidR="00551BD8" w:rsidRPr="00D47888" w:rsidRDefault="00551BD8" w:rsidP="001D1C86">
            <w:r w:rsidRPr="00F34F6E">
              <w:rPr>
                <w:b/>
                <w:bCs/>
              </w:rPr>
              <w:t>Date Completed:</w:t>
            </w:r>
            <w:r>
              <w:rPr>
                <w:b/>
                <w:bCs/>
              </w:rPr>
              <w:t xml:space="preserve"> </w:t>
            </w:r>
            <w:r>
              <w:t>04/09/2020</w:t>
            </w:r>
          </w:p>
        </w:tc>
      </w:tr>
    </w:tbl>
    <w:p w14:paraId="4AC33C31" w14:textId="77777777" w:rsidR="00551BD8" w:rsidRPr="000A24F7" w:rsidRDefault="00551BD8" w:rsidP="00551BD8"/>
    <w:p w14:paraId="3EE8F805" w14:textId="77777777" w:rsidR="00551BD8" w:rsidRPr="000A24F7" w:rsidRDefault="00551BD8" w:rsidP="00551BD8"/>
    <w:p w14:paraId="0A7FB7F4" w14:textId="77777777" w:rsidR="00551BD8" w:rsidRPr="000A24F7" w:rsidRDefault="00551BD8" w:rsidP="00551BD8"/>
    <w:p w14:paraId="6547F046" w14:textId="2DF84395" w:rsidR="00EA7E1B" w:rsidRPr="00EA7E1B" w:rsidRDefault="005A16F7" w:rsidP="00EA7E1B">
      <w:pPr>
        <w:pStyle w:val="Heading2"/>
      </w:pPr>
      <w:bookmarkStart w:id="34" w:name="_Toc37402739"/>
      <w:r>
        <w:t>Test Suite 3</w:t>
      </w:r>
      <w:bookmarkEnd w:id="34"/>
    </w:p>
    <w:p w14:paraId="2AF852F9" w14:textId="5975939A" w:rsidR="00551BD8" w:rsidRDefault="00551BD8" w:rsidP="000A24F7"/>
    <w:p w14:paraId="26F71049" w14:textId="6F38932A" w:rsidR="005A16F7" w:rsidRDefault="005A16F7" w:rsidP="000A24F7">
      <w:pPr>
        <w:rPr>
          <w:bCs/>
        </w:rPr>
      </w:pPr>
    </w:p>
    <w:p w14:paraId="4622E826" w14:textId="77777777" w:rsidR="005A16F7" w:rsidRDefault="005A16F7" w:rsidP="005A16F7">
      <w:pPr>
        <w:rPr>
          <w:bCs/>
        </w:rPr>
      </w:pPr>
      <w:r>
        <w:rPr>
          <w:b/>
          <w:bCs/>
        </w:rPr>
        <w:t xml:space="preserve">Objective: </w:t>
      </w:r>
      <w:r w:rsidRPr="005A16F7">
        <w:rPr>
          <w:bCs/>
        </w:rPr>
        <w:t>Test when on file Save(^s), the user is prompted to enter a new history entry</w:t>
      </w:r>
    </w:p>
    <w:p w14:paraId="0F77F5C2" w14:textId="4430CC27" w:rsidR="005A16F7" w:rsidRDefault="005A16F7" w:rsidP="005A16F7">
      <w:pPr>
        <w:rPr>
          <w:bCs/>
        </w:rPr>
      </w:pPr>
    </w:p>
    <w:p w14:paraId="081BCBAD" w14:textId="77777777" w:rsidR="005A16F7" w:rsidRPr="004D0D15" w:rsidRDefault="005A16F7" w:rsidP="005A16F7">
      <w:pPr>
        <w:rPr>
          <w:bCs/>
        </w:rPr>
      </w:pPr>
    </w:p>
    <w:p w14:paraId="2D61682B" w14:textId="77777777" w:rsidR="005A16F7" w:rsidRDefault="005A16F7" w:rsidP="005A16F7">
      <w:pPr>
        <w:rPr>
          <w:b/>
          <w:bCs/>
        </w:rPr>
      </w:pPr>
      <w:r>
        <w:rPr>
          <w:b/>
          <w:bCs/>
        </w:rPr>
        <w:t>Notes:</w:t>
      </w:r>
    </w:p>
    <w:p w14:paraId="68729982" w14:textId="1BC36F11" w:rsidR="005A16F7" w:rsidRDefault="005A16F7"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291"/>
        <w:gridCol w:w="1558"/>
        <w:gridCol w:w="17"/>
        <w:gridCol w:w="653"/>
        <w:gridCol w:w="2245"/>
        <w:gridCol w:w="1416"/>
      </w:tblGrid>
      <w:tr w:rsidR="005A16F7" w14:paraId="22162E19" w14:textId="77777777" w:rsidTr="001D1C86">
        <w:tblPrEx>
          <w:tblCellMar>
            <w:top w:w="0" w:type="dxa"/>
            <w:bottom w:w="0" w:type="dxa"/>
          </w:tblCellMar>
        </w:tblPrEx>
        <w:trPr>
          <w:cantSplit/>
          <w:trHeight w:val="290"/>
        </w:trPr>
        <w:tc>
          <w:tcPr>
            <w:tcW w:w="5246" w:type="dxa"/>
            <w:gridSpan w:val="4"/>
          </w:tcPr>
          <w:p w14:paraId="1CD2FB49" w14:textId="7AD84D4D" w:rsidR="005A16F7" w:rsidRDefault="005A16F7" w:rsidP="001D1C86">
            <w:r w:rsidRPr="00F34F6E">
              <w:rPr>
                <w:b/>
                <w:bCs/>
              </w:rPr>
              <w:t>Test No.:</w:t>
            </w:r>
            <w:r>
              <w:t xml:space="preserve"> T3-1</w:t>
            </w:r>
          </w:p>
        </w:tc>
        <w:tc>
          <w:tcPr>
            <w:tcW w:w="4132" w:type="dxa"/>
            <w:gridSpan w:val="3"/>
          </w:tcPr>
          <w:p w14:paraId="64FEE7F9" w14:textId="77777777" w:rsidR="005A16F7" w:rsidRPr="002528B3" w:rsidRDefault="005A16F7" w:rsidP="001D1C86">
            <w:r w:rsidRPr="00F34F6E">
              <w:rPr>
                <w:b/>
                <w:bCs/>
              </w:rPr>
              <w:t xml:space="preserve">Current Status: </w:t>
            </w:r>
            <w:r>
              <w:t>Passed</w:t>
            </w:r>
          </w:p>
        </w:tc>
      </w:tr>
      <w:tr w:rsidR="005A16F7" w14:paraId="228EB934" w14:textId="77777777" w:rsidTr="001D1C86">
        <w:tblPrEx>
          <w:tblCellMar>
            <w:top w:w="0" w:type="dxa"/>
            <w:bottom w:w="0" w:type="dxa"/>
          </w:tblCellMar>
        </w:tblPrEx>
        <w:trPr>
          <w:cantSplit/>
          <w:trHeight w:val="290"/>
        </w:trPr>
        <w:tc>
          <w:tcPr>
            <w:tcW w:w="9378" w:type="dxa"/>
            <w:gridSpan w:val="7"/>
          </w:tcPr>
          <w:p w14:paraId="47F34B79" w14:textId="081EDA2B" w:rsidR="005A16F7" w:rsidRPr="004D0D15" w:rsidRDefault="005A16F7" w:rsidP="001D1C86">
            <w:pPr>
              <w:rPr>
                <w:bCs/>
              </w:rPr>
            </w:pPr>
            <w:r w:rsidRPr="00F34F6E">
              <w:rPr>
                <w:b/>
                <w:bCs/>
              </w:rPr>
              <w:t>Test title:</w:t>
            </w:r>
            <w:r w:rsidRPr="00E47986">
              <w:t xml:space="preserve">  </w:t>
            </w:r>
            <w:r>
              <w:rPr>
                <w:bCs/>
              </w:rPr>
              <w:t>Save(^s)</w:t>
            </w:r>
          </w:p>
          <w:p w14:paraId="5BA34B5B" w14:textId="77777777" w:rsidR="005A16F7" w:rsidRPr="00E47986" w:rsidRDefault="005A16F7" w:rsidP="001D1C86"/>
        </w:tc>
      </w:tr>
      <w:tr w:rsidR="005A16F7" w14:paraId="35994FCB" w14:textId="77777777" w:rsidTr="001D1C86">
        <w:tblPrEx>
          <w:tblCellMar>
            <w:top w:w="0" w:type="dxa"/>
            <w:bottom w:w="0" w:type="dxa"/>
          </w:tblCellMar>
        </w:tblPrEx>
        <w:trPr>
          <w:cantSplit/>
          <w:trHeight w:val="1038"/>
        </w:trPr>
        <w:tc>
          <w:tcPr>
            <w:tcW w:w="9378" w:type="dxa"/>
            <w:gridSpan w:val="7"/>
          </w:tcPr>
          <w:p w14:paraId="5863BCE2" w14:textId="77777777" w:rsidR="005A16F7" w:rsidRPr="006308A0" w:rsidRDefault="005A16F7" w:rsidP="001D1C86">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0551FE66" w14:textId="77777777" w:rsidR="005A16F7" w:rsidRPr="00E47986" w:rsidRDefault="005A16F7" w:rsidP="001D1C86">
            <w:r w:rsidRPr="006308A0">
              <w:rPr>
                <w:color w:val="AEAAAA"/>
              </w:rPr>
              <w:t>&gt;&gt;</w:t>
            </w:r>
          </w:p>
        </w:tc>
      </w:tr>
      <w:tr w:rsidR="005A16F7" w14:paraId="7831BEBF" w14:textId="77777777" w:rsidTr="001D1C86">
        <w:tblPrEx>
          <w:tblCellMar>
            <w:top w:w="0" w:type="dxa"/>
            <w:bottom w:w="0" w:type="dxa"/>
          </w:tblCellMar>
        </w:tblPrEx>
        <w:trPr>
          <w:cantSplit/>
          <w:trHeight w:val="1043"/>
        </w:trPr>
        <w:tc>
          <w:tcPr>
            <w:tcW w:w="784" w:type="dxa"/>
          </w:tcPr>
          <w:p w14:paraId="5596F630" w14:textId="77777777" w:rsidR="005A16F7" w:rsidRPr="00F34F6E" w:rsidRDefault="005A16F7" w:rsidP="001D1C86">
            <w:pPr>
              <w:rPr>
                <w:b/>
                <w:bCs/>
              </w:rPr>
            </w:pPr>
            <w:r w:rsidRPr="00F34F6E">
              <w:rPr>
                <w:b/>
                <w:bCs/>
              </w:rPr>
              <w:t>STEP</w:t>
            </w:r>
          </w:p>
          <w:p w14:paraId="1B6F684E" w14:textId="77777777" w:rsidR="005A16F7" w:rsidRDefault="005A16F7" w:rsidP="001D1C86"/>
          <w:p w14:paraId="1C013C26" w14:textId="77777777" w:rsidR="005A16F7" w:rsidRDefault="005A16F7" w:rsidP="001D1C86">
            <w:r>
              <w:t>1.</w:t>
            </w:r>
          </w:p>
        </w:tc>
        <w:tc>
          <w:tcPr>
            <w:tcW w:w="3544" w:type="dxa"/>
          </w:tcPr>
          <w:p w14:paraId="766D400A" w14:textId="77777777" w:rsidR="005A16F7" w:rsidRPr="00F34F6E" w:rsidRDefault="005A16F7" w:rsidP="001D1C86">
            <w:pPr>
              <w:rPr>
                <w:b/>
                <w:bCs/>
              </w:rPr>
            </w:pPr>
            <w:r w:rsidRPr="00F34F6E">
              <w:rPr>
                <w:b/>
                <w:bCs/>
              </w:rPr>
              <w:t>OPERATOR ACTION</w:t>
            </w:r>
          </w:p>
          <w:p w14:paraId="583EAF5A" w14:textId="77777777" w:rsidR="005A16F7" w:rsidRDefault="005A16F7" w:rsidP="001D1C86"/>
          <w:p w14:paraId="77D9E2F0" w14:textId="77777777" w:rsidR="005A16F7" w:rsidRDefault="005A16F7" w:rsidP="001D1C86">
            <w:r>
              <w:t>Follow instructions on T1-2 to open a database description file</w:t>
            </w:r>
          </w:p>
        </w:tc>
        <w:tc>
          <w:tcPr>
            <w:tcW w:w="1298" w:type="dxa"/>
            <w:gridSpan w:val="3"/>
          </w:tcPr>
          <w:p w14:paraId="7CE409D2" w14:textId="77777777" w:rsidR="005A16F7" w:rsidRPr="00F34F6E" w:rsidRDefault="005A16F7" w:rsidP="001D1C86">
            <w:pPr>
              <w:rPr>
                <w:b/>
                <w:bCs/>
              </w:rPr>
            </w:pPr>
            <w:r w:rsidRPr="00F34F6E">
              <w:rPr>
                <w:b/>
                <w:bCs/>
              </w:rPr>
              <w:t>PURPOSE</w:t>
            </w:r>
          </w:p>
          <w:p w14:paraId="5359A836" w14:textId="77777777" w:rsidR="005A16F7" w:rsidRDefault="005A16F7" w:rsidP="001D1C86"/>
          <w:p w14:paraId="31970140" w14:textId="77777777" w:rsidR="005A16F7" w:rsidRDefault="005A16F7" w:rsidP="001D1C86">
            <w:r>
              <w:t>Beginning of test</w:t>
            </w:r>
          </w:p>
        </w:tc>
        <w:tc>
          <w:tcPr>
            <w:tcW w:w="2292" w:type="dxa"/>
          </w:tcPr>
          <w:p w14:paraId="0917C1BB" w14:textId="77777777" w:rsidR="005A16F7" w:rsidRPr="00F34F6E" w:rsidRDefault="005A16F7" w:rsidP="001D1C86">
            <w:pPr>
              <w:rPr>
                <w:b/>
                <w:bCs/>
              </w:rPr>
            </w:pPr>
            <w:r w:rsidRPr="00F34F6E">
              <w:rPr>
                <w:b/>
                <w:bCs/>
              </w:rPr>
              <w:t>EXEPCTED RESULTS</w:t>
            </w:r>
          </w:p>
          <w:p w14:paraId="6F6FCF5D" w14:textId="77777777" w:rsidR="005A16F7" w:rsidRDefault="005A16F7" w:rsidP="001D1C86"/>
          <w:p w14:paraId="2F7317F9" w14:textId="77777777" w:rsidR="005A16F7" w:rsidRDefault="005A16F7" w:rsidP="001D1C86">
            <w:r>
              <w:t xml:space="preserve">Main window will display list of tables in database </w:t>
            </w:r>
          </w:p>
        </w:tc>
        <w:tc>
          <w:tcPr>
            <w:tcW w:w="1460" w:type="dxa"/>
          </w:tcPr>
          <w:p w14:paraId="6D6B8897" w14:textId="77777777" w:rsidR="005A16F7" w:rsidRPr="00F34F6E" w:rsidRDefault="005A16F7" w:rsidP="001D1C86">
            <w:pPr>
              <w:rPr>
                <w:b/>
                <w:bCs/>
              </w:rPr>
            </w:pPr>
            <w:r w:rsidRPr="00F34F6E">
              <w:rPr>
                <w:b/>
                <w:bCs/>
              </w:rPr>
              <w:t>COMMENTS</w:t>
            </w:r>
          </w:p>
          <w:p w14:paraId="51640097" w14:textId="77777777" w:rsidR="005A16F7" w:rsidRDefault="005A16F7" w:rsidP="001D1C86"/>
          <w:p w14:paraId="047784E4" w14:textId="77777777" w:rsidR="005A16F7" w:rsidRDefault="005A16F7" w:rsidP="001D1C86"/>
        </w:tc>
      </w:tr>
      <w:tr w:rsidR="005A16F7" w14:paraId="588EE0EB" w14:textId="77777777" w:rsidTr="001D1C86">
        <w:tblPrEx>
          <w:tblCellMar>
            <w:top w:w="0" w:type="dxa"/>
            <w:bottom w:w="0" w:type="dxa"/>
          </w:tblCellMar>
        </w:tblPrEx>
        <w:trPr>
          <w:cantSplit/>
          <w:trHeight w:val="1043"/>
        </w:trPr>
        <w:tc>
          <w:tcPr>
            <w:tcW w:w="784" w:type="dxa"/>
          </w:tcPr>
          <w:p w14:paraId="276F8DC3" w14:textId="77777777" w:rsidR="005A16F7" w:rsidRPr="00551BD8" w:rsidRDefault="005A16F7" w:rsidP="001D1C86">
            <w:r>
              <w:lastRenderedPageBreak/>
              <w:t>2.</w:t>
            </w:r>
          </w:p>
        </w:tc>
        <w:tc>
          <w:tcPr>
            <w:tcW w:w="3544" w:type="dxa"/>
          </w:tcPr>
          <w:p w14:paraId="7D9E4CB9" w14:textId="77777777" w:rsidR="005A16F7" w:rsidRPr="00551BD8" w:rsidRDefault="005A16F7" w:rsidP="001D1C86">
            <w:r>
              <w:t>Open the data file CONSTRAINT_TABLE</w:t>
            </w:r>
          </w:p>
        </w:tc>
        <w:tc>
          <w:tcPr>
            <w:tcW w:w="1298" w:type="dxa"/>
            <w:gridSpan w:val="3"/>
          </w:tcPr>
          <w:p w14:paraId="3CF26213" w14:textId="77777777" w:rsidR="005A16F7" w:rsidRPr="00551BD8" w:rsidRDefault="005A16F7" w:rsidP="001D1C86">
            <w:r>
              <w:t>Beginning of test</w:t>
            </w:r>
          </w:p>
        </w:tc>
        <w:tc>
          <w:tcPr>
            <w:tcW w:w="2292" w:type="dxa"/>
          </w:tcPr>
          <w:p w14:paraId="39A938F6" w14:textId="77777777" w:rsidR="005A16F7" w:rsidRPr="00551BD8" w:rsidRDefault="005A16F7" w:rsidP="001D1C86">
            <w:r>
              <w:t xml:space="preserve">The table CONSTRAINT_TABLE will open </w:t>
            </w:r>
          </w:p>
        </w:tc>
        <w:tc>
          <w:tcPr>
            <w:tcW w:w="1460" w:type="dxa"/>
          </w:tcPr>
          <w:p w14:paraId="2BFB08D7" w14:textId="77777777" w:rsidR="005A16F7" w:rsidRPr="00551BD8" w:rsidRDefault="005A16F7" w:rsidP="001D1C86"/>
        </w:tc>
      </w:tr>
      <w:tr w:rsidR="005A16F7" w14:paraId="1DD1AD7F" w14:textId="77777777" w:rsidTr="001D1C86">
        <w:tblPrEx>
          <w:tblCellMar>
            <w:top w:w="0" w:type="dxa"/>
            <w:bottom w:w="0" w:type="dxa"/>
          </w:tblCellMar>
        </w:tblPrEx>
        <w:trPr>
          <w:cantSplit/>
          <w:trHeight w:val="530"/>
        </w:trPr>
        <w:tc>
          <w:tcPr>
            <w:tcW w:w="784" w:type="dxa"/>
          </w:tcPr>
          <w:p w14:paraId="7C5775C7" w14:textId="77777777" w:rsidR="005A16F7" w:rsidRDefault="005A16F7" w:rsidP="001D1C86">
            <w:r>
              <w:t>3.</w:t>
            </w:r>
          </w:p>
        </w:tc>
        <w:tc>
          <w:tcPr>
            <w:tcW w:w="3544" w:type="dxa"/>
          </w:tcPr>
          <w:p w14:paraId="424E4E66" w14:textId="29AA0881" w:rsidR="005A16F7" w:rsidRDefault="005A16F7" w:rsidP="001D1C86">
            <w:r>
              <w:t>Change a value on the table, then on your keyboard press CTRL + S</w:t>
            </w:r>
          </w:p>
        </w:tc>
        <w:tc>
          <w:tcPr>
            <w:tcW w:w="1298" w:type="dxa"/>
            <w:gridSpan w:val="3"/>
          </w:tcPr>
          <w:p w14:paraId="512289AD" w14:textId="6661E847" w:rsidR="005A16F7" w:rsidRDefault="005A16F7" w:rsidP="001D1C86">
            <w:r>
              <w:t>Test Save ^s</w:t>
            </w:r>
          </w:p>
        </w:tc>
        <w:tc>
          <w:tcPr>
            <w:tcW w:w="2292" w:type="dxa"/>
          </w:tcPr>
          <w:p w14:paraId="35089DE5" w14:textId="7734CBA2" w:rsidR="005A16F7" w:rsidRDefault="005A16F7" w:rsidP="001D1C86">
            <w:r>
              <w:t>The window XML history input opens</w:t>
            </w:r>
          </w:p>
        </w:tc>
        <w:tc>
          <w:tcPr>
            <w:tcW w:w="1460" w:type="dxa"/>
          </w:tcPr>
          <w:p w14:paraId="269E312F" w14:textId="77777777" w:rsidR="005A16F7" w:rsidRPr="00B10BFA" w:rsidRDefault="005A16F7" w:rsidP="001D1C86"/>
        </w:tc>
      </w:tr>
      <w:tr w:rsidR="005A16F7" w14:paraId="6CEBA8DF" w14:textId="77777777" w:rsidTr="001D1C86">
        <w:tblPrEx>
          <w:tblCellMar>
            <w:top w:w="0" w:type="dxa"/>
            <w:bottom w:w="0" w:type="dxa"/>
          </w:tblCellMar>
        </w:tblPrEx>
        <w:trPr>
          <w:cantSplit/>
          <w:trHeight w:val="530"/>
        </w:trPr>
        <w:tc>
          <w:tcPr>
            <w:tcW w:w="784" w:type="dxa"/>
          </w:tcPr>
          <w:p w14:paraId="0FF99750" w14:textId="77777777" w:rsidR="005A16F7" w:rsidRDefault="005A16F7" w:rsidP="001D1C86">
            <w:r>
              <w:t>4.</w:t>
            </w:r>
          </w:p>
        </w:tc>
        <w:tc>
          <w:tcPr>
            <w:tcW w:w="3544" w:type="dxa"/>
          </w:tcPr>
          <w:p w14:paraId="752E980C" w14:textId="1648564D" w:rsidR="005A16F7" w:rsidRDefault="005A16F7" w:rsidP="001D1C86">
            <w:r>
              <w:t xml:space="preserve">Fill the blanks on the window, entering the author and description, then press Okay </w:t>
            </w:r>
          </w:p>
        </w:tc>
        <w:tc>
          <w:tcPr>
            <w:tcW w:w="1298" w:type="dxa"/>
            <w:gridSpan w:val="3"/>
          </w:tcPr>
          <w:p w14:paraId="178C0936" w14:textId="0BB04461" w:rsidR="005A16F7" w:rsidRDefault="005A16F7" w:rsidP="001D1C86">
            <w:r>
              <w:t>Save a new version of the table</w:t>
            </w:r>
          </w:p>
        </w:tc>
        <w:tc>
          <w:tcPr>
            <w:tcW w:w="2292" w:type="dxa"/>
          </w:tcPr>
          <w:p w14:paraId="724A120A" w14:textId="482C99EE" w:rsidR="005A16F7" w:rsidRDefault="005A16F7" w:rsidP="001D1C86">
            <w:r>
              <w:t>A message will appear on top of the window with the destination path of the new table saved</w:t>
            </w:r>
          </w:p>
        </w:tc>
        <w:tc>
          <w:tcPr>
            <w:tcW w:w="1460" w:type="dxa"/>
          </w:tcPr>
          <w:p w14:paraId="1EA2F708" w14:textId="77777777" w:rsidR="005A16F7" w:rsidRPr="00B10BFA" w:rsidRDefault="005A16F7" w:rsidP="001D1C86"/>
        </w:tc>
      </w:tr>
      <w:tr w:rsidR="005A16F7" w14:paraId="5B003319" w14:textId="77777777" w:rsidTr="001D1C86">
        <w:tblPrEx>
          <w:tblCellMar>
            <w:top w:w="0" w:type="dxa"/>
            <w:bottom w:w="0" w:type="dxa"/>
          </w:tblCellMar>
        </w:tblPrEx>
        <w:trPr>
          <w:cantSplit/>
          <w:trHeight w:val="530"/>
        </w:trPr>
        <w:tc>
          <w:tcPr>
            <w:tcW w:w="784" w:type="dxa"/>
          </w:tcPr>
          <w:p w14:paraId="1EEC973E" w14:textId="0BEFB9E9" w:rsidR="005A16F7" w:rsidRDefault="005A16F7" w:rsidP="001D1C86">
            <w:r>
              <w:t>5.</w:t>
            </w:r>
          </w:p>
        </w:tc>
        <w:tc>
          <w:tcPr>
            <w:tcW w:w="3544" w:type="dxa"/>
          </w:tcPr>
          <w:p w14:paraId="6E21186A" w14:textId="77777777" w:rsidR="005A16F7" w:rsidRDefault="005A16F7" w:rsidP="001D1C86">
            <w:r>
              <w:t>Go to the main window, where all the table names are displayed</w:t>
            </w:r>
            <w:r>
              <w:br/>
              <w:t>Click on File &gt; Open &gt; Select the file TEST_DB_CONSTRAINT_TABLE</w:t>
            </w:r>
          </w:p>
          <w:p w14:paraId="08EC77A6" w14:textId="77777777" w:rsidR="005A16F7" w:rsidRDefault="005A16F7" w:rsidP="001D1C86"/>
          <w:p w14:paraId="7572DD91" w14:textId="77B4F65C" w:rsidR="005A16F7" w:rsidRDefault="005A16F7" w:rsidP="001D1C86">
            <w:r>
              <w:t>Repeat this step to open the file TEST_DB_CONSTRAINT_TABLE~</w:t>
            </w:r>
          </w:p>
        </w:tc>
        <w:tc>
          <w:tcPr>
            <w:tcW w:w="1298" w:type="dxa"/>
            <w:gridSpan w:val="3"/>
          </w:tcPr>
          <w:p w14:paraId="52AAFEC8" w14:textId="74D49C8B" w:rsidR="005A16F7" w:rsidRDefault="005A16F7" w:rsidP="001D1C86">
            <w:r>
              <w:t>Open the two versions of the table CONSTRAINT_TABLE</w:t>
            </w:r>
          </w:p>
        </w:tc>
        <w:tc>
          <w:tcPr>
            <w:tcW w:w="2292" w:type="dxa"/>
          </w:tcPr>
          <w:p w14:paraId="10A7E3FF" w14:textId="0AC58F21" w:rsidR="005A16F7" w:rsidRDefault="002616CE" w:rsidP="001D1C86">
            <w:r>
              <w:rPr>
                <w:noProof/>
              </w:rPr>
              <w:pict w14:anchorId="622B39A8">
                <v:shape id="_x0000_s1042" type="#_x0000_t75" style="position:absolute;margin-left:-3.15pt;margin-top:66.25pt;width:101.45pt;height:19.4pt;z-index:8;visibility:visible;mso-wrap-style:square;mso-position-horizontal-relative:text;mso-position-vertical-relative:text;mso-width-relative:page;mso-height-relative:page">
                  <v:imagedata r:id="rId17" o:title=""/>
                  <w10:wrap type="topAndBottom"/>
                </v:shape>
              </w:pict>
            </w:r>
            <w:r w:rsidR="005A16F7">
              <w:t>The two tables appear on different windows, the table with the (~) at the end of the name, is the table history</w:t>
            </w:r>
            <w:bookmarkStart w:id="35" w:name="_GoBack"/>
            <w:bookmarkEnd w:id="35"/>
          </w:p>
          <w:p w14:paraId="04FD2948" w14:textId="4422EC07" w:rsidR="002616CE" w:rsidRDefault="002616CE" w:rsidP="001D1C86"/>
        </w:tc>
        <w:tc>
          <w:tcPr>
            <w:tcW w:w="1460" w:type="dxa"/>
          </w:tcPr>
          <w:p w14:paraId="7F2574D6" w14:textId="1EFC5A4F" w:rsidR="005A16F7" w:rsidRPr="00B10BFA" w:rsidRDefault="005A16F7" w:rsidP="001D1C86">
            <w:r>
              <w:t>Compare both tables</w:t>
            </w:r>
          </w:p>
        </w:tc>
      </w:tr>
      <w:tr w:rsidR="005A16F7" w14:paraId="369AFA09" w14:textId="77777777" w:rsidTr="001D1C86">
        <w:tblPrEx>
          <w:tblCellMar>
            <w:top w:w="0" w:type="dxa"/>
            <w:bottom w:w="0" w:type="dxa"/>
          </w:tblCellMar>
        </w:tblPrEx>
        <w:trPr>
          <w:trHeight w:val="1213"/>
        </w:trPr>
        <w:tc>
          <w:tcPr>
            <w:tcW w:w="9378" w:type="dxa"/>
            <w:gridSpan w:val="7"/>
            <w:tcBorders>
              <w:bottom w:val="single" w:sz="4" w:space="0" w:color="auto"/>
            </w:tcBorders>
          </w:tcPr>
          <w:p w14:paraId="27BA7158" w14:textId="53A96125" w:rsidR="005A16F7" w:rsidRPr="002528B3" w:rsidRDefault="005A16F7" w:rsidP="001D1C86">
            <w:r w:rsidRPr="00F34F6E">
              <w:rPr>
                <w:b/>
                <w:bCs/>
              </w:rPr>
              <w:t>Concluding Remarks:</w:t>
            </w:r>
            <w:r>
              <w:br/>
              <w:t xml:space="preserve">The option </w:t>
            </w:r>
            <w:r w:rsidR="00EA7E1B">
              <w:t>Save(^s)</w:t>
            </w:r>
            <w:r>
              <w:t xml:space="preserve"> works as expected</w:t>
            </w:r>
          </w:p>
        </w:tc>
      </w:tr>
      <w:tr w:rsidR="005A16F7" w14:paraId="533F08DF" w14:textId="77777777" w:rsidTr="001D1C86">
        <w:tblPrEx>
          <w:tblCellMar>
            <w:top w:w="0" w:type="dxa"/>
            <w:bottom w:w="0" w:type="dxa"/>
          </w:tblCellMar>
        </w:tblPrEx>
        <w:trPr>
          <w:trHeight w:val="863"/>
        </w:trPr>
        <w:tc>
          <w:tcPr>
            <w:tcW w:w="5236" w:type="dxa"/>
            <w:gridSpan w:val="3"/>
          </w:tcPr>
          <w:p w14:paraId="72770688" w14:textId="77777777" w:rsidR="005A16F7" w:rsidRPr="001D1C86" w:rsidRDefault="005A16F7" w:rsidP="001D1C86">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4EC346C2"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5B427263" w14:textId="77777777" w:rsidR="005A16F7" w:rsidRPr="001D1C86" w:rsidRDefault="005A16F7" w:rsidP="001D1C86">
            <w:pPr>
              <w:rPr>
                <w:lang w:val="es-MX"/>
              </w:rPr>
            </w:pPr>
          </w:p>
        </w:tc>
        <w:tc>
          <w:tcPr>
            <w:tcW w:w="4142" w:type="dxa"/>
            <w:gridSpan w:val="4"/>
          </w:tcPr>
          <w:p w14:paraId="1F2B17DC" w14:textId="77777777" w:rsidR="005A16F7" w:rsidRPr="00D47888" w:rsidRDefault="005A16F7" w:rsidP="001D1C86">
            <w:r w:rsidRPr="00F34F6E">
              <w:rPr>
                <w:b/>
                <w:bCs/>
              </w:rPr>
              <w:t>Date Completed:</w:t>
            </w:r>
            <w:r>
              <w:rPr>
                <w:b/>
                <w:bCs/>
              </w:rPr>
              <w:t xml:space="preserve"> </w:t>
            </w:r>
            <w:r>
              <w:t>04/09/2020</w:t>
            </w:r>
          </w:p>
        </w:tc>
      </w:tr>
    </w:tbl>
    <w:p w14:paraId="3388A948" w14:textId="14613BFF" w:rsidR="005A16F7" w:rsidRDefault="005A16F7" w:rsidP="000A24F7"/>
    <w:p w14:paraId="71474F38" w14:textId="57B71047" w:rsidR="00EA7E1B" w:rsidRDefault="00EA7E1B" w:rsidP="000A24F7"/>
    <w:p w14:paraId="24F8543A" w14:textId="65C40624" w:rsidR="00EA7E1B" w:rsidRDefault="00EA7E1B" w:rsidP="000A24F7"/>
    <w:p w14:paraId="3981CBC0" w14:textId="6A553CB9" w:rsidR="00EA7E1B" w:rsidRDefault="00EA7E1B" w:rsidP="00EA7E1B">
      <w:pPr>
        <w:rPr>
          <w:bCs/>
        </w:rPr>
      </w:pPr>
      <w:r>
        <w:rPr>
          <w:b/>
          <w:bCs/>
        </w:rPr>
        <w:t xml:space="preserve">Objective: </w:t>
      </w:r>
      <w:r w:rsidRPr="005A16F7">
        <w:rPr>
          <w:bCs/>
        </w:rPr>
        <w:t xml:space="preserve">Test </w:t>
      </w:r>
      <w:r>
        <w:rPr>
          <w:bCs/>
        </w:rPr>
        <w:t>option Save as</w:t>
      </w:r>
    </w:p>
    <w:p w14:paraId="630776CC" w14:textId="77777777" w:rsidR="00EA7E1B" w:rsidRPr="004D0D15" w:rsidRDefault="00EA7E1B" w:rsidP="00EA7E1B">
      <w:pPr>
        <w:rPr>
          <w:bCs/>
        </w:rPr>
      </w:pPr>
    </w:p>
    <w:p w14:paraId="43724AA9" w14:textId="7F0A720F" w:rsidR="00EA7E1B" w:rsidRPr="00EA7E1B" w:rsidRDefault="00EA7E1B" w:rsidP="00EA7E1B">
      <w:r>
        <w:rPr>
          <w:b/>
          <w:bCs/>
        </w:rPr>
        <w:t xml:space="preserve">Notes: </w:t>
      </w:r>
      <w:r>
        <w:t xml:space="preserve"> The new table will not be saved on the XML file of the database description, for this table to appear on the database, the user will need to enter manually the name of the table to the XML file</w:t>
      </w:r>
    </w:p>
    <w:p w14:paraId="12A6FAEE" w14:textId="77777777" w:rsidR="00EA7E1B" w:rsidRDefault="00EA7E1B" w:rsidP="00EA7E1B"/>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58"/>
        <w:gridCol w:w="17"/>
        <w:gridCol w:w="653"/>
        <w:gridCol w:w="1800"/>
        <w:gridCol w:w="1978"/>
      </w:tblGrid>
      <w:tr w:rsidR="00EA7E1B" w14:paraId="180280D3" w14:textId="77777777" w:rsidTr="00EA7E1B">
        <w:tblPrEx>
          <w:tblCellMar>
            <w:top w:w="0" w:type="dxa"/>
            <w:bottom w:w="0" w:type="dxa"/>
          </w:tblCellMar>
        </w:tblPrEx>
        <w:trPr>
          <w:cantSplit/>
          <w:trHeight w:val="290"/>
        </w:trPr>
        <w:tc>
          <w:tcPr>
            <w:tcW w:w="5575" w:type="dxa"/>
            <w:gridSpan w:val="4"/>
          </w:tcPr>
          <w:p w14:paraId="2AF54585" w14:textId="3DA09B75" w:rsidR="00EA7E1B" w:rsidRDefault="00EA7E1B" w:rsidP="001D1C86">
            <w:r w:rsidRPr="00F34F6E">
              <w:rPr>
                <w:b/>
                <w:bCs/>
              </w:rPr>
              <w:t>Test No.:</w:t>
            </w:r>
            <w:r>
              <w:t xml:space="preserve"> T3-2</w:t>
            </w:r>
          </w:p>
        </w:tc>
        <w:tc>
          <w:tcPr>
            <w:tcW w:w="4431" w:type="dxa"/>
            <w:gridSpan w:val="3"/>
          </w:tcPr>
          <w:p w14:paraId="1E78B69E" w14:textId="77777777" w:rsidR="00EA7E1B" w:rsidRPr="002528B3" w:rsidRDefault="00EA7E1B" w:rsidP="001D1C86">
            <w:r w:rsidRPr="00F34F6E">
              <w:rPr>
                <w:b/>
                <w:bCs/>
              </w:rPr>
              <w:t xml:space="preserve">Current Status: </w:t>
            </w:r>
            <w:r>
              <w:t>Passed</w:t>
            </w:r>
          </w:p>
        </w:tc>
      </w:tr>
      <w:tr w:rsidR="00EA7E1B" w14:paraId="29B8DB40" w14:textId="77777777" w:rsidTr="00EA7E1B">
        <w:tblPrEx>
          <w:tblCellMar>
            <w:top w:w="0" w:type="dxa"/>
            <w:bottom w:w="0" w:type="dxa"/>
          </w:tblCellMar>
        </w:tblPrEx>
        <w:trPr>
          <w:cantSplit/>
          <w:trHeight w:val="290"/>
        </w:trPr>
        <w:tc>
          <w:tcPr>
            <w:tcW w:w="10006" w:type="dxa"/>
            <w:gridSpan w:val="7"/>
          </w:tcPr>
          <w:p w14:paraId="3314E5AF" w14:textId="7BFA80E1" w:rsidR="00EA7E1B" w:rsidRPr="004D0D15" w:rsidRDefault="00EA7E1B" w:rsidP="001D1C86">
            <w:pPr>
              <w:rPr>
                <w:bCs/>
              </w:rPr>
            </w:pPr>
            <w:r w:rsidRPr="00F34F6E">
              <w:rPr>
                <w:b/>
                <w:bCs/>
              </w:rPr>
              <w:t>Test title:</w:t>
            </w:r>
            <w:r w:rsidRPr="00E47986">
              <w:t xml:space="preserve">  </w:t>
            </w:r>
            <w:r>
              <w:rPr>
                <w:bCs/>
              </w:rPr>
              <w:t>Save as</w:t>
            </w:r>
          </w:p>
          <w:p w14:paraId="43BC4BE8" w14:textId="77777777" w:rsidR="00EA7E1B" w:rsidRPr="00E47986" w:rsidRDefault="00EA7E1B" w:rsidP="001D1C86"/>
        </w:tc>
      </w:tr>
      <w:tr w:rsidR="00EA7E1B" w14:paraId="75A2F022" w14:textId="77777777" w:rsidTr="00EA7E1B">
        <w:tblPrEx>
          <w:tblCellMar>
            <w:top w:w="0" w:type="dxa"/>
            <w:bottom w:w="0" w:type="dxa"/>
          </w:tblCellMar>
        </w:tblPrEx>
        <w:trPr>
          <w:cantSplit/>
          <w:trHeight w:val="1038"/>
        </w:trPr>
        <w:tc>
          <w:tcPr>
            <w:tcW w:w="10006" w:type="dxa"/>
            <w:gridSpan w:val="7"/>
          </w:tcPr>
          <w:p w14:paraId="33BFE32B" w14:textId="77777777" w:rsidR="00EA7E1B" w:rsidRPr="006308A0" w:rsidRDefault="00EA7E1B" w:rsidP="001D1C86">
            <w:pPr>
              <w:rPr>
                <w:color w:val="AEAAAA"/>
              </w:rPr>
            </w:pPr>
            <w:r w:rsidRPr="00F34F6E">
              <w:rPr>
                <w:b/>
                <w:bCs/>
              </w:rPr>
              <w:t>Testing approach:</w:t>
            </w:r>
            <w:r w:rsidRPr="00E47986">
              <w:t xml:space="preserve"> </w:t>
            </w:r>
            <w:r w:rsidRPr="006308A0">
              <w:rPr>
                <w:color w:val="AEAAAA"/>
              </w:rPr>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637AB5F2" w14:textId="77777777" w:rsidR="00EA7E1B" w:rsidRPr="00E47986" w:rsidRDefault="00EA7E1B" w:rsidP="001D1C86">
            <w:r w:rsidRPr="006308A0">
              <w:rPr>
                <w:color w:val="AEAAAA"/>
              </w:rPr>
              <w:t>&gt;&gt;</w:t>
            </w:r>
          </w:p>
        </w:tc>
      </w:tr>
      <w:tr w:rsidR="00EA7E1B" w14:paraId="7A259315" w14:textId="77777777" w:rsidTr="00EA7E1B">
        <w:tblPrEx>
          <w:tblCellMar>
            <w:top w:w="0" w:type="dxa"/>
            <w:bottom w:w="0" w:type="dxa"/>
          </w:tblCellMar>
        </w:tblPrEx>
        <w:trPr>
          <w:cantSplit/>
          <w:trHeight w:val="1043"/>
        </w:trPr>
        <w:tc>
          <w:tcPr>
            <w:tcW w:w="717" w:type="dxa"/>
          </w:tcPr>
          <w:p w14:paraId="06E345C9" w14:textId="77777777" w:rsidR="00EA7E1B" w:rsidRPr="00F34F6E" w:rsidRDefault="00EA7E1B" w:rsidP="001D1C86">
            <w:pPr>
              <w:rPr>
                <w:b/>
                <w:bCs/>
              </w:rPr>
            </w:pPr>
            <w:r w:rsidRPr="00F34F6E">
              <w:rPr>
                <w:b/>
                <w:bCs/>
              </w:rPr>
              <w:t>STEP</w:t>
            </w:r>
          </w:p>
          <w:p w14:paraId="57F8E631" w14:textId="77777777" w:rsidR="00EA7E1B" w:rsidRDefault="00EA7E1B" w:rsidP="001D1C86"/>
          <w:p w14:paraId="02A3CC28" w14:textId="77777777" w:rsidR="00EA7E1B" w:rsidRDefault="00EA7E1B" w:rsidP="001D1C86">
            <w:r>
              <w:t>1.</w:t>
            </w:r>
          </w:p>
        </w:tc>
        <w:tc>
          <w:tcPr>
            <w:tcW w:w="3283" w:type="dxa"/>
          </w:tcPr>
          <w:p w14:paraId="60DBD2A7" w14:textId="77777777" w:rsidR="00EA7E1B" w:rsidRPr="00F34F6E" w:rsidRDefault="00EA7E1B" w:rsidP="001D1C86">
            <w:pPr>
              <w:rPr>
                <w:b/>
                <w:bCs/>
              </w:rPr>
            </w:pPr>
            <w:r w:rsidRPr="00F34F6E">
              <w:rPr>
                <w:b/>
                <w:bCs/>
              </w:rPr>
              <w:t>OPERATOR ACTION</w:t>
            </w:r>
          </w:p>
          <w:p w14:paraId="6C2D2C61" w14:textId="77777777" w:rsidR="00EA7E1B" w:rsidRDefault="00EA7E1B" w:rsidP="001D1C86"/>
          <w:p w14:paraId="1C0C82AC" w14:textId="77777777" w:rsidR="00EA7E1B" w:rsidRDefault="00EA7E1B" w:rsidP="001D1C86">
            <w:r>
              <w:t>Follow instructions on T1-2 to open a database description file</w:t>
            </w:r>
          </w:p>
        </w:tc>
        <w:tc>
          <w:tcPr>
            <w:tcW w:w="2228" w:type="dxa"/>
            <w:gridSpan w:val="3"/>
          </w:tcPr>
          <w:p w14:paraId="26FDB6A9" w14:textId="77777777" w:rsidR="00EA7E1B" w:rsidRPr="00F34F6E" w:rsidRDefault="00EA7E1B" w:rsidP="001D1C86">
            <w:pPr>
              <w:rPr>
                <w:b/>
                <w:bCs/>
              </w:rPr>
            </w:pPr>
            <w:r w:rsidRPr="00F34F6E">
              <w:rPr>
                <w:b/>
                <w:bCs/>
              </w:rPr>
              <w:t>PURPOSE</w:t>
            </w:r>
          </w:p>
          <w:p w14:paraId="6E553161" w14:textId="77777777" w:rsidR="00EA7E1B" w:rsidRDefault="00EA7E1B" w:rsidP="001D1C86"/>
          <w:p w14:paraId="55545B16" w14:textId="77777777" w:rsidR="00EA7E1B" w:rsidRDefault="00EA7E1B" w:rsidP="001D1C86">
            <w:r>
              <w:t>Beginning of test</w:t>
            </w:r>
          </w:p>
        </w:tc>
        <w:tc>
          <w:tcPr>
            <w:tcW w:w="1800" w:type="dxa"/>
          </w:tcPr>
          <w:p w14:paraId="203736C8" w14:textId="77777777" w:rsidR="00EA7E1B" w:rsidRPr="00F34F6E" w:rsidRDefault="00EA7E1B" w:rsidP="001D1C86">
            <w:pPr>
              <w:rPr>
                <w:b/>
                <w:bCs/>
              </w:rPr>
            </w:pPr>
            <w:r w:rsidRPr="00F34F6E">
              <w:rPr>
                <w:b/>
                <w:bCs/>
              </w:rPr>
              <w:t>EXEPCTED RESULTS</w:t>
            </w:r>
          </w:p>
          <w:p w14:paraId="013D5DB1" w14:textId="77777777" w:rsidR="00EA7E1B" w:rsidRDefault="00EA7E1B" w:rsidP="001D1C86"/>
          <w:p w14:paraId="2A400A45" w14:textId="77777777" w:rsidR="00EA7E1B" w:rsidRDefault="00EA7E1B" w:rsidP="001D1C86">
            <w:r>
              <w:t xml:space="preserve">Main window will display list of tables in database </w:t>
            </w:r>
          </w:p>
        </w:tc>
        <w:tc>
          <w:tcPr>
            <w:tcW w:w="1978" w:type="dxa"/>
          </w:tcPr>
          <w:p w14:paraId="75D6D108" w14:textId="77777777" w:rsidR="00EA7E1B" w:rsidRPr="00F34F6E" w:rsidRDefault="00EA7E1B" w:rsidP="001D1C86">
            <w:pPr>
              <w:rPr>
                <w:b/>
                <w:bCs/>
              </w:rPr>
            </w:pPr>
            <w:r w:rsidRPr="00F34F6E">
              <w:rPr>
                <w:b/>
                <w:bCs/>
              </w:rPr>
              <w:t>COMMENTS</w:t>
            </w:r>
          </w:p>
          <w:p w14:paraId="4D1E0EB0" w14:textId="77777777" w:rsidR="00EA7E1B" w:rsidRDefault="00EA7E1B" w:rsidP="001D1C86"/>
          <w:p w14:paraId="15265207" w14:textId="77777777" w:rsidR="00EA7E1B" w:rsidRDefault="00EA7E1B" w:rsidP="001D1C86"/>
        </w:tc>
      </w:tr>
      <w:tr w:rsidR="00EA7E1B" w14:paraId="7DAA3CCA" w14:textId="77777777" w:rsidTr="00EA7E1B">
        <w:tblPrEx>
          <w:tblCellMar>
            <w:top w:w="0" w:type="dxa"/>
            <w:bottom w:w="0" w:type="dxa"/>
          </w:tblCellMar>
        </w:tblPrEx>
        <w:trPr>
          <w:cantSplit/>
          <w:trHeight w:val="1043"/>
        </w:trPr>
        <w:tc>
          <w:tcPr>
            <w:tcW w:w="717" w:type="dxa"/>
          </w:tcPr>
          <w:p w14:paraId="0E8883D8" w14:textId="77777777" w:rsidR="00EA7E1B" w:rsidRPr="00551BD8" w:rsidRDefault="00EA7E1B" w:rsidP="001D1C86">
            <w:r>
              <w:lastRenderedPageBreak/>
              <w:t>2.</w:t>
            </w:r>
          </w:p>
        </w:tc>
        <w:tc>
          <w:tcPr>
            <w:tcW w:w="3283" w:type="dxa"/>
          </w:tcPr>
          <w:p w14:paraId="2636A8A6" w14:textId="77777777" w:rsidR="00EA7E1B" w:rsidRPr="00551BD8" w:rsidRDefault="00EA7E1B" w:rsidP="001D1C86">
            <w:r>
              <w:t>Open the data file CONSTRAINT_TABLE</w:t>
            </w:r>
          </w:p>
        </w:tc>
        <w:tc>
          <w:tcPr>
            <w:tcW w:w="2228" w:type="dxa"/>
            <w:gridSpan w:val="3"/>
          </w:tcPr>
          <w:p w14:paraId="19F09E1B" w14:textId="77777777" w:rsidR="00EA7E1B" w:rsidRPr="00551BD8" w:rsidRDefault="00EA7E1B" w:rsidP="001D1C86">
            <w:r>
              <w:t>Beginning of test</w:t>
            </w:r>
          </w:p>
        </w:tc>
        <w:tc>
          <w:tcPr>
            <w:tcW w:w="1800" w:type="dxa"/>
          </w:tcPr>
          <w:p w14:paraId="3EEE3552" w14:textId="77777777" w:rsidR="00EA7E1B" w:rsidRPr="00551BD8" w:rsidRDefault="00EA7E1B" w:rsidP="001D1C86">
            <w:r>
              <w:t xml:space="preserve">The table CONSTRAINT_TABLE will open </w:t>
            </w:r>
          </w:p>
        </w:tc>
        <w:tc>
          <w:tcPr>
            <w:tcW w:w="1978" w:type="dxa"/>
          </w:tcPr>
          <w:p w14:paraId="53805784" w14:textId="77777777" w:rsidR="00EA7E1B" w:rsidRPr="00551BD8" w:rsidRDefault="00EA7E1B" w:rsidP="001D1C86"/>
        </w:tc>
      </w:tr>
      <w:tr w:rsidR="00EA7E1B" w14:paraId="2D030F1B" w14:textId="77777777" w:rsidTr="00EA7E1B">
        <w:tblPrEx>
          <w:tblCellMar>
            <w:top w:w="0" w:type="dxa"/>
            <w:bottom w:w="0" w:type="dxa"/>
          </w:tblCellMar>
        </w:tblPrEx>
        <w:trPr>
          <w:cantSplit/>
          <w:trHeight w:val="530"/>
        </w:trPr>
        <w:tc>
          <w:tcPr>
            <w:tcW w:w="717" w:type="dxa"/>
          </w:tcPr>
          <w:p w14:paraId="06EB096C" w14:textId="77777777" w:rsidR="00EA7E1B" w:rsidRDefault="00EA7E1B" w:rsidP="001D1C86">
            <w:r>
              <w:t>3.</w:t>
            </w:r>
          </w:p>
        </w:tc>
        <w:tc>
          <w:tcPr>
            <w:tcW w:w="3283" w:type="dxa"/>
          </w:tcPr>
          <w:p w14:paraId="01D5276A" w14:textId="1BE06C3F" w:rsidR="00EA7E1B" w:rsidRDefault="00EA7E1B" w:rsidP="001D1C86">
            <w:r>
              <w:t>Click on File &gt; Save as</w:t>
            </w:r>
          </w:p>
        </w:tc>
        <w:tc>
          <w:tcPr>
            <w:tcW w:w="2228" w:type="dxa"/>
            <w:gridSpan w:val="3"/>
          </w:tcPr>
          <w:p w14:paraId="6955C34E" w14:textId="5BB1C878" w:rsidR="00EA7E1B" w:rsidRDefault="00EA7E1B" w:rsidP="001D1C86">
            <w:r>
              <w:t>Test Save as</w:t>
            </w:r>
          </w:p>
        </w:tc>
        <w:tc>
          <w:tcPr>
            <w:tcW w:w="1800" w:type="dxa"/>
          </w:tcPr>
          <w:p w14:paraId="1A327137" w14:textId="77777777" w:rsidR="00EA7E1B" w:rsidRDefault="00EA7E1B" w:rsidP="001D1C86">
            <w:r>
              <w:t>The window XML history input opens</w:t>
            </w:r>
          </w:p>
        </w:tc>
        <w:tc>
          <w:tcPr>
            <w:tcW w:w="1978" w:type="dxa"/>
          </w:tcPr>
          <w:p w14:paraId="1C2E0859" w14:textId="77777777" w:rsidR="00EA7E1B" w:rsidRPr="00B10BFA" w:rsidRDefault="00EA7E1B" w:rsidP="001D1C86"/>
        </w:tc>
      </w:tr>
      <w:tr w:rsidR="00EA7E1B" w14:paraId="06D151DB" w14:textId="77777777" w:rsidTr="00EA7E1B">
        <w:tblPrEx>
          <w:tblCellMar>
            <w:top w:w="0" w:type="dxa"/>
            <w:bottom w:w="0" w:type="dxa"/>
          </w:tblCellMar>
        </w:tblPrEx>
        <w:trPr>
          <w:cantSplit/>
          <w:trHeight w:val="530"/>
        </w:trPr>
        <w:tc>
          <w:tcPr>
            <w:tcW w:w="717" w:type="dxa"/>
          </w:tcPr>
          <w:p w14:paraId="6967514D" w14:textId="77777777" w:rsidR="00EA7E1B" w:rsidRDefault="00EA7E1B" w:rsidP="001D1C86">
            <w:r>
              <w:t>4.</w:t>
            </w:r>
          </w:p>
        </w:tc>
        <w:tc>
          <w:tcPr>
            <w:tcW w:w="3283" w:type="dxa"/>
          </w:tcPr>
          <w:p w14:paraId="3BA6F6A7" w14:textId="77777777" w:rsidR="00EA7E1B" w:rsidRDefault="00EA7E1B" w:rsidP="001D1C86">
            <w:r>
              <w:t xml:space="preserve">Fill the blanks on the window, entering the author and description, then press Okay </w:t>
            </w:r>
          </w:p>
        </w:tc>
        <w:tc>
          <w:tcPr>
            <w:tcW w:w="2228" w:type="dxa"/>
            <w:gridSpan w:val="3"/>
          </w:tcPr>
          <w:p w14:paraId="0F512BEE" w14:textId="77777777" w:rsidR="00EA7E1B" w:rsidRDefault="00EA7E1B" w:rsidP="001D1C86">
            <w:r>
              <w:t>Save a new version of the table</w:t>
            </w:r>
          </w:p>
        </w:tc>
        <w:tc>
          <w:tcPr>
            <w:tcW w:w="1800" w:type="dxa"/>
          </w:tcPr>
          <w:p w14:paraId="380EF2F9" w14:textId="77777777" w:rsidR="00EA7E1B" w:rsidRDefault="00EA7E1B" w:rsidP="001D1C86">
            <w:r>
              <w:t>A message will appear on top of the window with the destination path of the new table saved</w:t>
            </w:r>
          </w:p>
        </w:tc>
        <w:tc>
          <w:tcPr>
            <w:tcW w:w="1978" w:type="dxa"/>
          </w:tcPr>
          <w:p w14:paraId="31D7D66D" w14:textId="0BC26F0A" w:rsidR="00EA7E1B" w:rsidRDefault="00EA7E1B" w:rsidP="001D1C86">
            <w:r>
              <w:t>The name for the new table should follow the convention name</w:t>
            </w:r>
            <w:r>
              <w:br/>
              <w:t>TEST_DB__CO</w:t>
            </w:r>
          </w:p>
          <w:p w14:paraId="23EB68B5" w14:textId="77777777" w:rsidR="00EA7E1B" w:rsidRDefault="00EA7E1B" w:rsidP="001D1C86">
            <w:r>
              <w:t>NSTRAINT_</w:t>
            </w:r>
          </w:p>
          <w:p w14:paraId="308C0610" w14:textId="487D1670" w:rsidR="00EA7E1B" w:rsidRPr="00B10BFA" w:rsidRDefault="00EA7E1B" w:rsidP="001D1C86">
            <w:r>
              <w:t>TABLE2</w:t>
            </w:r>
          </w:p>
        </w:tc>
      </w:tr>
      <w:tr w:rsidR="00EA7E1B" w14:paraId="265D9693" w14:textId="77777777" w:rsidTr="00EA7E1B">
        <w:tblPrEx>
          <w:tblCellMar>
            <w:top w:w="0" w:type="dxa"/>
            <w:bottom w:w="0" w:type="dxa"/>
          </w:tblCellMar>
        </w:tblPrEx>
        <w:trPr>
          <w:cantSplit/>
          <w:trHeight w:val="530"/>
        </w:trPr>
        <w:tc>
          <w:tcPr>
            <w:tcW w:w="717" w:type="dxa"/>
          </w:tcPr>
          <w:p w14:paraId="273E0152" w14:textId="77777777" w:rsidR="00EA7E1B" w:rsidRDefault="00EA7E1B" w:rsidP="001D1C86">
            <w:r>
              <w:t>5.</w:t>
            </w:r>
          </w:p>
        </w:tc>
        <w:tc>
          <w:tcPr>
            <w:tcW w:w="3283" w:type="dxa"/>
          </w:tcPr>
          <w:p w14:paraId="10C57A90" w14:textId="77777777" w:rsidR="00EA7E1B" w:rsidRDefault="00EA7E1B" w:rsidP="001D1C86">
            <w:r>
              <w:t>Go to the main window, where all the table names are displayed</w:t>
            </w:r>
            <w:r>
              <w:br/>
              <w:t>Click on File &gt; Open &gt; Select the file TEST_DB_CONSTRAINT_TABLE</w:t>
            </w:r>
          </w:p>
          <w:p w14:paraId="02FB9CA4" w14:textId="77777777" w:rsidR="00EA7E1B" w:rsidRDefault="00EA7E1B" w:rsidP="001D1C86"/>
          <w:p w14:paraId="09B4E725" w14:textId="06C45F79" w:rsidR="00EA7E1B" w:rsidRDefault="00EA7E1B" w:rsidP="001D1C86">
            <w:r>
              <w:t>Repeat this step to open the file TEST_DB_CONSTRAINT_TABLE2</w:t>
            </w:r>
          </w:p>
        </w:tc>
        <w:tc>
          <w:tcPr>
            <w:tcW w:w="2228" w:type="dxa"/>
            <w:gridSpan w:val="3"/>
          </w:tcPr>
          <w:p w14:paraId="7C142652" w14:textId="77777777" w:rsidR="00EA7E1B" w:rsidRDefault="00EA7E1B" w:rsidP="001D1C86">
            <w:r>
              <w:t>Open the two versions of the table CONSTRAINT_TABLE</w:t>
            </w:r>
          </w:p>
        </w:tc>
        <w:tc>
          <w:tcPr>
            <w:tcW w:w="1800" w:type="dxa"/>
          </w:tcPr>
          <w:p w14:paraId="2C0F0B3F" w14:textId="368F47BA" w:rsidR="00EA7E1B" w:rsidRDefault="00EA7E1B" w:rsidP="001D1C86">
            <w:r>
              <w:t>The two tables appear on different windows</w:t>
            </w:r>
          </w:p>
        </w:tc>
        <w:tc>
          <w:tcPr>
            <w:tcW w:w="1978" w:type="dxa"/>
          </w:tcPr>
          <w:p w14:paraId="582F36FE" w14:textId="77777777" w:rsidR="00EA7E1B" w:rsidRPr="00B10BFA" w:rsidRDefault="00EA7E1B" w:rsidP="001D1C86">
            <w:r>
              <w:t>Compare both tables</w:t>
            </w:r>
          </w:p>
        </w:tc>
      </w:tr>
      <w:tr w:rsidR="00EA7E1B" w14:paraId="447AA98B" w14:textId="77777777" w:rsidTr="00EA7E1B">
        <w:tblPrEx>
          <w:tblCellMar>
            <w:top w:w="0" w:type="dxa"/>
            <w:bottom w:w="0" w:type="dxa"/>
          </w:tblCellMar>
        </w:tblPrEx>
        <w:trPr>
          <w:trHeight w:val="1213"/>
        </w:trPr>
        <w:tc>
          <w:tcPr>
            <w:tcW w:w="10006" w:type="dxa"/>
            <w:gridSpan w:val="7"/>
            <w:tcBorders>
              <w:bottom w:val="single" w:sz="4" w:space="0" w:color="auto"/>
            </w:tcBorders>
          </w:tcPr>
          <w:p w14:paraId="6F66593F" w14:textId="5585FB90" w:rsidR="00EA7E1B" w:rsidRPr="002528B3" w:rsidRDefault="00EA7E1B" w:rsidP="001D1C86">
            <w:r w:rsidRPr="00F34F6E">
              <w:rPr>
                <w:b/>
                <w:bCs/>
              </w:rPr>
              <w:t>Concluding Remarks:</w:t>
            </w:r>
            <w:r>
              <w:br/>
              <w:t>The option Save as works as expected</w:t>
            </w:r>
          </w:p>
        </w:tc>
      </w:tr>
      <w:tr w:rsidR="00EA7E1B" w14:paraId="0DDB614C" w14:textId="77777777" w:rsidTr="00EA7E1B">
        <w:tblPrEx>
          <w:tblCellMar>
            <w:top w:w="0" w:type="dxa"/>
            <w:bottom w:w="0" w:type="dxa"/>
          </w:tblCellMar>
        </w:tblPrEx>
        <w:trPr>
          <w:trHeight w:val="863"/>
        </w:trPr>
        <w:tc>
          <w:tcPr>
            <w:tcW w:w="5558" w:type="dxa"/>
            <w:gridSpan w:val="3"/>
          </w:tcPr>
          <w:p w14:paraId="30C70374" w14:textId="77777777" w:rsidR="00EA7E1B" w:rsidRPr="001D1C86" w:rsidRDefault="00EA7E1B" w:rsidP="001D1C86">
            <w:pPr>
              <w:rPr>
                <w:b/>
                <w:bCs/>
                <w:lang w:val="es-MX"/>
              </w:rPr>
            </w:pPr>
            <w:proofErr w:type="spellStart"/>
            <w:r w:rsidRPr="001D1C86">
              <w:rPr>
                <w:b/>
                <w:bCs/>
                <w:lang w:val="es-MX"/>
              </w:rPr>
              <w:t>Testing</w:t>
            </w:r>
            <w:proofErr w:type="spellEnd"/>
            <w:r w:rsidRPr="001D1C86">
              <w:rPr>
                <w:b/>
                <w:bCs/>
                <w:lang w:val="es-MX"/>
              </w:rPr>
              <w:t xml:space="preserve"> </w:t>
            </w:r>
            <w:proofErr w:type="spellStart"/>
            <w:r w:rsidRPr="001D1C86">
              <w:rPr>
                <w:b/>
                <w:bCs/>
                <w:lang w:val="es-MX"/>
              </w:rPr>
              <w:t>Team</w:t>
            </w:r>
            <w:proofErr w:type="spellEnd"/>
            <w:r w:rsidRPr="001D1C86">
              <w:rPr>
                <w:b/>
                <w:bCs/>
                <w:lang w:val="es-MX"/>
              </w:rPr>
              <w:t xml:space="preserve">: </w:t>
            </w:r>
          </w:p>
          <w:p w14:paraId="347E664E" w14:textId="77777777" w:rsidR="001D1C86" w:rsidRPr="001D1C86" w:rsidRDefault="001D1C86" w:rsidP="001D1C86">
            <w:pPr>
              <w:rPr>
                <w:b/>
                <w:bCs/>
                <w:lang w:val="es-MX"/>
              </w:rPr>
            </w:pPr>
            <w:r w:rsidRPr="0072165F">
              <w:rPr>
                <w:lang w:val="es-MX"/>
              </w:rPr>
              <w:t>Bianca Alvarez</w:t>
            </w:r>
            <w:r>
              <w:rPr>
                <w:lang w:val="es-MX"/>
              </w:rPr>
              <w:t xml:space="preserve"> -Lead</w:t>
            </w:r>
            <w:r w:rsidRPr="0072165F">
              <w:rPr>
                <w:lang w:val="es-MX"/>
              </w:rPr>
              <w:br/>
              <w:t>Carlos Va</w:t>
            </w:r>
            <w:r>
              <w:rPr>
                <w:lang w:val="es-MX"/>
              </w:rPr>
              <w:t>rgas</w:t>
            </w:r>
            <w:r>
              <w:rPr>
                <w:lang w:val="es-MX"/>
              </w:rPr>
              <w:br/>
              <w:t xml:space="preserve">Juan </w:t>
            </w:r>
            <w:proofErr w:type="spellStart"/>
            <w:r>
              <w:rPr>
                <w:lang w:val="es-MX"/>
              </w:rPr>
              <w:t>Gaucin</w:t>
            </w:r>
            <w:proofErr w:type="spellEnd"/>
          </w:p>
          <w:p w14:paraId="5DDC3754" w14:textId="77777777" w:rsidR="00EA7E1B" w:rsidRPr="001D1C86" w:rsidRDefault="00EA7E1B" w:rsidP="001D1C86">
            <w:pPr>
              <w:rPr>
                <w:lang w:val="es-MX"/>
              </w:rPr>
            </w:pPr>
          </w:p>
        </w:tc>
        <w:tc>
          <w:tcPr>
            <w:tcW w:w="4448" w:type="dxa"/>
            <w:gridSpan w:val="4"/>
          </w:tcPr>
          <w:p w14:paraId="64438893" w14:textId="77777777" w:rsidR="00EA7E1B" w:rsidRPr="00D47888" w:rsidRDefault="00EA7E1B" w:rsidP="001D1C86">
            <w:r w:rsidRPr="00F34F6E">
              <w:rPr>
                <w:b/>
                <w:bCs/>
              </w:rPr>
              <w:t>Date Completed:</w:t>
            </w:r>
            <w:r>
              <w:rPr>
                <w:b/>
                <w:bCs/>
              </w:rPr>
              <w:t xml:space="preserve"> </w:t>
            </w:r>
            <w:r>
              <w:t>04/09/2020</w:t>
            </w:r>
          </w:p>
        </w:tc>
      </w:tr>
    </w:tbl>
    <w:p w14:paraId="2C2C8173" w14:textId="1FA7150C" w:rsidR="00EA7E1B" w:rsidRDefault="00EA7E1B" w:rsidP="000A24F7"/>
    <w:p w14:paraId="67DF3B35" w14:textId="61D6ADDB" w:rsidR="001D1C86" w:rsidRDefault="001D1C86" w:rsidP="000A24F7"/>
    <w:p w14:paraId="03D88A3F" w14:textId="253C44A4" w:rsidR="001D1C86" w:rsidRDefault="001D1C86" w:rsidP="000A24F7"/>
    <w:p w14:paraId="1422126F" w14:textId="6085D236" w:rsidR="001D1C86" w:rsidRDefault="001D1C86" w:rsidP="000A24F7"/>
    <w:p w14:paraId="08DE4221" w14:textId="43EEAEEE" w:rsidR="001D1C86" w:rsidRDefault="001D1C86" w:rsidP="000A24F7"/>
    <w:p w14:paraId="36B9CC0F" w14:textId="38774729" w:rsidR="001D1C86" w:rsidRDefault="001D1C86" w:rsidP="000A24F7"/>
    <w:p w14:paraId="52F1C503" w14:textId="20AD4F80" w:rsidR="001D1C86" w:rsidRDefault="001D1C86" w:rsidP="000A24F7"/>
    <w:p w14:paraId="33CFA4F0" w14:textId="462B2FAC" w:rsidR="001D1C86" w:rsidRDefault="001D1C86" w:rsidP="000A24F7"/>
    <w:p w14:paraId="01D0B666" w14:textId="23FB838A" w:rsidR="001D1C86" w:rsidRDefault="001D1C86" w:rsidP="000A24F7"/>
    <w:p w14:paraId="02F210E4" w14:textId="544A8F58" w:rsidR="001D1C86" w:rsidRDefault="001D1C86" w:rsidP="000A24F7"/>
    <w:p w14:paraId="4B6A15E9" w14:textId="77777777" w:rsidR="001D1C86" w:rsidRDefault="001D1C86" w:rsidP="000A24F7"/>
    <w:p w14:paraId="5080573A" w14:textId="77777777" w:rsidR="001D1C86" w:rsidRPr="00C8753A" w:rsidRDefault="001D1C86" w:rsidP="001D1C86">
      <w:pPr>
        <w:pStyle w:val="Heading1"/>
        <w:pageBreakBefore w:val="0"/>
      </w:pPr>
      <w:bookmarkStart w:id="36" w:name="_Toc21505006"/>
      <w:bookmarkStart w:id="37" w:name="_Toc227033594"/>
      <w:bookmarkStart w:id="38" w:name="_Toc37402740"/>
      <w:r w:rsidRPr="00C8753A">
        <w:t>User Interface Testing</w:t>
      </w:r>
      <w:bookmarkEnd w:id="36"/>
      <w:bookmarkEnd w:id="37"/>
      <w:bookmarkEnd w:id="38"/>
    </w:p>
    <w:p w14:paraId="669F393D" w14:textId="77777777" w:rsidR="001D1C86" w:rsidRDefault="001D1C86" w:rsidP="001D1C86"/>
    <w:p w14:paraId="0563CBF4" w14:textId="77777777" w:rsidR="001D1C86" w:rsidRPr="00853224" w:rsidRDefault="001D1C86" w:rsidP="001D1C86">
      <w:pPr>
        <w:rPr>
          <w:color w:val="AEAAAA"/>
        </w:rPr>
      </w:pPr>
      <w:r w:rsidRPr="00853224">
        <w:rPr>
          <w:color w:val="AEAAAA"/>
        </w:rPr>
        <w:t>&lt;&lt;This section focuses on the interaction between the user and the system. For testing the user interface, consider the following traits:</w:t>
      </w:r>
    </w:p>
    <w:p w14:paraId="60940D9B" w14:textId="77777777" w:rsidR="001D1C86" w:rsidRPr="00853224" w:rsidRDefault="001D1C86" w:rsidP="001D1C86">
      <w:pPr>
        <w:numPr>
          <w:ilvl w:val="0"/>
          <w:numId w:val="15"/>
        </w:numPr>
        <w:rPr>
          <w:color w:val="AEAAAA"/>
        </w:rPr>
      </w:pPr>
      <w:r w:rsidRPr="00853224">
        <w:rPr>
          <w:color w:val="AEAAAA"/>
        </w:rPr>
        <w:t>Consistent terminology, shortcut keys, menu selections, and presentation</w:t>
      </w:r>
    </w:p>
    <w:p w14:paraId="2ADAD577" w14:textId="77777777" w:rsidR="001D1C86" w:rsidRPr="00853224" w:rsidRDefault="001D1C86" w:rsidP="001D1C86">
      <w:pPr>
        <w:numPr>
          <w:ilvl w:val="0"/>
          <w:numId w:val="15"/>
        </w:numPr>
        <w:rPr>
          <w:color w:val="AEAAAA"/>
        </w:rPr>
      </w:pPr>
      <w:r w:rsidRPr="00853224">
        <w:rPr>
          <w:color w:val="AEAAAA"/>
        </w:rPr>
        <w:t>Correct language, spelling, and grammar.</w:t>
      </w:r>
    </w:p>
    <w:p w14:paraId="283C0E20" w14:textId="77777777" w:rsidR="001D1C86" w:rsidRPr="00853224" w:rsidRDefault="001D1C86" w:rsidP="001D1C86">
      <w:pPr>
        <w:numPr>
          <w:ilvl w:val="0"/>
          <w:numId w:val="15"/>
        </w:numPr>
        <w:rPr>
          <w:color w:val="AEAAAA"/>
        </w:rPr>
      </w:pPr>
      <w:r w:rsidRPr="00853224">
        <w:rPr>
          <w:color w:val="AEAAAA"/>
        </w:rPr>
        <w:t>Flexibility in navigation between windows and interface elements.</w:t>
      </w:r>
    </w:p>
    <w:p w14:paraId="22F69793" w14:textId="77777777" w:rsidR="001D1C86" w:rsidRPr="00853224" w:rsidRDefault="001D1C86" w:rsidP="001D1C86">
      <w:pPr>
        <w:numPr>
          <w:ilvl w:val="0"/>
          <w:numId w:val="15"/>
        </w:numPr>
        <w:rPr>
          <w:color w:val="AEAAAA"/>
        </w:rPr>
      </w:pPr>
      <w:r w:rsidRPr="00853224">
        <w:rPr>
          <w:color w:val="AEAAAA"/>
        </w:rPr>
        <w:t>Error handling that will inform user of critical operations.</w:t>
      </w:r>
    </w:p>
    <w:p w14:paraId="6921B3D9" w14:textId="77777777" w:rsidR="001D1C86" w:rsidRPr="00853224" w:rsidRDefault="001D1C86" w:rsidP="001D1C86">
      <w:pPr>
        <w:numPr>
          <w:ilvl w:val="0"/>
          <w:numId w:val="15"/>
        </w:numPr>
        <w:rPr>
          <w:color w:val="AEAAAA"/>
        </w:rPr>
      </w:pPr>
      <w:r w:rsidRPr="00853224">
        <w:rPr>
          <w:color w:val="AEAAAA"/>
        </w:rPr>
        <w:t>Follows standards and guidelines such as placement of scroll bars, windows, and menu items.</w:t>
      </w:r>
    </w:p>
    <w:p w14:paraId="4CFD76AE" w14:textId="77777777" w:rsidR="001D1C86" w:rsidRPr="00853224" w:rsidRDefault="001D1C86" w:rsidP="001D1C86">
      <w:pPr>
        <w:rPr>
          <w:color w:val="AEAAAA"/>
        </w:rPr>
      </w:pPr>
      <w:r w:rsidRPr="00853224">
        <w:rPr>
          <w:color w:val="AEAAAA"/>
        </w:rPr>
        <w:t>This section could be integrated into Section 4.</w:t>
      </w:r>
    </w:p>
    <w:p w14:paraId="32BECBCD" w14:textId="77777777" w:rsidR="001D1C86" w:rsidRPr="00853224" w:rsidRDefault="001D1C86" w:rsidP="001D1C86">
      <w:pPr>
        <w:rPr>
          <w:color w:val="AEAAAA"/>
        </w:rPr>
      </w:pPr>
      <w:r w:rsidRPr="00853224">
        <w:rPr>
          <w:color w:val="AEAAAA"/>
        </w:rPr>
        <w:t>&gt;&gt;</w:t>
      </w:r>
    </w:p>
    <w:p w14:paraId="5C9D421A" w14:textId="77777777" w:rsidR="001D1C86" w:rsidRDefault="001D1C86" w:rsidP="001D1C86">
      <w:pPr>
        <w:pStyle w:val="Heading1"/>
      </w:pPr>
      <w:bookmarkStart w:id="39" w:name="_Toc37402741"/>
      <w:r>
        <w:lastRenderedPageBreak/>
        <w:t>Test Schedule</w:t>
      </w:r>
      <w:bookmarkEnd w:id="39"/>
    </w:p>
    <w:p w14:paraId="17FDB5FE" w14:textId="77777777" w:rsidR="001D1C86" w:rsidRPr="00853224" w:rsidRDefault="001D1C86" w:rsidP="001D1C86">
      <w:pPr>
        <w:rPr>
          <w:color w:val="AEAAAA"/>
        </w:rPr>
      </w:pPr>
      <w:r w:rsidRPr="00853224">
        <w:rPr>
          <w:color w:val="AEAAAA"/>
        </w:rPr>
        <w:t>&lt;&lt; Specify the schedule for testing activities. A table with the order and completion dates of the tests is useful. The table below might be useful.&gt;&gt;</w:t>
      </w:r>
    </w:p>
    <w:p w14:paraId="7B3B7CE1" w14:textId="77777777" w:rsidR="001D1C86" w:rsidRDefault="001D1C86" w:rsidP="001D1C86"/>
    <w:p w14:paraId="3432B901" w14:textId="77777777" w:rsidR="001D1C86" w:rsidRDefault="001D1C86" w:rsidP="001D1C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1D1C86" w:rsidRPr="004F31AD" w14:paraId="74CDB9C7" w14:textId="77777777" w:rsidTr="001D1C86">
        <w:tc>
          <w:tcPr>
            <w:tcW w:w="1548" w:type="dxa"/>
          </w:tcPr>
          <w:p w14:paraId="18F0192F" w14:textId="77777777" w:rsidR="001D1C86" w:rsidRPr="004F31AD" w:rsidRDefault="001D1C86" w:rsidP="001D1C86">
            <w:pPr>
              <w:spacing w:line="360" w:lineRule="auto"/>
              <w:rPr>
                <w:b/>
              </w:rPr>
            </w:pPr>
            <w:r w:rsidRPr="004F31AD">
              <w:rPr>
                <w:b/>
              </w:rPr>
              <w:t>Task</w:t>
            </w:r>
            <w:r>
              <w:rPr>
                <w:b/>
              </w:rPr>
              <w:t xml:space="preserve"> and date</w:t>
            </w:r>
          </w:p>
        </w:tc>
        <w:tc>
          <w:tcPr>
            <w:tcW w:w="2700" w:type="dxa"/>
          </w:tcPr>
          <w:p w14:paraId="4E02CDEE" w14:textId="77777777" w:rsidR="001D1C86" w:rsidRPr="004F31AD" w:rsidRDefault="001D1C86" w:rsidP="001D1C86">
            <w:pPr>
              <w:spacing w:line="360" w:lineRule="auto"/>
              <w:rPr>
                <w:b/>
              </w:rPr>
            </w:pPr>
            <w:r w:rsidRPr="004F31AD">
              <w:rPr>
                <w:b/>
              </w:rPr>
              <w:t>People</w:t>
            </w:r>
          </w:p>
        </w:tc>
        <w:tc>
          <w:tcPr>
            <w:tcW w:w="4608" w:type="dxa"/>
          </w:tcPr>
          <w:p w14:paraId="5CA30398" w14:textId="77777777" w:rsidR="001D1C86" w:rsidRPr="004F31AD" w:rsidRDefault="001D1C86" w:rsidP="001D1C86">
            <w:pPr>
              <w:spacing w:line="360" w:lineRule="auto"/>
              <w:rPr>
                <w:b/>
              </w:rPr>
            </w:pPr>
            <w:r w:rsidRPr="004F31AD">
              <w:rPr>
                <w:b/>
              </w:rPr>
              <w:t>Description</w:t>
            </w:r>
          </w:p>
        </w:tc>
      </w:tr>
      <w:tr w:rsidR="001D1C86" w:rsidRPr="001D1C86" w14:paraId="396F5F52" w14:textId="77777777" w:rsidTr="001D1C86">
        <w:tc>
          <w:tcPr>
            <w:tcW w:w="1548" w:type="dxa"/>
          </w:tcPr>
          <w:p w14:paraId="135D0626" w14:textId="168EF9F9" w:rsidR="001D1C86" w:rsidRDefault="001D1C86" w:rsidP="001D1C86">
            <w:pPr>
              <w:spacing w:line="360" w:lineRule="auto"/>
            </w:pPr>
            <w:r>
              <w:t>Test T1-1 to T</w:t>
            </w:r>
          </w:p>
        </w:tc>
        <w:tc>
          <w:tcPr>
            <w:tcW w:w="2700" w:type="dxa"/>
          </w:tcPr>
          <w:p w14:paraId="72C1A735" w14:textId="2A672567" w:rsidR="001D1C86" w:rsidRPr="001D1C86" w:rsidRDefault="001D1C86" w:rsidP="001D1C86">
            <w:pPr>
              <w:rPr>
                <w:b/>
                <w:bCs/>
                <w:lang w:val="es-MX"/>
              </w:rPr>
            </w:pPr>
          </w:p>
        </w:tc>
        <w:tc>
          <w:tcPr>
            <w:tcW w:w="4608" w:type="dxa"/>
          </w:tcPr>
          <w:p w14:paraId="0A38A06E" w14:textId="48D24AF3" w:rsidR="001D1C86" w:rsidRPr="001D1C86" w:rsidRDefault="001D1C86" w:rsidP="001D1C86">
            <w:pPr>
              <w:spacing w:line="360" w:lineRule="auto"/>
            </w:pPr>
          </w:p>
        </w:tc>
      </w:tr>
      <w:tr w:rsidR="001D1C86" w:rsidRPr="001D1C86" w14:paraId="705C9ED3" w14:textId="77777777" w:rsidTr="001D1C86">
        <w:tc>
          <w:tcPr>
            <w:tcW w:w="1548" w:type="dxa"/>
          </w:tcPr>
          <w:p w14:paraId="00A8B1F2" w14:textId="77777777" w:rsidR="001D1C86" w:rsidRPr="001D1C86" w:rsidRDefault="001D1C86" w:rsidP="001D1C86">
            <w:pPr>
              <w:spacing w:line="360" w:lineRule="auto"/>
            </w:pPr>
          </w:p>
        </w:tc>
        <w:tc>
          <w:tcPr>
            <w:tcW w:w="2700" w:type="dxa"/>
          </w:tcPr>
          <w:p w14:paraId="62BF4CA1" w14:textId="77777777" w:rsidR="001D1C86" w:rsidRPr="001D1C86" w:rsidRDefault="001D1C86" w:rsidP="001D1C86">
            <w:pPr>
              <w:spacing w:line="360" w:lineRule="auto"/>
            </w:pPr>
          </w:p>
        </w:tc>
        <w:tc>
          <w:tcPr>
            <w:tcW w:w="4608" w:type="dxa"/>
          </w:tcPr>
          <w:p w14:paraId="5FEBB3C6" w14:textId="77777777" w:rsidR="001D1C86" w:rsidRPr="001D1C86" w:rsidRDefault="001D1C86" w:rsidP="001D1C86">
            <w:pPr>
              <w:spacing w:line="360" w:lineRule="auto"/>
            </w:pPr>
          </w:p>
        </w:tc>
      </w:tr>
      <w:tr w:rsidR="001D1C86" w:rsidRPr="001D1C86" w14:paraId="3757A859" w14:textId="77777777" w:rsidTr="001D1C86">
        <w:tc>
          <w:tcPr>
            <w:tcW w:w="1548" w:type="dxa"/>
          </w:tcPr>
          <w:p w14:paraId="2C45F412" w14:textId="77777777" w:rsidR="001D1C86" w:rsidRPr="001D1C86" w:rsidRDefault="001D1C86" w:rsidP="001D1C86">
            <w:pPr>
              <w:spacing w:line="360" w:lineRule="auto"/>
            </w:pPr>
          </w:p>
        </w:tc>
        <w:tc>
          <w:tcPr>
            <w:tcW w:w="2700" w:type="dxa"/>
          </w:tcPr>
          <w:p w14:paraId="12B13447" w14:textId="77777777" w:rsidR="001D1C86" w:rsidRPr="001D1C86" w:rsidRDefault="001D1C86" w:rsidP="001D1C86">
            <w:pPr>
              <w:spacing w:line="360" w:lineRule="auto"/>
            </w:pPr>
          </w:p>
        </w:tc>
        <w:tc>
          <w:tcPr>
            <w:tcW w:w="4608" w:type="dxa"/>
          </w:tcPr>
          <w:p w14:paraId="332F4430" w14:textId="77777777" w:rsidR="001D1C86" w:rsidRPr="001D1C86" w:rsidRDefault="001D1C86" w:rsidP="001D1C86">
            <w:pPr>
              <w:spacing w:line="360" w:lineRule="auto"/>
            </w:pPr>
          </w:p>
        </w:tc>
      </w:tr>
      <w:tr w:rsidR="001D1C86" w:rsidRPr="001D1C86" w14:paraId="650B99C0" w14:textId="77777777" w:rsidTr="001D1C86">
        <w:tc>
          <w:tcPr>
            <w:tcW w:w="1548" w:type="dxa"/>
          </w:tcPr>
          <w:p w14:paraId="38E2400A" w14:textId="77777777" w:rsidR="001D1C86" w:rsidRPr="001D1C86" w:rsidRDefault="001D1C86" w:rsidP="001D1C86">
            <w:pPr>
              <w:spacing w:line="360" w:lineRule="auto"/>
            </w:pPr>
          </w:p>
        </w:tc>
        <w:tc>
          <w:tcPr>
            <w:tcW w:w="2700" w:type="dxa"/>
          </w:tcPr>
          <w:p w14:paraId="5ABF9413" w14:textId="77777777" w:rsidR="001D1C86" w:rsidRPr="001D1C86" w:rsidRDefault="001D1C86" w:rsidP="001D1C86">
            <w:pPr>
              <w:spacing w:line="360" w:lineRule="auto"/>
            </w:pPr>
          </w:p>
        </w:tc>
        <w:tc>
          <w:tcPr>
            <w:tcW w:w="4608" w:type="dxa"/>
          </w:tcPr>
          <w:p w14:paraId="02A091F2" w14:textId="77777777" w:rsidR="001D1C86" w:rsidRPr="001D1C86" w:rsidRDefault="001D1C86" w:rsidP="001D1C86">
            <w:pPr>
              <w:spacing w:line="360" w:lineRule="auto"/>
            </w:pPr>
          </w:p>
        </w:tc>
      </w:tr>
      <w:tr w:rsidR="001D1C86" w:rsidRPr="001D1C86" w14:paraId="7DB3465F" w14:textId="77777777" w:rsidTr="001D1C86">
        <w:tc>
          <w:tcPr>
            <w:tcW w:w="1548" w:type="dxa"/>
          </w:tcPr>
          <w:p w14:paraId="0916345F" w14:textId="77777777" w:rsidR="001D1C86" w:rsidRPr="001D1C86" w:rsidRDefault="001D1C86" w:rsidP="001D1C86">
            <w:pPr>
              <w:spacing w:line="360" w:lineRule="auto"/>
            </w:pPr>
          </w:p>
        </w:tc>
        <w:tc>
          <w:tcPr>
            <w:tcW w:w="2700" w:type="dxa"/>
          </w:tcPr>
          <w:p w14:paraId="33E3CDEB" w14:textId="77777777" w:rsidR="001D1C86" w:rsidRPr="001D1C86" w:rsidRDefault="001D1C86" w:rsidP="001D1C86">
            <w:pPr>
              <w:spacing w:line="360" w:lineRule="auto"/>
            </w:pPr>
          </w:p>
        </w:tc>
        <w:tc>
          <w:tcPr>
            <w:tcW w:w="4608" w:type="dxa"/>
          </w:tcPr>
          <w:p w14:paraId="455F8D0F" w14:textId="77777777" w:rsidR="001D1C86" w:rsidRPr="001D1C86" w:rsidRDefault="001D1C86" w:rsidP="001D1C86">
            <w:pPr>
              <w:spacing w:line="360" w:lineRule="auto"/>
            </w:pPr>
          </w:p>
        </w:tc>
      </w:tr>
      <w:tr w:rsidR="001D1C86" w:rsidRPr="001D1C86" w14:paraId="1476E956" w14:textId="77777777" w:rsidTr="001D1C86">
        <w:tc>
          <w:tcPr>
            <w:tcW w:w="1548" w:type="dxa"/>
          </w:tcPr>
          <w:p w14:paraId="619FA71E" w14:textId="77777777" w:rsidR="001D1C86" w:rsidRPr="001D1C86" w:rsidRDefault="001D1C86" w:rsidP="001D1C86">
            <w:pPr>
              <w:spacing w:line="360" w:lineRule="auto"/>
            </w:pPr>
          </w:p>
        </w:tc>
        <w:tc>
          <w:tcPr>
            <w:tcW w:w="2700" w:type="dxa"/>
          </w:tcPr>
          <w:p w14:paraId="44DB066F" w14:textId="77777777" w:rsidR="001D1C86" w:rsidRPr="001D1C86" w:rsidRDefault="001D1C86" w:rsidP="001D1C86">
            <w:pPr>
              <w:spacing w:line="360" w:lineRule="auto"/>
            </w:pPr>
          </w:p>
        </w:tc>
        <w:tc>
          <w:tcPr>
            <w:tcW w:w="4608" w:type="dxa"/>
          </w:tcPr>
          <w:p w14:paraId="2192B6AE" w14:textId="77777777" w:rsidR="001D1C86" w:rsidRPr="001D1C86" w:rsidRDefault="001D1C86" w:rsidP="001D1C86">
            <w:pPr>
              <w:spacing w:line="360" w:lineRule="auto"/>
            </w:pPr>
          </w:p>
        </w:tc>
      </w:tr>
      <w:tr w:rsidR="001D1C86" w:rsidRPr="001D1C86" w14:paraId="345BFB6A" w14:textId="77777777" w:rsidTr="001D1C86">
        <w:tc>
          <w:tcPr>
            <w:tcW w:w="1548" w:type="dxa"/>
          </w:tcPr>
          <w:p w14:paraId="30E23D98" w14:textId="77777777" w:rsidR="001D1C86" w:rsidRPr="001D1C86" w:rsidRDefault="001D1C86" w:rsidP="001D1C86">
            <w:pPr>
              <w:spacing w:line="360" w:lineRule="auto"/>
            </w:pPr>
          </w:p>
        </w:tc>
        <w:tc>
          <w:tcPr>
            <w:tcW w:w="2700" w:type="dxa"/>
          </w:tcPr>
          <w:p w14:paraId="7261B048" w14:textId="77777777" w:rsidR="001D1C86" w:rsidRPr="001D1C86" w:rsidRDefault="001D1C86" w:rsidP="001D1C86">
            <w:pPr>
              <w:spacing w:line="360" w:lineRule="auto"/>
            </w:pPr>
          </w:p>
        </w:tc>
        <w:tc>
          <w:tcPr>
            <w:tcW w:w="4608" w:type="dxa"/>
          </w:tcPr>
          <w:p w14:paraId="28B49F9C" w14:textId="77777777" w:rsidR="001D1C86" w:rsidRPr="001D1C86" w:rsidRDefault="001D1C86" w:rsidP="001D1C86">
            <w:pPr>
              <w:spacing w:line="360" w:lineRule="auto"/>
            </w:pPr>
          </w:p>
        </w:tc>
      </w:tr>
      <w:tr w:rsidR="001D1C86" w:rsidRPr="001D1C86" w14:paraId="62B66D51" w14:textId="77777777" w:rsidTr="001D1C86">
        <w:tc>
          <w:tcPr>
            <w:tcW w:w="1548" w:type="dxa"/>
          </w:tcPr>
          <w:p w14:paraId="47C8DFE2" w14:textId="77777777" w:rsidR="001D1C86" w:rsidRPr="001D1C86" w:rsidRDefault="001D1C86" w:rsidP="001D1C86">
            <w:pPr>
              <w:spacing w:line="360" w:lineRule="auto"/>
            </w:pPr>
          </w:p>
        </w:tc>
        <w:tc>
          <w:tcPr>
            <w:tcW w:w="2700" w:type="dxa"/>
          </w:tcPr>
          <w:p w14:paraId="0041BACC" w14:textId="77777777" w:rsidR="001D1C86" w:rsidRPr="001D1C86" w:rsidRDefault="001D1C86" w:rsidP="001D1C86">
            <w:pPr>
              <w:spacing w:line="360" w:lineRule="auto"/>
            </w:pPr>
          </w:p>
        </w:tc>
        <w:tc>
          <w:tcPr>
            <w:tcW w:w="4608" w:type="dxa"/>
          </w:tcPr>
          <w:p w14:paraId="74A7C17A" w14:textId="77777777" w:rsidR="001D1C86" w:rsidRPr="001D1C86" w:rsidRDefault="001D1C86" w:rsidP="001D1C86">
            <w:pPr>
              <w:spacing w:line="360" w:lineRule="auto"/>
            </w:pPr>
          </w:p>
        </w:tc>
      </w:tr>
      <w:tr w:rsidR="001D1C86" w:rsidRPr="001D1C86" w14:paraId="4BB6109B" w14:textId="77777777" w:rsidTr="001D1C86">
        <w:tc>
          <w:tcPr>
            <w:tcW w:w="1548" w:type="dxa"/>
          </w:tcPr>
          <w:p w14:paraId="0B8C985E" w14:textId="77777777" w:rsidR="001D1C86" w:rsidRPr="001D1C86" w:rsidRDefault="001D1C86" w:rsidP="001D1C86">
            <w:pPr>
              <w:spacing w:line="360" w:lineRule="auto"/>
            </w:pPr>
          </w:p>
        </w:tc>
        <w:tc>
          <w:tcPr>
            <w:tcW w:w="2700" w:type="dxa"/>
          </w:tcPr>
          <w:p w14:paraId="2BBDFCC1" w14:textId="77777777" w:rsidR="001D1C86" w:rsidRPr="001D1C86" w:rsidRDefault="001D1C86" w:rsidP="001D1C86">
            <w:pPr>
              <w:spacing w:line="360" w:lineRule="auto"/>
            </w:pPr>
          </w:p>
        </w:tc>
        <w:tc>
          <w:tcPr>
            <w:tcW w:w="4608" w:type="dxa"/>
          </w:tcPr>
          <w:p w14:paraId="32965134" w14:textId="77777777" w:rsidR="001D1C86" w:rsidRPr="001D1C86" w:rsidRDefault="001D1C86" w:rsidP="001D1C86">
            <w:pPr>
              <w:spacing w:line="360" w:lineRule="auto"/>
            </w:pPr>
          </w:p>
        </w:tc>
      </w:tr>
    </w:tbl>
    <w:p w14:paraId="22A7E68C" w14:textId="77777777" w:rsidR="001D1C86" w:rsidRPr="001D1C86" w:rsidRDefault="001D1C86" w:rsidP="001D1C86"/>
    <w:p w14:paraId="1E445357" w14:textId="77777777" w:rsidR="001D1C86" w:rsidRPr="001D1C86" w:rsidRDefault="001D1C86" w:rsidP="001D1C86"/>
    <w:p w14:paraId="3E3DF936" w14:textId="77777777" w:rsidR="001D1C86" w:rsidRPr="001D1C86" w:rsidRDefault="001D1C86" w:rsidP="001D1C86"/>
    <w:p w14:paraId="6A8E66D4" w14:textId="77777777" w:rsidR="001D1C86" w:rsidRDefault="001D1C86" w:rsidP="001D1C86">
      <w:pPr>
        <w:pStyle w:val="Heading1"/>
      </w:pPr>
      <w:bookmarkStart w:id="40" w:name="_Toc37402742"/>
      <w:r>
        <w:lastRenderedPageBreak/>
        <w:t>Other Sections</w:t>
      </w:r>
      <w:bookmarkEnd w:id="40"/>
    </w:p>
    <w:p w14:paraId="740BC787" w14:textId="77777777" w:rsidR="001D1C86" w:rsidRPr="00853224" w:rsidRDefault="001D1C86" w:rsidP="001D1C86">
      <w:pPr>
        <w:rPr>
          <w:color w:val="AEAAAA"/>
        </w:rPr>
      </w:pPr>
      <w:r w:rsidRPr="00853224">
        <w:rPr>
          <w:color w:val="AEAAAA"/>
        </w:rPr>
        <w:t>&lt;&lt; Other sections that may appear in a test plan (but not required for this course) are:</w:t>
      </w:r>
    </w:p>
    <w:p w14:paraId="02F27132" w14:textId="77777777" w:rsidR="001D1C86" w:rsidRPr="00853224" w:rsidRDefault="001D1C86" w:rsidP="001D1C86">
      <w:pPr>
        <w:rPr>
          <w:color w:val="AEAAAA"/>
        </w:rPr>
      </w:pPr>
    </w:p>
    <w:p w14:paraId="29ED350D" w14:textId="77777777" w:rsidR="001D1C86" w:rsidRPr="00853224" w:rsidRDefault="001D1C86" w:rsidP="001D1C86">
      <w:pPr>
        <w:pStyle w:val="ListBullet"/>
        <w:rPr>
          <w:color w:val="AEAAAA"/>
        </w:rPr>
      </w:pPr>
      <w:r w:rsidRPr="00853224">
        <w:rPr>
          <w:color w:val="AEAAAA"/>
        </w:rPr>
        <w:t>Test Management Requirements: how testing is to be managed; a delineation of responsibilities of each project organization involved with testing</w:t>
      </w:r>
    </w:p>
    <w:p w14:paraId="0C18FBCF" w14:textId="77777777" w:rsidR="001D1C86" w:rsidRPr="00853224" w:rsidRDefault="001D1C86" w:rsidP="001D1C86">
      <w:pPr>
        <w:pStyle w:val="ListBullet"/>
        <w:rPr>
          <w:color w:val="AEAAAA"/>
        </w:rPr>
      </w:pPr>
      <w:r w:rsidRPr="00853224">
        <w:rPr>
          <w:color w:val="AEAAAA"/>
        </w:rPr>
        <w:t>Staffing and training needs: delineate the responsibilities of those individuals who are to perform the testing, level of skill required, and training to be provided</w:t>
      </w:r>
    </w:p>
    <w:p w14:paraId="3580F4A3" w14:textId="77777777" w:rsidR="001D1C86" w:rsidRPr="00853224" w:rsidRDefault="001D1C86" w:rsidP="001D1C86">
      <w:pPr>
        <w:pStyle w:val="ListBullet"/>
        <w:rPr>
          <w:color w:val="AEAAAA"/>
        </w:rPr>
      </w:pPr>
      <w:r w:rsidRPr="00853224">
        <w:rPr>
          <w:color w:val="AEAAAA"/>
        </w:rPr>
        <w:t>Environmental Requirements: describe the hardware (including communication and network equipment) needed to support testing; describe configuration of hardware components on which software and database to be tested are to operate.</w:t>
      </w:r>
    </w:p>
    <w:p w14:paraId="2F35F326" w14:textId="77777777" w:rsidR="001D1C86" w:rsidRPr="00853224" w:rsidRDefault="001D1C86" w:rsidP="001D1C86">
      <w:pPr>
        <w:pStyle w:val="ListBullet"/>
        <w:rPr>
          <w:color w:val="AEAAAA"/>
        </w:rPr>
      </w:pPr>
      <w:r w:rsidRPr="00853224">
        <w:rPr>
          <w:color w:val="AEAAAA"/>
        </w:rP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43BDBBCA" w14:textId="77777777" w:rsidR="001D1C86" w:rsidRPr="00853224" w:rsidRDefault="001D1C86" w:rsidP="001D1C86">
      <w:pPr>
        <w:pStyle w:val="ListBullet"/>
        <w:rPr>
          <w:color w:val="AEAAAA"/>
        </w:rPr>
      </w:pPr>
      <w:r w:rsidRPr="00853224">
        <w:rPr>
          <w:color w:val="AEAAAA"/>
        </w:rPr>
        <w:t>Risk and contingencies</w:t>
      </w:r>
    </w:p>
    <w:p w14:paraId="60DA1D0E" w14:textId="77777777" w:rsidR="001D1C86" w:rsidRPr="00853224" w:rsidRDefault="001D1C86" w:rsidP="001D1C86">
      <w:pPr>
        <w:pStyle w:val="ListBullet"/>
        <w:rPr>
          <w:color w:val="AEAAAA"/>
        </w:rPr>
      </w:pPr>
      <w:r w:rsidRPr="00853224">
        <w:rPr>
          <w:color w:val="AEAAAA"/>
        </w:rPr>
        <w:t>Cost: include an estimate of costs.</w:t>
      </w:r>
    </w:p>
    <w:p w14:paraId="2A9998C6" w14:textId="77777777" w:rsidR="001D1C86" w:rsidRPr="00853224" w:rsidRDefault="001D1C86" w:rsidP="001D1C86">
      <w:pPr>
        <w:pStyle w:val="ListBullet"/>
        <w:rPr>
          <w:color w:val="AEAAAA"/>
        </w:rPr>
      </w:pPr>
      <w:r w:rsidRPr="00853224">
        <w:rPr>
          <w:color w:val="AEAAAA"/>
        </w:rPr>
        <w:t>Approvals</w:t>
      </w:r>
    </w:p>
    <w:p w14:paraId="6186B2FA" w14:textId="77777777" w:rsidR="001D1C86" w:rsidRPr="00853224" w:rsidRDefault="001D1C86" w:rsidP="001D1C86">
      <w:pPr>
        <w:pStyle w:val="ListBullet"/>
        <w:rPr>
          <w:color w:val="AEAAAA"/>
        </w:rPr>
      </w:pPr>
      <w:r w:rsidRPr="00853224">
        <w:rPr>
          <w:color w:val="AEAAAA"/>
        </w:rPr>
        <w:t>Test Deliverables</w:t>
      </w:r>
    </w:p>
    <w:p w14:paraId="078D12DD" w14:textId="77777777" w:rsidR="001D1C86" w:rsidRPr="00853224" w:rsidRDefault="001D1C86" w:rsidP="001D1C86">
      <w:pPr>
        <w:rPr>
          <w:color w:val="AEAAAA"/>
        </w:rPr>
      </w:pPr>
      <w:r w:rsidRPr="00853224">
        <w:rPr>
          <w:color w:val="AEAAAA"/>
        </w:rPr>
        <w:t>&gt;&gt;</w:t>
      </w:r>
    </w:p>
    <w:p w14:paraId="4A196D4B" w14:textId="77777777" w:rsidR="001D1C86" w:rsidRPr="00853224" w:rsidRDefault="001D1C86" w:rsidP="001D1C86">
      <w:pPr>
        <w:rPr>
          <w:color w:val="AEAAAA"/>
        </w:rPr>
      </w:pPr>
    </w:p>
    <w:p w14:paraId="6DBEEC69" w14:textId="77777777" w:rsidR="001D1C86" w:rsidRPr="000A24F7" w:rsidRDefault="001D1C86" w:rsidP="000A24F7"/>
    <w:sectPr w:rsidR="001D1C86" w:rsidRPr="000A24F7">
      <w:headerReference w:type="default" r:id="rId18"/>
      <w:footerReference w:type="default" r:id="rId19"/>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DD1E2" w14:textId="77777777" w:rsidR="00853224" w:rsidRDefault="00853224">
      <w:r>
        <w:separator/>
      </w:r>
    </w:p>
  </w:endnote>
  <w:endnote w:type="continuationSeparator" w:id="0">
    <w:p w14:paraId="410EFC7F" w14:textId="77777777" w:rsidR="00853224" w:rsidRDefault="0085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1D1C86" w14:paraId="1AF7552F" w14:textId="77777777">
      <w:tblPrEx>
        <w:tblCellMar>
          <w:top w:w="0" w:type="dxa"/>
          <w:bottom w:w="0" w:type="dxa"/>
        </w:tblCellMar>
      </w:tblPrEx>
      <w:tc>
        <w:tcPr>
          <w:tcW w:w="4428" w:type="dxa"/>
        </w:tcPr>
        <w:p w14:paraId="1AE7A04F" w14:textId="131ADDEE" w:rsidR="001D1C86" w:rsidRDefault="001D1C86">
          <w:pPr>
            <w:pStyle w:val="Footer"/>
          </w:pPr>
          <w:r>
            <w:rPr>
              <w:color w:val="000000"/>
            </w:rPr>
            <w:sym w:font="Symbol" w:char="F0D3"/>
          </w:r>
          <w:r>
            <w:rPr>
              <w:color w:val="000000"/>
            </w:rPr>
            <w:t xml:space="preserve"> 2020 </w:t>
          </w:r>
          <w:r>
            <w:t>Group 1 – Team 2</w:t>
          </w:r>
        </w:p>
      </w:tc>
      <w:tc>
        <w:tcPr>
          <w:tcW w:w="4428" w:type="dxa"/>
        </w:tcPr>
        <w:p w14:paraId="42FDBAE2" w14:textId="08C0ABD0" w:rsidR="001D1C86" w:rsidRDefault="001D1C86">
          <w:pPr>
            <w:pStyle w:val="Footer"/>
            <w:jc w:val="right"/>
          </w:pPr>
        </w:p>
      </w:tc>
    </w:tr>
  </w:tbl>
  <w:p w14:paraId="1D8BA0D3" w14:textId="77777777" w:rsidR="001D1C86" w:rsidRDefault="001D1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D1C86" w14:paraId="19C87F09" w14:textId="77777777">
      <w:tblPrEx>
        <w:tblCellMar>
          <w:top w:w="0" w:type="dxa"/>
          <w:bottom w:w="0" w:type="dxa"/>
        </w:tblCellMar>
      </w:tblPrEx>
      <w:trPr>
        <w:trHeight w:hRule="exact" w:val="552"/>
      </w:trPr>
      <w:tc>
        <w:tcPr>
          <w:tcW w:w="3060" w:type="dxa"/>
        </w:tcPr>
        <w:p w14:paraId="4D519915" w14:textId="77777777" w:rsidR="001D1C86" w:rsidRDefault="001D1C86">
          <w:pPr>
            <w:pStyle w:val="Footer"/>
            <w:spacing w:before="80"/>
            <w:rPr>
              <w:bCs/>
            </w:rPr>
          </w:pPr>
          <w:r>
            <w:t>Test Plan</w:t>
          </w:r>
        </w:p>
        <w:p w14:paraId="4E6AA7F3" w14:textId="77777777" w:rsidR="001D1C86" w:rsidRDefault="001D1C86">
          <w:pPr>
            <w:pStyle w:val="Footer"/>
            <w:spacing w:before="80"/>
          </w:pPr>
        </w:p>
        <w:p w14:paraId="6CB9EFA3" w14:textId="77777777" w:rsidR="001D1C86" w:rsidRDefault="001D1C86">
          <w:pPr>
            <w:pStyle w:val="Footer"/>
            <w:spacing w:before="80"/>
          </w:pPr>
        </w:p>
      </w:tc>
      <w:tc>
        <w:tcPr>
          <w:tcW w:w="2880" w:type="dxa"/>
        </w:tcPr>
        <w:p w14:paraId="342B42AB" w14:textId="7A826043" w:rsidR="001D1C86" w:rsidRDefault="001D1C86">
          <w:pPr>
            <w:pStyle w:val="Footer"/>
            <w:spacing w:before="80"/>
            <w:rPr>
              <w:bCs/>
            </w:rPr>
          </w:pPr>
          <w:r>
            <w:t>Group 1 – Team 2</w:t>
          </w:r>
        </w:p>
      </w:tc>
      <w:tc>
        <w:tcPr>
          <w:tcW w:w="1980" w:type="dxa"/>
        </w:tcPr>
        <w:p w14:paraId="7AA956BC" w14:textId="77777777" w:rsidR="001D1C86" w:rsidRDefault="001D1C86">
          <w:pPr>
            <w:pStyle w:val="Footer"/>
            <w:spacing w:before="80"/>
            <w:rPr>
              <w:bCs/>
            </w:rPr>
          </w:pPr>
          <w:r>
            <w:rPr>
              <w:bCs/>
            </w:rPr>
            <w:t>Date</w:t>
          </w:r>
        </w:p>
        <w:p w14:paraId="4D71687A" w14:textId="4924174D" w:rsidR="001D1C86" w:rsidRDefault="001D1C86">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4/9/2020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3:29 PM</w:t>
          </w:r>
          <w:r>
            <w:rPr>
              <w:b w:val="0"/>
              <w:bCs/>
            </w:rPr>
            <w:fldChar w:fldCharType="end"/>
          </w:r>
        </w:p>
      </w:tc>
      <w:tc>
        <w:tcPr>
          <w:tcW w:w="1080" w:type="dxa"/>
        </w:tcPr>
        <w:p w14:paraId="12C1E5AB" w14:textId="77777777" w:rsidR="001D1C86" w:rsidRDefault="001D1C86">
          <w:pPr>
            <w:pStyle w:val="Footer"/>
            <w:spacing w:before="80"/>
            <w:rPr>
              <w:bCs/>
            </w:rPr>
          </w:pPr>
          <w:r>
            <w:rPr>
              <w:bCs/>
            </w:rPr>
            <w:t>Page</w:t>
          </w:r>
        </w:p>
        <w:p w14:paraId="33948054" w14:textId="77777777" w:rsidR="001D1C86" w:rsidRDefault="001D1C86">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0BDAA0" w14:textId="77777777" w:rsidR="001D1C86" w:rsidRDefault="001D1C86">
          <w:pPr>
            <w:pStyle w:val="Footer"/>
            <w:spacing w:before="80"/>
          </w:pPr>
        </w:p>
        <w:p w14:paraId="58CF0A3C" w14:textId="77777777" w:rsidR="001D1C86" w:rsidRDefault="001D1C86">
          <w:pPr>
            <w:pStyle w:val="Footer"/>
            <w:spacing w:before="80"/>
          </w:pPr>
        </w:p>
      </w:tc>
    </w:tr>
  </w:tbl>
  <w:p w14:paraId="3BBE2A93" w14:textId="77777777" w:rsidR="001D1C86" w:rsidRDefault="001D1C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1D1C86" w14:paraId="2CA8E736" w14:textId="77777777">
      <w:tblPrEx>
        <w:tblCellMar>
          <w:top w:w="0" w:type="dxa"/>
          <w:bottom w:w="0" w:type="dxa"/>
        </w:tblCellMar>
      </w:tblPrEx>
      <w:tc>
        <w:tcPr>
          <w:tcW w:w="3240" w:type="dxa"/>
        </w:tcPr>
        <w:p w14:paraId="46C06449" w14:textId="77777777" w:rsidR="001D1C86" w:rsidRDefault="001D1C86">
          <w:pPr>
            <w:pStyle w:val="Footer"/>
            <w:rPr>
              <w:b w:val="0"/>
              <w:bCs/>
            </w:rPr>
          </w:pPr>
          <w:r>
            <w:rPr>
              <w:b w:val="0"/>
              <w:bCs/>
            </w:rPr>
            <w:t>Test Plan</w:t>
          </w:r>
        </w:p>
      </w:tc>
      <w:tc>
        <w:tcPr>
          <w:tcW w:w="2880" w:type="dxa"/>
        </w:tcPr>
        <w:p w14:paraId="5DD422B4" w14:textId="11359F09" w:rsidR="001D1C86" w:rsidRDefault="001D1C86">
          <w:pPr>
            <w:pStyle w:val="Footer"/>
            <w:rPr>
              <w:b w:val="0"/>
              <w:bCs/>
            </w:rPr>
          </w:pPr>
          <w:r>
            <w:t>Group 1 – Team 2</w:t>
          </w:r>
        </w:p>
      </w:tc>
      <w:tc>
        <w:tcPr>
          <w:tcW w:w="1980" w:type="dxa"/>
        </w:tcPr>
        <w:p w14:paraId="2E443998" w14:textId="7C6E3DD6" w:rsidR="001D1C86" w:rsidRDefault="001D1C86">
          <w:pPr>
            <w:pStyle w:val="Footer"/>
          </w:pPr>
          <w:r>
            <w:rPr>
              <w:b w:val="0"/>
              <w:bCs/>
            </w:rPr>
            <w:fldChar w:fldCharType="begin"/>
          </w:r>
          <w:r>
            <w:rPr>
              <w:b w:val="0"/>
              <w:bCs/>
            </w:rPr>
            <w:instrText xml:space="preserve"> DATE \@ "M/d/yyyy" </w:instrText>
          </w:r>
          <w:r>
            <w:rPr>
              <w:b w:val="0"/>
              <w:bCs/>
            </w:rPr>
            <w:fldChar w:fldCharType="separate"/>
          </w:r>
          <w:r>
            <w:rPr>
              <w:b w:val="0"/>
              <w:bCs/>
              <w:noProof/>
            </w:rPr>
            <w:t>4/9/2020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3:29 PM</w:t>
          </w:r>
          <w:r>
            <w:rPr>
              <w:b w:val="0"/>
              <w:bCs/>
            </w:rPr>
            <w:fldChar w:fldCharType="end"/>
          </w:r>
        </w:p>
      </w:tc>
      <w:tc>
        <w:tcPr>
          <w:tcW w:w="900" w:type="dxa"/>
        </w:tcPr>
        <w:p w14:paraId="0A624CC5" w14:textId="77777777" w:rsidR="001D1C86" w:rsidRDefault="001D1C86">
          <w:pPr>
            <w:pStyle w:val="Footer"/>
            <w:rPr>
              <w:b w:val="0"/>
              <w:bCs/>
            </w:rPr>
          </w:pPr>
          <w:r>
            <w:rPr>
              <w:b w:val="0"/>
              <w:bCs/>
            </w:rPr>
            <w:t>Page</w:t>
          </w:r>
        </w:p>
        <w:p w14:paraId="7827DF28" w14:textId="77777777" w:rsidR="001D1C86" w:rsidRDefault="001D1C8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6BAC8D3" w14:textId="77777777" w:rsidR="001D1C86" w:rsidRDefault="001D1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90414" w14:textId="77777777" w:rsidR="00853224" w:rsidRDefault="00853224">
      <w:r>
        <w:separator/>
      </w:r>
    </w:p>
  </w:footnote>
  <w:footnote w:type="continuationSeparator" w:id="0">
    <w:p w14:paraId="6262D88C" w14:textId="77777777" w:rsidR="00853224" w:rsidRDefault="0085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99E" w14:textId="77777777" w:rsidR="001D1C86" w:rsidRDefault="001D1C86">
    <w:pPr>
      <w:rPr>
        <w:sz w:val="24"/>
      </w:rPr>
    </w:pPr>
  </w:p>
  <w:p w14:paraId="67F8C7A2" w14:textId="77777777" w:rsidR="001D1C86" w:rsidRDefault="001D1C86">
    <w:pPr>
      <w:pBdr>
        <w:top w:val="single" w:sz="6" w:space="1" w:color="auto"/>
      </w:pBdr>
      <w:rPr>
        <w:sz w:val="24"/>
      </w:rPr>
    </w:pPr>
  </w:p>
  <w:p w14:paraId="4E0F7C64" w14:textId="0E8055B9" w:rsidR="001D1C86" w:rsidRDefault="001D1C86">
    <w:pPr>
      <w:pStyle w:val="Title"/>
    </w:pPr>
    <w:r>
      <w:t>Group 1 – Team 2</w:t>
    </w:r>
  </w:p>
  <w:p w14:paraId="4323DE1F" w14:textId="77777777" w:rsidR="001D1C86" w:rsidRDefault="001D1C86">
    <w:pPr>
      <w:pBdr>
        <w:bottom w:val="single" w:sz="6" w:space="1" w:color="auto"/>
      </w:pBdr>
      <w:jc w:val="right"/>
      <w:rPr>
        <w:sz w:val="24"/>
      </w:rPr>
    </w:pPr>
  </w:p>
  <w:p w14:paraId="520D2447" w14:textId="77777777" w:rsidR="001D1C86" w:rsidRDefault="001D1C86">
    <w:pPr>
      <w:pStyle w:val="Title"/>
    </w:pPr>
  </w:p>
  <w:p w14:paraId="5D35898A" w14:textId="77777777" w:rsidR="001D1C86" w:rsidRDefault="001D1C86">
    <w:pPr>
      <w:pStyle w:val="Title"/>
    </w:pPr>
  </w:p>
  <w:p w14:paraId="69EA537D" w14:textId="77777777" w:rsidR="001D1C86" w:rsidRDefault="001D1C86">
    <w:pPr>
      <w:pStyle w:val="Title"/>
    </w:pPr>
  </w:p>
  <w:p w14:paraId="5D91D2E0" w14:textId="77777777" w:rsidR="001D1C86" w:rsidRDefault="001D1C86">
    <w:pPr>
      <w:pStyle w:val="Title"/>
    </w:pPr>
  </w:p>
  <w:p w14:paraId="3E53CDDE" w14:textId="77777777" w:rsidR="001D1C86" w:rsidRDefault="001D1C86">
    <w:pPr>
      <w:pStyle w:val="Title"/>
    </w:pPr>
  </w:p>
  <w:p w14:paraId="300D861B" w14:textId="77777777" w:rsidR="001D1C86" w:rsidRDefault="001D1C86">
    <w:pPr>
      <w:pStyle w:val="Title"/>
    </w:pPr>
  </w:p>
  <w:p w14:paraId="11DE8617" w14:textId="77777777" w:rsidR="001D1C86" w:rsidRDefault="001D1C86">
    <w:pPr>
      <w:pStyle w:val="Title"/>
    </w:pPr>
  </w:p>
  <w:p w14:paraId="20CAD063" w14:textId="77777777" w:rsidR="001D1C86" w:rsidRDefault="001D1C86">
    <w:pPr>
      <w:pStyle w:val="Title"/>
    </w:pPr>
  </w:p>
  <w:p w14:paraId="1FA92A01" w14:textId="77777777" w:rsidR="001D1C86" w:rsidRDefault="001D1C86">
    <w:pPr>
      <w:pStyle w:val="Title"/>
    </w:pPr>
  </w:p>
  <w:p w14:paraId="37BD1924" w14:textId="77777777" w:rsidR="001D1C86" w:rsidRDefault="001D1C86">
    <w:pPr>
      <w:pStyle w:val="Title"/>
    </w:pPr>
  </w:p>
  <w:p w14:paraId="6C7A5D6E" w14:textId="77777777" w:rsidR="001D1C86" w:rsidRDefault="001D1C86"/>
  <w:p w14:paraId="2D5F3F9F" w14:textId="77777777" w:rsidR="001D1C86" w:rsidRDefault="001D1C86"/>
  <w:p w14:paraId="3A187793" w14:textId="77777777" w:rsidR="001D1C86" w:rsidRDefault="001D1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FF3B9" w14:textId="77777777" w:rsidR="001D1C86" w:rsidRDefault="001D1C86">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E8262" w14:textId="77777777" w:rsidR="001D1C86" w:rsidRDefault="001D1C86">
    <w:pPr>
      <w:pStyle w:val="Header"/>
    </w:pPr>
    <w:r>
      <w:t>Test Plan</w:t>
    </w:r>
    <w:r>
      <w:tab/>
    </w:r>
    <w:r>
      <w:tab/>
    </w:r>
  </w:p>
  <w:p w14:paraId="010CC458" w14:textId="77777777" w:rsidR="001D1C86" w:rsidRDefault="001D1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4C0261"/>
    <w:multiLevelType w:val="hybridMultilevel"/>
    <w:tmpl w:val="36468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107675"/>
    <w:multiLevelType w:val="hybridMultilevel"/>
    <w:tmpl w:val="7EF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4"/>
  </w:num>
  <w:num w:numId="13">
    <w:abstractNumId w:val="8"/>
  </w:num>
  <w:num w:numId="14">
    <w:abstractNumId w:val="3"/>
  </w:num>
  <w:num w:numId="15">
    <w:abstractNumId w:val="7"/>
  </w:num>
  <w:num w:numId="16">
    <w:abstractNumId w:val="2"/>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0NjM3sDAxNTEzNzVW0lEKTi0uzszPAykwrAUA5n+ogSwAAAA="/>
  </w:docVars>
  <w:rsids>
    <w:rsidRoot w:val="007E0AF8"/>
    <w:rsid w:val="00013402"/>
    <w:rsid w:val="00091A1B"/>
    <w:rsid w:val="000927B9"/>
    <w:rsid w:val="000A24F7"/>
    <w:rsid w:val="000E57EA"/>
    <w:rsid w:val="00150787"/>
    <w:rsid w:val="001D1C86"/>
    <w:rsid w:val="00215977"/>
    <w:rsid w:val="002528B3"/>
    <w:rsid w:val="002616CE"/>
    <w:rsid w:val="002A78E4"/>
    <w:rsid w:val="002B4CA8"/>
    <w:rsid w:val="003D0307"/>
    <w:rsid w:val="003D58CD"/>
    <w:rsid w:val="004051F3"/>
    <w:rsid w:val="004706B7"/>
    <w:rsid w:val="004D0D15"/>
    <w:rsid w:val="005030EE"/>
    <w:rsid w:val="00551BD8"/>
    <w:rsid w:val="005731F3"/>
    <w:rsid w:val="005A16F7"/>
    <w:rsid w:val="00622796"/>
    <w:rsid w:val="006308A0"/>
    <w:rsid w:val="006C1533"/>
    <w:rsid w:val="0072165F"/>
    <w:rsid w:val="00790ACB"/>
    <w:rsid w:val="007A4335"/>
    <w:rsid w:val="007E0AF8"/>
    <w:rsid w:val="00842DC1"/>
    <w:rsid w:val="00853224"/>
    <w:rsid w:val="009069AE"/>
    <w:rsid w:val="009162F5"/>
    <w:rsid w:val="00941D93"/>
    <w:rsid w:val="00A07797"/>
    <w:rsid w:val="00AE09D4"/>
    <w:rsid w:val="00B10BFA"/>
    <w:rsid w:val="00B22D3B"/>
    <w:rsid w:val="00B22F28"/>
    <w:rsid w:val="00B34944"/>
    <w:rsid w:val="00D47888"/>
    <w:rsid w:val="00E4656B"/>
    <w:rsid w:val="00E47986"/>
    <w:rsid w:val="00E65A2F"/>
    <w:rsid w:val="00EA7E1B"/>
    <w:rsid w:val="00F3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43"/>
    <o:shapelayout v:ext="edit">
      <o:idmap v:ext="edit" data="1"/>
      <o:rules v:ext="edit">
        <o:r id="V:Rule1" type="connector" idref="#_s1032">
          <o:proxy start="" idref="#_s1029" connectloc="0"/>
          <o:proxy end="" idref="#_s1028" connectloc="2"/>
        </o:r>
        <o:r id="V:Rule2" type="connector" idref="#_s1033">
          <o:proxy start="" idref="#_s1030" connectloc="0"/>
          <o:proxy end="" idref="#_s1028" connectloc="2"/>
        </o:r>
      </o:rules>
    </o:shapelayout>
  </w:shapeDefaults>
  <w:decimalSymbol w:val="."/>
  <w:listSeparator w:val=","/>
  <w14:docId w14:val="2618F28B"/>
  <w15:chartTrackingRefBased/>
  <w15:docId w15:val="{1217843E-4F9A-4CD4-90F5-45891D3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19B7-6C22-4B08-83E9-119F9014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78</TotalTime>
  <Pages>19</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27033</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Alvarez, Bianca S</cp:lastModifiedBy>
  <cp:revision>3</cp:revision>
  <cp:lastPrinted>2020-04-09T21:29:00Z</cp:lastPrinted>
  <dcterms:created xsi:type="dcterms:W3CDTF">2020-04-10T14:20:00Z</dcterms:created>
  <dcterms:modified xsi:type="dcterms:W3CDTF">2020-04-10T15:29:00Z</dcterms:modified>
</cp:coreProperties>
</file>